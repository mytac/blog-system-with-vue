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个人博客管理系统的设计与实现</w:t>
      </w:r>
    </w:p>
    <w:p>
      <w:pPr>
        <w:spacing w:line="300" w:lineRule="auto"/>
        <w:jc w:val="center"/>
        <w:rPr>
          <w:rFonts w:hint="eastAsia" w:ascii="黑体" w:hAnsi="黑体" w:eastAsia="黑体" w:cs="黑体"/>
          <w:sz w:val="44"/>
          <w:szCs w:val="44"/>
          <w:lang w:val="en-US" w:eastAsia="zh-CN"/>
        </w:rPr>
      </w:pPr>
    </w:p>
    <w:p>
      <w:pPr>
        <w:spacing w:line="30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eastAsia="楷体_GB2312"/>
          <w:sz w:val="28"/>
        </w:rPr>
        <w:t>本文针对</w:t>
      </w:r>
      <w:r>
        <w:rPr>
          <w:rFonts w:hint="eastAsia" w:eastAsia="楷体_GB2312"/>
          <w:sz w:val="28"/>
        </w:rPr>
        <w:t>个人博客管理系统</w:t>
      </w:r>
      <w:r>
        <w:rPr>
          <w:rFonts w:eastAsia="楷体_GB2312"/>
          <w:sz w:val="28"/>
        </w:rPr>
        <w:t>进行了</w:t>
      </w:r>
      <w:r>
        <w:rPr>
          <w:rFonts w:hint="eastAsia" w:eastAsia="楷体_GB2312"/>
          <w:sz w:val="28"/>
          <w:lang w:eastAsia="zh-CN"/>
        </w:rPr>
        <w:t>系统架构分析</w:t>
      </w:r>
      <w:r>
        <w:rPr>
          <w:rFonts w:eastAsia="楷体_GB2312"/>
          <w:sz w:val="28"/>
        </w:rPr>
        <w:t>和实验研究，针对特点建立了</w:t>
      </w:r>
      <w:r>
        <w:rPr>
          <w:rFonts w:hint="eastAsia" w:eastAsia="楷体_GB2312"/>
          <w:sz w:val="28"/>
          <w:lang w:eastAsia="zh-CN"/>
        </w:rPr>
        <w:t>个人博客管理的</w:t>
      </w:r>
      <w:r>
        <w:rPr>
          <w:rFonts w:hint="eastAsia" w:eastAsia="楷体_GB2312"/>
          <w:sz w:val="28"/>
          <w:lang w:val="en-US" w:eastAsia="zh-CN"/>
        </w:rPr>
        <w:t>SPA应用。本系统前后端分离，</w:t>
      </w:r>
      <w:r>
        <w:rPr>
          <w:rFonts w:hint="eastAsia" w:eastAsia="楷体_GB2312"/>
          <w:sz w:val="28"/>
          <w:lang w:val="en-US" w:eastAsia="zh-CN"/>
        </w:rPr>
        <w:tab/>
      </w:r>
      <w:r>
        <w:rPr>
          <w:rFonts w:hint="eastAsia" w:eastAsia="楷体_GB2312"/>
          <w:sz w:val="28"/>
          <w:lang w:val="en-US" w:eastAsia="zh-CN"/>
        </w:rPr>
        <w:t>使系统耦合度更低，每个模块之间的关联更小，开发效率更高，维护的成本也大大降低。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关注即订阅了该用户的文章，当用户切换到关注页下，可以点击关注用户的头像按照时间顺序或热度排名查看被关注用户的文章列表；用户可以对某篇文章进行评论、点赞等操作；当用户被关注或收到投稿相关的反馈时，该条内容会添加到通知模块，用户点击通知按钮时会弹出通知列表，点击某条通知即已读通知并从数据库里删除。本系统的编辑器使用基于markdown的编辑器，不同于其他使用富文本编辑器的博客系统，该编辑器对比其他富文本编辑器的更出众的优点将会在下文提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r>
        <w:rPr>
          <w:rFonts w:hint="eastAsia" w:eastAsia="楷体_GB2312"/>
          <w:sz w:val="28"/>
          <w:lang w:val="en-US" w:eastAsia="zh-CN"/>
        </w:rPr>
        <w:t>对于本博客管理系统，进行了系统化的测试。根据需求文档对比当前系统是否符合规定的要求；确定该系统是否处于高风险的范围，是否安全；用户是否需要花费成本；对每个模块进行单元测试；评估维护的成本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left"/>
        <w:textAlignment w:val="auto"/>
        <w:outlineLvl w:val="9"/>
        <w:rPr>
          <w:rFonts w:hint="eastAsia" w:eastAsia="楷体_GB2312"/>
          <w:sz w:val="28"/>
          <w:lang w:val="en-US" w:eastAsia="zh-CN"/>
        </w:rPr>
      </w:pPr>
    </w:p>
    <w:p>
      <w:pPr>
        <w:pStyle w:val="14"/>
        <w:tabs>
          <w:tab w:val="right" w:leader="dot" w:pos="8306"/>
        </w:tabs>
        <w:jc w:val="left"/>
        <w:rPr>
          <w:rFonts w:hint="eastAsia" w:eastAsia="楷体_GB2312"/>
          <w:sz w:val="28"/>
          <w:lang w:val="en-US" w:eastAsia="zh-CN"/>
        </w:rPr>
      </w:pPr>
      <w:r>
        <w:rPr>
          <w:rFonts w:hint="eastAsia"/>
          <w:b/>
          <w:sz w:val="32"/>
          <w:lang w:val="en-US" w:eastAsia="zh-CN"/>
        </w:rPr>
        <w:t xml:space="preserve">   </w:t>
      </w:r>
      <w:r>
        <w:rPr>
          <w:rFonts w:eastAsia="黑体"/>
          <w:b/>
          <w:sz w:val="32"/>
        </w:rPr>
        <w:t>关键词</w:t>
      </w:r>
      <w:r>
        <w:rPr>
          <w:rFonts w:hint="eastAsia"/>
          <w:b/>
          <w:sz w:val="32"/>
          <w:lang w:eastAsia="zh-CN"/>
        </w:rPr>
        <w:t>：</w:t>
      </w:r>
      <w:r>
        <w:rPr>
          <w:rFonts w:hint="eastAsia"/>
          <w:b/>
          <w:sz w:val="32"/>
          <w:lang w:val="en-US" w:eastAsia="zh-CN"/>
        </w:rPr>
        <w:t xml:space="preserve">  </w:t>
      </w:r>
      <w:r>
        <w:rPr>
          <w:rFonts w:hint="eastAsia" w:eastAsia="楷体_GB2312"/>
          <w:sz w:val="28"/>
          <w:lang w:val="en-US" w:eastAsia="zh-CN"/>
        </w:rPr>
        <w:t>SPA应用  Markdown  MVC</w:t>
      </w:r>
    </w:p>
    <w:p>
      <w:pPr>
        <w:rPr>
          <w:rFonts w:hint="eastAsia" w:eastAsia="楷体_GB2312"/>
          <w:sz w:val="28"/>
          <w:lang w:val="en-US" w:eastAsia="zh-CN"/>
        </w:rPr>
      </w:pPr>
    </w:p>
    <w:p>
      <w:pPr>
        <w:rPr>
          <w:rFonts w:hint="eastAsia" w:eastAsia="楷体_GB2312"/>
          <w:sz w:val="28"/>
          <w:lang w:val="en-US" w:eastAsia="zh-CN"/>
        </w:rPr>
      </w:pPr>
    </w:p>
    <w:p>
      <w:pPr>
        <w:pStyle w:val="14"/>
        <w:tabs>
          <w:tab w:val="right" w:leader="dot" w:pos="8306"/>
        </w:tabs>
        <w:jc w:val="center"/>
        <w:rPr>
          <w:rFonts w:hint="eastAsia" w:ascii="Times New Roman" w:hAnsi="Times New Roman" w:eastAsia="宋体" w:cs="Times New Roman"/>
          <w:kern w:val="2"/>
          <w:sz w:val="44"/>
          <w:szCs w:val="20"/>
          <w:lang w:val="en-US" w:eastAsia="zh-CN"/>
        </w:rPr>
      </w:pPr>
      <w:r>
        <w:rPr>
          <w:rFonts w:hint="eastAsia" w:ascii="Times New Roman" w:hAnsi="Times New Roman" w:eastAsia="宋体" w:cs="Times New Roman"/>
          <w:kern w:val="2"/>
          <w:sz w:val="44"/>
          <w:szCs w:val="20"/>
          <w:lang w:val="en-US" w:eastAsia="zh-CN"/>
        </w:rPr>
        <w:t>Design and Implementation of Personal Blog Management System</w:t>
      </w:r>
    </w:p>
    <w:p>
      <w:pPr>
        <w:rPr>
          <w:rFonts w:hint="eastAsia"/>
          <w:lang w:val="en-US" w:eastAsia="zh-CN"/>
        </w:rPr>
      </w:pPr>
    </w:p>
    <w:p>
      <w:pPr>
        <w:pStyle w:val="14"/>
        <w:tabs>
          <w:tab w:val="right" w:leader="dot" w:pos="8306"/>
        </w:tabs>
        <w:jc w:val="center"/>
        <w:rPr>
          <w:b/>
          <w:sz w:val="32"/>
        </w:rPr>
      </w:pPr>
      <w:r>
        <w:rPr>
          <w:b/>
          <w:sz w:val="32"/>
        </w:rPr>
        <w:t>ABSTRACT</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r>
        <w:rPr>
          <w:rFonts w:hint="eastAsia" w:eastAsia="楷体_GB2312" w:cs="Times New Roman"/>
          <w:kern w:val="2"/>
          <w:sz w:val="28"/>
          <w:lang w:val="en-US" w:eastAsia="zh-CN"/>
        </w:rPr>
        <w:tab/>
      </w:r>
      <w:r>
        <w:rPr>
          <w:rFonts w:hint="eastAsia" w:eastAsia="楷体_GB2312" w:cs="Times New Roman"/>
          <w:kern w:val="2"/>
          <w:sz w:val="28"/>
          <w:lang w:val="en-US" w:eastAsia="zh-CN"/>
        </w:rPr>
        <w:t xml:space="preserve">  </w:t>
      </w:r>
      <w:r>
        <w:rPr>
          <w:rFonts w:hint="eastAsia" w:ascii="Times New Roman" w:hAnsi="Times New Roman" w:eastAsia="楷体_GB2312" w:cs="Times New Roman"/>
          <w:kern w:val="2"/>
          <w:sz w:val="28"/>
          <w:lang w:val="en-US" w:eastAsia="zh-CN"/>
        </w:rPr>
        <w:t xml:space="preserve">In this paper, the personal blog management system for the system architecture analysis and experimental research, for the characteristics of the </w:t>
      </w:r>
      <w:r>
        <w:rPr>
          <w:rFonts w:hint="eastAsia" w:ascii="Times New Roman" w:hAnsi="Times New Roman" w:eastAsia="宋体" w:cs="Times New Roman"/>
          <w:kern w:val="2"/>
          <w:sz w:val="28"/>
          <w:lang w:val="en-US" w:eastAsia="zh-CN"/>
        </w:rPr>
        <w:t xml:space="preserve">establishment </w:t>
      </w:r>
      <w:r>
        <w:rPr>
          <w:rFonts w:hint="eastAsia" w:ascii="Times New Roman" w:hAnsi="Times New Roman" w:eastAsia="楷体_GB2312" w:cs="Times New Roman"/>
          <w:kern w:val="2"/>
          <w:sz w:val="28"/>
          <w:lang w:val="en-US" w:eastAsia="zh-CN"/>
        </w:rPr>
        <w:t>of a personal blog management SPA applications.The system back and forth separation, so that the system coupling is lower, the correlation between each module smaller, more efficient development, maintenance costs are greatly reduced.</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attention to subscribe to the user's article, when the user switch To the attention page, you can click on the user's attention to the user in accordance with the chronological or heat rankings to view the list of users concerned about the user; users can comment on an article, point of praise and so on; when the user is concerned or received contributions related to feedback , The contents of the article will be added to the notification module, the user clicks the notification button will pop up a notification list, click on a notice that has read the notice and deleted from the database. The system's editor uses markdown, which is different from other blog systems that use rich text editors, and the editor's superiority over other rich text editors will be presented below.</w:t>
      </w:r>
    </w:p>
    <w:p>
      <w:pPr>
        <w:ind w:firstLine="420" w:firstLineChars="0"/>
        <w:rPr>
          <w:rFonts w:hint="eastAsia" w:ascii="Times New Roman" w:hAnsi="Times New Roman" w:eastAsia="楷体_GB2312" w:cs="Times New Roman"/>
          <w:kern w:val="2"/>
          <w:sz w:val="28"/>
          <w:lang w:val="en-US" w:eastAsia="zh-CN"/>
        </w:rPr>
      </w:pPr>
      <w:r>
        <w:rPr>
          <w:rFonts w:hint="eastAsia" w:ascii="Times New Roman" w:hAnsi="Times New Roman" w:eastAsia="楷体_GB2312" w:cs="Times New Roman"/>
          <w:kern w:val="2"/>
          <w:sz w:val="28"/>
          <w:lang w:val="en-US" w:eastAsia="zh-CN"/>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imes New Roman" w:hAnsi="Times New Roman" w:eastAsia="楷体_GB2312" w:cs="Times New Roman"/>
          <w:kern w:val="2"/>
          <w:sz w:val="28"/>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r>
        <w:rPr>
          <w:b/>
          <w:sz w:val="32"/>
        </w:rPr>
        <w:t>Key Words</w:t>
      </w:r>
      <w:r>
        <w:rPr>
          <w:rFonts w:hint="eastAsia"/>
          <w:b/>
          <w:sz w:val="32"/>
          <w:lang w:val="en-US" w:eastAsia="zh-CN"/>
        </w:rPr>
        <w:t xml:space="preserve">:   </w:t>
      </w:r>
      <w:r>
        <w:rPr>
          <w:rFonts w:hint="eastAsia" w:ascii="Times New Roman" w:hAnsi="Times New Roman" w:eastAsia="宋体" w:cs="Times New Roman"/>
          <w:kern w:val="2"/>
          <w:sz w:val="28"/>
          <w:lang w:val="en-US" w:eastAsia="zh-CN"/>
        </w:rPr>
        <w:t xml:space="preserve">SPA </w:t>
      </w:r>
      <w:r>
        <w:rPr>
          <w:rFonts w:hint="eastAsia"/>
          <w:b/>
          <w:sz w:val="32"/>
          <w:lang w:val="en-US" w:eastAsia="zh-CN"/>
        </w:rPr>
        <w:t xml:space="preserve"> </w:t>
      </w:r>
      <w:r>
        <w:rPr>
          <w:rFonts w:hint="eastAsia" w:eastAsia="楷体_GB2312"/>
          <w:sz w:val="28"/>
          <w:lang w:val="en-US" w:eastAsia="zh-CN"/>
        </w:rPr>
        <w:t xml:space="preserve">Markdown  </w:t>
      </w:r>
      <w:r>
        <w:rPr>
          <w:rFonts w:hint="eastAsia" w:ascii="Times New Roman" w:hAnsi="Times New Roman" w:eastAsia="宋体" w:cs="Times New Roman"/>
          <w:kern w:val="2"/>
          <w:sz w:val="28"/>
          <w:lang w:val="en-US" w:eastAsia="zh-CN"/>
        </w:rPr>
        <w:t xml:space="preserve"> MVC</w:t>
      </w:r>
      <w:r>
        <w:rPr>
          <w:rFonts w:hint="eastAsia" w:ascii="黑体" w:hAnsi="黑体" w:eastAsia="黑体" w:cs="黑体"/>
          <w:sz w:val="32"/>
          <w:szCs w:val="32"/>
          <w:lang w:val="en-US" w:eastAsia="zh-CN"/>
        </w:rPr>
        <w:br w:type="page"/>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黑体" w:hAnsi="黑体" w:eastAsia="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r>
        <w:rPr>
          <w:rFonts w:hint="eastAsia" w:ascii="黑体" w:hAnsi="黑体" w:cs="黑体"/>
          <w:sz w:val="32"/>
          <w:szCs w:val="32"/>
          <w:lang w:val="en-US" w:eastAsia="zh-CN"/>
        </w:rPr>
        <w:t>引 言</w:t>
      </w: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黑体" w:hAnsi="黑体" w:cs="黑体"/>
          <w:sz w:val="32"/>
          <w:szCs w:val="32"/>
          <w:lang w:val="en-US" w:eastAsia="zh-CN"/>
        </w:rPr>
      </w:pPr>
    </w:p>
    <w:p>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黑体" w:hAnsi="黑体" w:cs="黑体"/>
          <w:sz w:val="32"/>
          <w:szCs w:val="32"/>
          <w:lang w:val="en-US" w:eastAsia="zh-CN"/>
        </w:rPr>
        <w:tab/>
      </w:r>
      <w:r>
        <w:rPr>
          <w:rFonts w:hint="eastAsia" w:ascii="黑体" w:hAnsi="黑体" w:cs="黑体"/>
          <w:sz w:val="32"/>
          <w:szCs w:val="32"/>
          <w:lang w:val="en-US" w:eastAsia="zh-CN"/>
        </w:rPr>
        <w:t xml:space="preserve">   </w:t>
      </w:r>
      <w:r>
        <w:rPr>
          <w:rFonts w:hint="eastAsia" w:asciiTheme="minorEastAsia" w:hAnsiTheme="minorEastAsia" w:eastAsiaTheme="minorEastAsia" w:cstheme="minorEastAsia"/>
          <w:sz w:val="24"/>
          <w:szCs w:val="24"/>
          <w:lang w:val="en-US" w:eastAsia="zh-CN"/>
        </w:rPr>
        <w:t>Web 2.0出现以来，社交媒体上的内容和使用用户介入度急剧增长。博客已经成为与商业和个人生活的各个方面相关的记</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录平台。 然而，我们没有适当的工具来正确地汇总和保存博客内容，以及有效地管理博客归档。 鉴于博客日益重要，建立一个稳定运行的系统以促进博客保护至关重要，保护我们遗产的重要部分，这对当代和后代来说将是有价值的。 在本文中，我将详细介绍在这个课题研究中所构建的一个具有体验流畅且稳定运行的博客展示和托管的平台，任何个人或组织都可以使用这个平台来保留他的博客。</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利用这个的专门平台博客的特点，能够改进归档。 Web保存被定义为捕获，管理和保存网站和网页资源。 Web保存必须是一个从出生（即开始）到死亡（完成）的活动，它应该包括网络资源的一个完整生命周期。 最着名的网络归档计划是Internet Archive1自1996年以来一直在运作。另外还有各种各样的项目国家和国际组织正在开展网络维护工作相关活动。所有活跃的国家网络存档工作，作为以及一些学术网络档案是国际互联网的成员保存的。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firstLineChars="0"/>
        <w:rPr>
          <w:rFonts w:hint="eastAsia" w:ascii="黑体" w:hAnsi="黑体" w:eastAsia="黑体" w:cs="黑体"/>
          <w:sz w:val="32"/>
          <w:szCs w:val="32"/>
          <w:lang w:val="en-US" w:eastAsia="zh-CN"/>
        </w:rPr>
      </w:pPr>
      <w:r>
        <w:rPr>
          <w:rFonts w:hint="eastAsia" w:asciiTheme="minorEastAsia" w:hAnsiTheme="minorEastAsia" w:eastAsiaTheme="minorEastAsia" w:cstheme="minorEastAsia"/>
          <w:sz w:val="24"/>
          <w:szCs w:val="24"/>
          <w:lang w:val="en-US" w:eastAsia="zh-CN"/>
        </w:rPr>
        <w:t>博客归档是Web归档的子类别。博客的意义在商业和私人生活的各个方面都不能低估。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w:t>
      </w:r>
      <w:r>
        <w:rPr>
          <w:rFonts w:hint="eastAsia"/>
          <w:sz w:val="24"/>
          <w:highlight w:val="none"/>
          <w:u w:val="none"/>
          <w:vertAlign w:val="superscript"/>
          <w:lang w:val="en-US" w:eastAsia="zh-CN"/>
        </w:rPr>
        <w:t>[1]</w:t>
      </w:r>
      <w:r>
        <w:rPr>
          <w:rFonts w:hint="eastAsia" w:asciiTheme="minorEastAsia" w:hAnsiTheme="minorEastAsia" w:eastAsiaTheme="minorEastAsia" w:cstheme="minorEastAsia"/>
          <w:sz w:val="24"/>
          <w:szCs w:val="24"/>
          <w:lang w:val="en-US" w:eastAsia="zh-CN"/>
        </w:rPr>
        <w:t>。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br w:type="page"/>
      </w:r>
    </w:p>
    <w:p>
      <w:pPr>
        <w:rPr>
          <w:rFonts w:hint="eastAsia"/>
          <w:lang w:val="en-US" w:eastAsia="zh-CN"/>
        </w:rPr>
      </w:pPr>
    </w:p>
    <w:p>
      <w:pPr>
        <w:rPr>
          <w:rFonts w:hint="eastAsia"/>
          <w:lang w:val="en-US" w:eastAsia="zh-CN"/>
        </w:rPr>
      </w:pPr>
    </w:p>
    <w:p>
      <w:pPr>
        <w:pStyle w:val="14"/>
        <w:tabs>
          <w:tab w:val="right" w:leader="dot" w:pos="8306"/>
        </w:tabs>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目</w:t>
      </w:r>
      <w:r>
        <w:rPr>
          <w:rFonts w:hint="eastAsia" w:ascii="黑体" w:hAnsi="黑体" w:cs="黑体"/>
          <w:sz w:val="32"/>
          <w:szCs w:val="32"/>
          <w:lang w:val="en-US" w:eastAsia="zh-CN"/>
        </w:rPr>
        <w:t xml:space="preserve">    </w:t>
      </w:r>
      <w:r>
        <w:rPr>
          <w:rFonts w:hint="eastAsia" w:ascii="黑体" w:hAnsi="黑体" w:eastAsia="黑体" w:cs="黑体"/>
          <w:sz w:val="32"/>
          <w:szCs w:val="32"/>
          <w:lang w:val="en-US" w:eastAsia="zh-CN"/>
        </w:rPr>
        <w:t>录</w:t>
      </w:r>
    </w:p>
    <w:p>
      <w:pPr>
        <w:rPr>
          <w:rFonts w:hint="eastAsia" w:ascii="黑体" w:hAnsi="黑体" w:eastAsia="黑体" w:cs="黑体"/>
          <w:sz w:val="32"/>
          <w:szCs w:val="32"/>
          <w:lang w:val="en-US" w:eastAsia="zh-CN"/>
        </w:rPr>
      </w:pPr>
    </w:p>
    <w:p>
      <w:pPr>
        <w:rPr>
          <w:rFonts w:hint="eastAsia" w:ascii="黑体" w:hAnsi="黑体" w:eastAsia="黑体" w:cs="黑体"/>
          <w:sz w:val="32"/>
          <w:szCs w:val="32"/>
          <w:lang w:val="en-US" w:eastAsia="zh-CN"/>
        </w:rPr>
      </w:pPr>
    </w:p>
    <w:p>
      <w:pPr>
        <w:pStyle w:val="14"/>
        <w:tabs>
          <w:tab w:val="right" w:leader="dot" w:pos="9639"/>
        </w:tabs>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TOC \o "1-3" \h \u </w:instrText>
      </w:r>
      <w:r>
        <w:rPr>
          <w:rFonts w:hint="eastAsia" w:ascii="黑体" w:hAnsi="黑体" w:eastAsia="黑体" w:cs="黑体"/>
          <w:sz w:val="32"/>
          <w:szCs w:val="32"/>
          <w:lang w:val="en-US" w:eastAsia="zh-CN"/>
        </w:rPr>
        <w:fldChar w:fldCharType="separate"/>
      </w: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_Toc24965 </w:instrText>
      </w:r>
      <w:r>
        <w:rPr>
          <w:rFonts w:hint="eastAsia" w:ascii="黑体" w:hAnsi="黑体" w:eastAsia="黑体" w:cs="黑体"/>
          <w:szCs w:val="32"/>
          <w:lang w:val="en-US" w:eastAsia="zh-CN"/>
        </w:rPr>
        <w:fldChar w:fldCharType="separate"/>
      </w:r>
      <w:r>
        <w:rPr>
          <w:rFonts w:hint="eastAsia"/>
          <w:lang w:val="en-US" w:eastAsia="zh-CN"/>
        </w:rPr>
        <w:t>第一章 任务概述</w:t>
      </w:r>
      <w:r>
        <w:tab/>
      </w:r>
      <w:r>
        <w:fldChar w:fldCharType="begin"/>
      </w:r>
      <w:r>
        <w:instrText xml:space="preserve"> PAGEREF _Toc24965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_Toc26505 </w:instrText>
      </w:r>
      <w:r>
        <w:rPr>
          <w:rFonts w:hint="eastAsia" w:ascii="黑体" w:hAnsi="黑体" w:eastAsia="黑体" w:cs="黑体"/>
          <w:szCs w:val="32"/>
          <w:lang w:val="en-US" w:eastAsia="zh-CN"/>
        </w:rPr>
        <w:fldChar w:fldCharType="separate"/>
      </w:r>
      <w:r>
        <w:rPr>
          <w:rFonts w:hint="eastAsia"/>
          <w:lang w:val="en-US" w:eastAsia="zh-CN"/>
        </w:rPr>
        <w:t>1.1目标</w:t>
      </w:r>
      <w:r>
        <w:tab/>
      </w:r>
      <w:r>
        <w:fldChar w:fldCharType="begin"/>
      </w:r>
      <w:r>
        <w:instrText xml:space="preserve"> PAGEREF _Toc26505 </w:instrText>
      </w:r>
      <w:r>
        <w:fldChar w:fldCharType="separate"/>
      </w:r>
      <w:r>
        <w:t>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_Toc10525 </w:instrText>
      </w:r>
      <w:r>
        <w:rPr>
          <w:rFonts w:hint="eastAsia" w:ascii="黑体" w:hAnsi="黑体" w:eastAsia="黑体" w:cs="黑体"/>
          <w:szCs w:val="32"/>
          <w:lang w:val="en-US" w:eastAsia="zh-CN"/>
        </w:rPr>
        <w:fldChar w:fldCharType="separate"/>
      </w:r>
      <w:r>
        <w:rPr>
          <w:rFonts w:hint="eastAsia"/>
          <w:lang w:val="en-US" w:eastAsia="zh-CN"/>
        </w:rPr>
        <w:t>1.2本系统的特点和目标用户</w:t>
      </w:r>
      <w:r>
        <w:tab/>
      </w:r>
      <w:r>
        <w:fldChar w:fldCharType="begin"/>
      </w:r>
      <w:r>
        <w:instrText xml:space="preserve"> PAGEREF _Toc10525 </w:instrText>
      </w:r>
      <w:r>
        <w:fldChar w:fldCharType="separate"/>
      </w:r>
      <w:r>
        <w:t>1</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_Toc16306 </w:instrText>
      </w:r>
      <w:r>
        <w:rPr>
          <w:rFonts w:hint="eastAsia" w:ascii="黑体" w:hAnsi="黑体" w:eastAsia="黑体" w:cs="黑体"/>
          <w:szCs w:val="32"/>
          <w:lang w:val="en-US" w:eastAsia="zh-CN"/>
        </w:rPr>
        <w:fldChar w:fldCharType="separate"/>
      </w:r>
      <w:r>
        <w:rPr>
          <w:rFonts w:hint="eastAsia"/>
          <w:lang w:val="en-US" w:eastAsia="zh-CN"/>
        </w:rPr>
        <w:t>第二章 需求分析</w:t>
      </w:r>
      <w:r>
        <w:tab/>
      </w:r>
      <w:r>
        <w:fldChar w:fldCharType="begin"/>
      </w:r>
      <w:r>
        <w:instrText xml:space="preserve"> PAGEREF _Toc16306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_Toc10098 </w:instrText>
      </w:r>
      <w:r>
        <w:rPr>
          <w:rFonts w:hint="eastAsia" w:ascii="黑体" w:hAnsi="黑体" w:eastAsia="黑体" w:cs="黑体"/>
          <w:szCs w:val="32"/>
          <w:lang w:val="en-US" w:eastAsia="zh-CN"/>
        </w:rPr>
        <w:fldChar w:fldCharType="separate"/>
      </w:r>
      <w:r>
        <w:rPr>
          <w:rFonts w:hint="eastAsia"/>
          <w:lang w:val="en-US" w:eastAsia="zh-CN"/>
        </w:rPr>
        <w:t>2.1基本需求</w:t>
      </w:r>
      <w:r>
        <w:tab/>
      </w:r>
      <w:r>
        <w:fldChar w:fldCharType="begin"/>
      </w:r>
      <w:r>
        <w:instrText xml:space="preserve"> PAGEREF _Toc10098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_Toc30055 </w:instrText>
      </w:r>
      <w:r>
        <w:rPr>
          <w:rFonts w:hint="eastAsia" w:ascii="黑体" w:hAnsi="黑体" w:eastAsia="黑体" w:cs="黑体"/>
          <w:szCs w:val="32"/>
          <w:lang w:val="en-US" w:eastAsia="zh-CN"/>
        </w:rPr>
        <w:fldChar w:fldCharType="separate"/>
      </w:r>
      <w:r>
        <w:rPr>
          <w:rFonts w:hint="eastAsia"/>
          <w:lang w:val="en-US" w:eastAsia="zh-CN"/>
        </w:rPr>
        <w:t>2.1.1功能需求</w:t>
      </w:r>
      <w:r>
        <w:tab/>
      </w:r>
      <w:r>
        <w:fldChar w:fldCharType="begin"/>
      </w:r>
      <w:r>
        <w:instrText xml:space="preserve"> PAGEREF _Toc30055 </w:instrText>
      </w:r>
      <w:r>
        <w:fldChar w:fldCharType="separate"/>
      </w:r>
      <w:r>
        <w:t>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_Toc9434 </w:instrText>
      </w:r>
      <w:r>
        <w:rPr>
          <w:rFonts w:hint="eastAsia" w:ascii="黑体" w:hAnsi="黑体" w:eastAsia="黑体" w:cs="黑体"/>
          <w:szCs w:val="32"/>
          <w:lang w:val="en-US" w:eastAsia="zh-CN"/>
        </w:rPr>
        <w:fldChar w:fldCharType="separate"/>
      </w:r>
      <w:r>
        <w:rPr>
          <w:rFonts w:hint="eastAsia"/>
          <w:lang w:val="en-US" w:eastAsia="zh-CN"/>
        </w:rPr>
        <w:t>2.1.2性能需求</w:t>
      </w:r>
      <w:r>
        <w:tab/>
      </w:r>
      <w:r>
        <w:fldChar w:fldCharType="begin"/>
      </w:r>
      <w:r>
        <w:instrText xml:space="preserve"> PAGEREF _Toc9434 </w:instrText>
      </w:r>
      <w:r>
        <w:fldChar w:fldCharType="separate"/>
      </w:r>
      <w:r>
        <w:t>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_Toc4033 </w:instrText>
      </w:r>
      <w:r>
        <w:rPr>
          <w:rFonts w:hint="eastAsia" w:ascii="黑体" w:hAnsi="黑体" w:eastAsia="黑体" w:cs="黑体"/>
          <w:szCs w:val="32"/>
          <w:lang w:val="en-US" w:eastAsia="zh-CN"/>
        </w:rPr>
        <w:fldChar w:fldCharType="separate"/>
      </w:r>
      <w:r>
        <w:rPr>
          <w:rFonts w:hint="eastAsia"/>
          <w:lang w:val="en-US" w:eastAsia="zh-CN"/>
        </w:rPr>
        <w:t>2.2运行环境需求</w:t>
      </w:r>
      <w:r>
        <w:tab/>
      </w:r>
      <w:r>
        <w:fldChar w:fldCharType="begin"/>
      </w:r>
      <w:r>
        <w:instrText xml:space="preserve"> PAGEREF _Toc4033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_Toc21431 </w:instrText>
      </w:r>
      <w:r>
        <w:rPr>
          <w:rFonts w:hint="eastAsia" w:ascii="黑体" w:hAnsi="黑体" w:eastAsia="黑体" w:cs="黑体"/>
          <w:szCs w:val="32"/>
          <w:lang w:val="en-US" w:eastAsia="zh-CN"/>
        </w:rPr>
        <w:fldChar w:fldCharType="separate"/>
      </w:r>
      <w:r>
        <w:rPr>
          <w:rFonts w:hint="eastAsia"/>
          <w:lang w:val="en-US" w:eastAsia="zh-CN"/>
        </w:rPr>
        <w:t>2.2.1软件环境</w:t>
      </w:r>
      <w:r>
        <w:tab/>
      </w:r>
      <w:r>
        <w:fldChar w:fldCharType="begin"/>
      </w:r>
      <w:r>
        <w:instrText xml:space="preserve"> PAGEREF _Toc21431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_Toc26755 </w:instrText>
      </w:r>
      <w:r>
        <w:rPr>
          <w:rFonts w:hint="eastAsia" w:ascii="黑体" w:hAnsi="黑体" w:eastAsia="黑体" w:cs="黑体"/>
          <w:szCs w:val="32"/>
          <w:lang w:val="en-US" w:eastAsia="zh-CN"/>
        </w:rPr>
        <w:fldChar w:fldCharType="separate"/>
      </w:r>
      <w:r>
        <w:rPr>
          <w:rFonts w:hint="eastAsia"/>
          <w:lang w:val="en-US" w:eastAsia="zh-CN"/>
        </w:rPr>
        <w:t>2.2.2硬件环境</w:t>
      </w:r>
      <w:r>
        <w:tab/>
      </w:r>
      <w:r>
        <w:fldChar w:fldCharType="begin"/>
      </w:r>
      <w:r>
        <w:instrText xml:space="preserve"> PAGEREF _Toc26755 </w:instrText>
      </w:r>
      <w:r>
        <w:fldChar w:fldCharType="separate"/>
      </w:r>
      <w:r>
        <w:t>4</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_Toc31754 </w:instrText>
      </w:r>
      <w:r>
        <w:rPr>
          <w:rFonts w:hint="eastAsia" w:ascii="黑体" w:hAnsi="黑体" w:eastAsia="黑体" w:cs="黑体"/>
          <w:szCs w:val="32"/>
          <w:lang w:val="en-US" w:eastAsia="zh-CN"/>
        </w:rPr>
        <w:fldChar w:fldCharType="separate"/>
      </w:r>
      <w:r>
        <w:rPr>
          <w:rFonts w:hint="eastAsia"/>
          <w:lang w:val="en-US" w:eastAsia="zh-CN"/>
        </w:rPr>
        <w:t>2.3 E-r图</w:t>
      </w:r>
      <w:r>
        <w:tab/>
      </w:r>
      <w:r>
        <w:fldChar w:fldCharType="begin"/>
      </w:r>
      <w:r>
        <w:instrText xml:space="preserve"> PAGEREF _Toc31754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_Toc12259 </w:instrText>
      </w:r>
      <w:r>
        <w:rPr>
          <w:rFonts w:hint="eastAsia" w:ascii="黑体" w:hAnsi="黑体" w:eastAsia="黑体" w:cs="黑体"/>
          <w:szCs w:val="32"/>
          <w:lang w:val="en-US" w:eastAsia="zh-CN"/>
        </w:rPr>
        <w:fldChar w:fldCharType="separate"/>
      </w:r>
      <w:r>
        <w:rPr>
          <w:rFonts w:hint="eastAsia"/>
          <w:lang w:val="en-US" w:eastAsia="zh-CN"/>
        </w:rPr>
        <w:t>2.3.1用户实体</w:t>
      </w:r>
      <w:r>
        <w:tab/>
      </w:r>
      <w:r>
        <w:fldChar w:fldCharType="begin"/>
      </w:r>
      <w:r>
        <w:instrText xml:space="preserve"> PAGEREF _Toc12259 </w:instrText>
      </w:r>
      <w:r>
        <w:fldChar w:fldCharType="separate"/>
      </w:r>
      <w:r>
        <w:t>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_Toc23678 </w:instrText>
      </w:r>
      <w:r>
        <w:rPr>
          <w:rFonts w:hint="eastAsia" w:ascii="黑体" w:hAnsi="黑体" w:eastAsia="黑体" w:cs="黑体"/>
          <w:szCs w:val="32"/>
          <w:lang w:val="en-US" w:eastAsia="zh-CN"/>
        </w:rPr>
        <w:fldChar w:fldCharType="separate"/>
      </w:r>
      <w:r>
        <w:rPr>
          <w:rFonts w:hint="eastAsia"/>
          <w:lang w:val="en-US" w:eastAsia="zh-CN"/>
        </w:rPr>
        <w:t>2.3.2 通知实体</w:t>
      </w:r>
      <w:r>
        <w:tab/>
      </w:r>
      <w:r>
        <w:fldChar w:fldCharType="begin"/>
      </w:r>
      <w:r>
        <w:instrText xml:space="preserve"> PAGEREF _Toc23678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_Toc1002 </w:instrText>
      </w:r>
      <w:r>
        <w:rPr>
          <w:rFonts w:hint="eastAsia" w:ascii="黑体" w:hAnsi="黑体" w:eastAsia="黑体" w:cs="黑体"/>
          <w:szCs w:val="32"/>
          <w:lang w:val="en-US" w:eastAsia="zh-CN"/>
        </w:rPr>
        <w:fldChar w:fldCharType="separate"/>
      </w:r>
      <w:r>
        <w:rPr>
          <w:rFonts w:hint="eastAsia"/>
          <w:lang w:val="en-US" w:eastAsia="zh-CN"/>
        </w:rPr>
        <w:t>2.3.3文章实体</w:t>
      </w:r>
      <w:r>
        <w:tab/>
      </w:r>
      <w:r>
        <w:fldChar w:fldCharType="begin"/>
      </w:r>
      <w:r>
        <w:instrText xml:space="preserve"> PAGEREF _Toc1002 </w:instrText>
      </w:r>
      <w:r>
        <w:fldChar w:fldCharType="separate"/>
      </w:r>
      <w:r>
        <w:t>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_Toc13531 </w:instrText>
      </w:r>
      <w:r>
        <w:rPr>
          <w:rFonts w:hint="eastAsia" w:ascii="黑体" w:hAnsi="黑体" w:eastAsia="黑体" w:cs="黑体"/>
          <w:szCs w:val="32"/>
          <w:lang w:val="en-US" w:eastAsia="zh-CN"/>
        </w:rPr>
        <w:fldChar w:fldCharType="separate"/>
      </w:r>
      <w:r>
        <w:rPr>
          <w:rFonts w:hint="eastAsia"/>
          <w:lang w:val="en-US" w:eastAsia="zh-CN"/>
        </w:rPr>
        <w:t>2.3.4评论实体</w:t>
      </w:r>
      <w:r>
        <w:tab/>
      </w:r>
      <w:r>
        <w:fldChar w:fldCharType="begin"/>
      </w:r>
      <w:r>
        <w:instrText xml:space="preserve"> PAGEREF _Toc13531 </w:instrText>
      </w:r>
      <w:r>
        <w:fldChar w:fldCharType="separate"/>
      </w:r>
      <w:r>
        <w:t>5</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_Toc24478 </w:instrText>
      </w:r>
      <w:r>
        <w:rPr>
          <w:rFonts w:hint="eastAsia" w:ascii="黑体" w:hAnsi="黑体" w:eastAsia="黑体" w:cs="黑体"/>
          <w:szCs w:val="32"/>
          <w:lang w:val="en-US" w:eastAsia="zh-CN"/>
        </w:rPr>
        <w:fldChar w:fldCharType="separate"/>
      </w:r>
      <w:r>
        <w:rPr>
          <w:rFonts w:hint="eastAsia"/>
          <w:lang w:val="en-US" w:eastAsia="zh-CN"/>
        </w:rPr>
        <w:t>第三章 总体设计</w:t>
      </w:r>
      <w:r>
        <w:tab/>
      </w:r>
      <w:r>
        <w:fldChar w:fldCharType="begin"/>
      </w:r>
      <w:r>
        <w:instrText xml:space="preserve"> PAGEREF _Toc24478 </w:instrText>
      </w:r>
      <w:r>
        <w:fldChar w:fldCharType="separate"/>
      </w:r>
      <w:r>
        <w:t>7</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_Toc19713 </w:instrText>
      </w:r>
      <w:r>
        <w:rPr>
          <w:rFonts w:hint="eastAsia" w:ascii="黑体" w:hAnsi="黑体" w:eastAsia="黑体" w:cs="黑体"/>
          <w:szCs w:val="32"/>
          <w:lang w:val="en-US" w:eastAsia="zh-CN"/>
        </w:rPr>
        <w:fldChar w:fldCharType="separate"/>
      </w:r>
      <w:r>
        <w:rPr>
          <w:rFonts w:hint="eastAsia"/>
          <w:lang w:val="en-US" w:eastAsia="zh-CN"/>
        </w:rPr>
        <w:t>3.1各模块流程图、流程说明及数据流图</w:t>
      </w:r>
      <w:r>
        <w:tab/>
      </w:r>
      <w:r>
        <w:fldChar w:fldCharType="begin"/>
      </w:r>
      <w:r>
        <w:instrText xml:space="preserve"> PAGEREF _Toc19713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_Toc2181 </w:instrText>
      </w:r>
      <w:r>
        <w:rPr>
          <w:rFonts w:hint="eastAsia" w:ascii="黑体" w:hAnsi="黑体" w:eastAsia="黑体" w:cs="黑体"/>
          <w:szCs w:val="32"/>
          <w:lang w:val="en-US" w:eastAsia="zh-CN"/>
        </w:rPr>
        <w:fldChar w:fldCharType="separate"/>
      </w:r>
      <w:r>
        <w:rPr>
          <w:rFonts w:hint="eastAsia"/>
          <w:lang w:val="en-US" w:eastAsia="zh-CN"/>
        </w:rPr>
        <w:t>3.1.1.</w:t>
      </w:r>
      <w:r>
        <w:rPr>
          <w:rFonts w:hint="eastAsia"/>
          <w:lang w:eastAsia="zh-CN"/>
        </w:rPr>
        <w:t>登录注册</w:t>
      </w:r>
      <w:r>
        <w:tab/>
      </w:r>
      <w:r>
        <w:fldChar w:fldCharType="begin"/>
      </w:r>
      <w:r>
        <w:instrText xml:space="preserve"> PAGEREF _Toc2181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_Toc9440 </w:instrText>
      </w:r>
      <w:r>
        <w:rPr>
          <w:rFonts w:hint="eastAsia" w:ascii="黑体" w:hAnsi="黑体" w:eastAsia="黑体" w:cs="黑体"/>
          <w:szCs w:val="32"/>
          <w:lang w:val="en-US" w:eastAsia="zh-CN"/>
        </w:rPr>
        <w:fldChar w:fldCharType="separate"/>
      </w:r>
      <w:r>
        <w:rPr>
          <w:rFonts w:hint="eastAsia"/>
          <w:lang w:val="en-US" w:eastAsia="zh-CN"/>
        </w:rPr>
        <w:t>3.1.2查看用户信息</w:t>
      </w:r>
      <w:r>
        <w:tab/>
      </w:r>
      <w:r>
        <w:fldChar w:fldCharType="begin"/>
      </w:r>
      <w:r>
        <w:instrText xml:space="preserve"> PAGEREF _Toc9440 </w:instrText>
      </w:r>
      <w:r>
        <w:fldChar w:fldCharType="separate"/>
      </w:r>
      <w:r>
        <w:t>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_Toc5452 </w:instrText>
      </w:r>
      <w:r>
        <w:rPr>
          <w:rFonts w:hint="eastAsia" w:ascii="黑体" w:hAnsi="黑体" w:eastAsia="黑体" w:cs="黑体"/>
          <w:szCs w:val="32"/>
          <w:lang w:val="en-US" w:eastAsia="zh-CN"/>
        </w:rPr>
        <w:fldChar w:fldCharType="separate"/>
      </w:r>
      <w:r>
        <w:rPr>
          <w:rFonts w:hint="eastAsia"/>
          <w:lang w:val="en-US" w:eastAsia="zh-CN"/>
        </w:rPr>
        <w:t>3.1.3日志查看/编辑</w:t>
      </w:r>
      <w:r>
        <w:tab/>
      </w:r>
      <w:r>
        <w:fldChar w:fldCharType="begin"/>
      </w:r>
      <w:r>
        <w:instrText xml:space="preserve"> PAGEREF _Toc5452 </w:instrText>
      </w:r>
      <w:r>
        <w:fldChar w:fldCharType="separate"/>
      </w:r>
      <w:r>
        <w:t>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_Toc7429 </w:instrText>
      </w:r>
      <w:r>
        <w:rPr>
          <w:rFonts w:hint="eastAsia" w:ascii="黑体" w:hAnsi="黑体" w:eastAsia="黑体" w:cs="黑体"/>
          <w:szCs w:val="32"/>
          <w:lang w:val="en-US" w:eastAsia="zh-CN"/>
        </w:rPr>
        <w:fldChar w:fldCharType="separate"/>
      </w:r>
      <w:r>
        <w:rPr>
          <w:rFonts w:hint="eastAsia"/>
          <w:lang w:val="en-US" w:eastAsia="zh-CN"/>
        </w:rPr>
        <w:t>3.1.4通知</w:t>
      </w:r>
      <w:r>
        <w:tab/>
      </w:r>
      <w:r>
        <w:fldChar w:fldCharType="begin"/>
      </w:r>
      <w:r>
        <w:instrText xml:space="preserve"> PAGEREF _Toc7429 </w:instrText>
      </w:r>
      <w:r>
        <w:fldChar w:fldCharType="separate"/>
      </w:r>
      <w:r>
        <w:t>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_Toc16017 </w:instrText>
      </w:r>
      <w:r>
        <w:rPr>
          <w:rFonts w:hint="eastAsia" w:ascii="黑体" w:hAnsi="黑体" w:eastAsia="黑体" w:cs="黑体"/>
          <w:szCs w:val="32"/>
          <w:lang w:val="en-US" w:eastAsia="zh-CN"/>
        </w:rPr>
        <w:fldChar w:fldCharType="separate"/>
      </w:r>
      <w:r>
        <w:rPr>
          <w:rFonts w:hint="eastAsia"/>
          <w:lang w:val="en-US" w:eastAsia="zh-CN"/>
        </w:rPr>
        <w:t>3.1.5首页投稿</w:t>
      </w:r>
      <w:r>
        <w:tab/>
      </w:r>
      <w:r>
        <w:fldChar w:fldCharType="begin"/>
      </w:r>
      <w:r>
        <w:instrText xml:space="preserve"> PAGEREF _Toc16017 </w:instrText>
      </w:r>
      <w:r>
        <w:fldChar w:fldCharType="separate"/>
      </w:r>
      <w:r>
        <w:t>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_Toc9396 </w:instrText>
      </w:r>
      <w:r>
        <w:rPr>
          <w:rFonts w:hint="eastAsia" w:ascii="黑体" w:hAnsi="黑体" w:eastAsia="黑体" w:cs="黑体"/>
          <w:szCs w:val="32"/>
          <w:lang w:val="en-US" w:eastAsia="zh-CN"/>
        </w:rPr>
        <w:fldChar w:fldCharType="separate"/>
      </w:r>
      <w:r>
        <w:rPr>
          <w:rFonts w:hint="eastAsia"/>
          <w:lang w:val="en-US" w:eastAsia="zh-CN"/>
        </w:rPr>
        <w:t>3.2 算法设计</w:t>
      </w:r>
      <w:r>
        <w:tab/>
      </w:r>
      <w:r>
        <w:fldChar w:fldCharType="begin"/>
      </w:r>
      <w:r>
        <w:instrText xml:space="preserve"> PAGEREF _Toc9396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_Toc29481 </w:instrText>
      </w:r>
      <w:r>
        <w:rPr>
          <w:rFonts w:hint="eastAsia" w:ascii="黑体" w:hAnsi="黑体" w:eastAsia="黑体" w:cs="黑体"/>
          <w:szCs w:val="32"/>
          <w:lang w:val="en-US" w:eastAsia="zh-CN"/>
        </w:rPr>
        <w:fldChar w:fldCharType="separate"/>
      </w:r>
      <w:r>
        <w:rPr>
          <w:rFonts w:hint="eastAsia"/>
          <w:lang w:val="en-US" w:eastAsia="zh-CN"/>
        </w:rPr>
        <w:t>3.2.1 MVC设计模式</w:t>
      </w:r>
      <w:r>
        <w:tab/>
      </w:r>
      <w:r>
        <w:fldChar w:fldCharType="begin"/>
      </w:r>
      <w:r>
        <w:instrText xml:space="preserve"> PAGEREF _Toc29481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_Toc8612 </w:instrText>
      </w:r>
      <w:r>
        <w:rPr>
          <w:rFonts w:hint="eastAsia" w:ascii="黑体" w:hAnsi="黑体" w:eastAsia="黑体" w:cs="黑体"/>
          <w:szCs w:val="32"/>
          <w:lang w:val="en-US" w:eastAsia="zh-CN"/>
        </w:rPr>
        <w:fldChar w:fldCharType="separate"/>
      </w:r>
      <w:r>
        <w:rPr>
          <w:rFonts w:hint="eastAsia"/>
          <w:lang w:val="en-US" w:eastAsia="zh-CN"/>
        </w:rPr>
        <w:t>3.2.2 MVVM设计模式</w:t>
      </w:r>
      <w:r>
        <w:tab/>
      </w:r>
      <w:r>
        <w:fldChar w:fldCharType="begin"/>
      </w:r>
      <w:r>
        <w:instrText xml:space="preserve"> PAGEREF _Toc8612 </w:instrText>
      </w:r>
      <w:r>
        <w:fldChar w:fldCharType="separate"/>
      </w:r>
      <w:r>
        <w:t>11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_Toc13136 </w:instrText>
      </w:r>
      <w:r>
        <w:rPr>
          <w:rFonts w:hint="eastAsia" w:ascii="黑体" w:hAnsi="黑体" w:eastAsia="黑体" w:cs="黑体"/>
          <w:szCs w:val="32"/>
          <w:lang w:val="en-US" w:eastAsia="zh-CN"/>
        </w:rPr>
        <w:fldChar w:fldCharType="separate"/>
      </w:r>
      <w:r>
        <w:rPr>
          <w:rFonts w:hint="eastAsia"/>
          <w:lang w:val="en-US" w:eastAsia="zh-CN"/>
        </w:rPr>
        <w:t>3.2.3系统交互模式设计</w:t>
      </w:r>
      <w:r>
        <w:tab/>
      </w:r>
      <w:r>
        <w:fldChar w:fldCharType="begin"/>
      </w:r>
      <w:r>
        <w:instrText xml:space="preserve"> PAGEREF _Toc13136 </w:instrText>
      </w:r>
      <w:r>
        <w:fldChar w:fldCharType="separate"/>
      </w:r>
      <w:r>
        <w:t>13</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_Toc9952 </w:instrText>
      </w:r>
      <w:r>
        <w:rPr>
          <w:rFonts w:hint="eastAsia" w:ascii="黑体" w:hAnsi="黑体" w:eastAsia="黑体" w:cs="黑体"/>
          <w:szCs w:val="32"/>
          <w:lang w:val="en-US" w:eastAsia="zh-CN"/>
        </w:rPr>
        <w:fldChar w:fldCharType="separate"/>
      </w:r>
      <w:r>
        <w:rPr>
          <w:rFonts w:hint="eastAsia"/>
          <w:lang w:val="en-US" w:eastAsia="zh-CN"/>
        </w:rPr>
        <w:t>3.3技术选型</w:t>
      </w:r>
      <w:r>
        <w:tab/>
      </w:r>
      <w:r>
        <w:fldChar w:fldCharType="begin"/>
      </w:r>
      <w:r>
        <w:instrText xml:space="preserve"> PAGEREF _Toc9952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_Toc4778 </w:instrText>
      </w:r>
      <w:r>
        <w:rPr>
          <w:rFonts w:hint="eastAsia" w:ascii="黑体" w:hAnsi="黑体" w:eastAsia="黑体" w:cs="黑体"/>
          <w:szCs w:val="32"/>
          <w:lang w:val="en-US" w:eastAsia="zh-CN"/>
        </w:rPr>
        <w:fldChar w:fldCharType="separate"/>
      </w:r>
      <w:r>
        <w:rPr>
          <w:rFonts w:hint="eastAsia"/>
          <w:lang w:val="en-US" w:eastAsia="zh-CN"/>
        </w:rPr>
        <w:t>3.3.1 Vue</w:t>
      </w:r>
      <w:r>
        <w:tab/>
      </w:r>
      <w:r>
        <w:fldChar w:fldCharType="begin"/>
      </w:r>
      <w:r>
        <w:instrText xml:space="preserve"> PAGEREF _Toc4778 </w:instrText>
      </w:r>
      <w:r>
        <w:fldChar w:fldCharType="separate"/>
      </w:r>
      <w:r>
        <w:t>14</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_Toc31568 </w:instrText>
      </w:r>
      <w:r>
        <w:rPr>
          <w:rFonts w:hint="eastAsia" w:ascii="黑体" w:hAnsi="黑体" w:eastAsia="黑体" w:cs="黑体"/>
          <w:szCs w:val="32"/>
          <w:lang w:val="en-US" w:eastAsia="zh-CN"/>
        </w:rPr>
        <w:fldChar w:fldCharType="separate"/>
      </w:r>
      <w:r>
        <w:rPr>
          <w:rFonts w:hint="eastAsia"/>
          <w:lang w:val="en-US" w:eastAsia="zh-CN"/>
        </w:rPr>
        <w:t>3.3.2 Webpack</w:t>
      </w:r>
      <w:r>
        <w:tab/>
      </w:r>
      <w:r>
        <w:fldChar w:fldCharType="begin"/>
      </w:r>
      <w:r>
        <w:instrText xml:space="preserve"> PAGEREF _Toc31568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_Toc32510 </w:instrText>
      </w:r>
      <w:r>
        <w:rPr>
          <w:rFonts w:hint="eastAsia" w:ascii="黑体" w:hAnsi="黑体" w:eastAsia="黑体" w:cs="黑体"/>
          <w:szCs w:val="32"/>
          <w:lang w:val="en-US" w:eastAsia="zh-CN"/>
        </w:rPr>
        <w:fldChar w:fldCharType="separate"/>
      </w:r>
      <w:r>
        <w:rPr>
          <w:rFonts w:hint="eastAsia"/>
          <w:lang w:val="en-US" w:eastAsia="zh-CN"/>
        </w:rPr>
        <w:t>3.3.3 Ajax</w:t>
      </w:r>
      <w:r>
        <w:tab/>
      </w:r>
      <w:r>
        <w:fldChar w:fldCharType="begin"/>
      </w:r>
      <w:r>
        <w:instrText xml:space="preserve"> PAGEREF _Toc32510 </w:instrText>
      </w:r>
      <w:r>
        <w:fldChar w:fldCharType="separate"/>
      </w:r>
      <w:r>
        <w:t>15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_Toc13822 </w:instrText>
      </w:r>
      <w:r>
        <w:rPr>
          <w:rFonts w:hint="eastAsia" w:ascii="黑体" w:hAnsi="黑体" w:eastAsia="黑体" w:cs="黑体"/>
          <w:szCs w:val="32"/>
          <w:lang w:val="en-US" w:eastAsia="zh-CN"/>
        </w:rPr>
        <w:fldChar w:fldCharType="separate"/>
      </w:r>
      <w:r>
        <w:rPr>
          <w:rFonts w:hint="eastAsia"/>
          <w:lang w:val="en-US" w:eastAsia="zh-CN"/>
        </w:rPr>
        <w:t>3.3.4 Apache+php+mysql</w:t>
      </w:r>
      <w:r>
        <w:tab/>
      </w:r>
      <w:r>
        <w:fldChar w:fldCharType="begin"/>
      </w:r>
      <w:r>
        <w:instrText xml:space="preserve"> PAGEREF _Toc13822 </w:instrText>
      </w:r>
      <w:r>
        <w:fldChar w:fldCharType="separate"/>
      </w:r>
      <w:r>
        <w:t>16</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_Toc6672 </w:instrText>
      </w:r>
      <w:r>
        <w:rPr>
          <w:rFonts w:hint="eastAsia" w:ascii="黑体" w:hAnsi="黑体" w:eastAsia="黑体" w:cs="黑体"/>
          <w:szCs w:val="32"/>
          <w:lang w:val="en-US" w:eastAsia="zh-CN"/>
        </w:rPr>
        <w:fldChar w:fldCharType="separate"/>
      </w:r>
      <w:r>
        <w:rPr>
          <w:rFonts w:hint="eastAsia"/>
          <w:lang w:val="en-US" w:eastAsia="zh-CN"/>
        </w:rPr>
        <w:t>3.4 开发工具</w:t>
      </w:r>
      <w:r>
        <w:tab/>
      </w:r>
      <w:r>
        <w:fldChar w:fldCharType="begin"/>
      </w:r>
      <w:r>
        <w:instrText xml:space="preserve"> PAGEREF _Toc6672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_Toc9493 </w:instrText>
      </w:r>
      <w:r>
        <w:rPr>
          <w:rFonts w:hint="eastAsia" w:ascii="黑体" w:hAnsi="黑体" w:eastAsia="黑体" w:cs="黑体"/>
          <w:szCs w:val="32"/>
          <w:lang w:val="en-US" w:eastAsia="zh-CN"/>
        </w:rPr>
        <w:fldChar w:fldCharType="separate"/>
      </w:r>
      <w:r>
        <w:rPr>
          <w:rFonts w:hint="eastAsia"/>
          <w:lang w:val="en-US" w:eastAsia="zh-CN"/>
        </w:rPr>
        <w:t>3.4.1 WebStorm</w:t>
      </w:r>
      <w:r>
        <w:tab/>
      </w:r>
      <w:r>
        <w:fldChar w:fldCharType="begin"/>
      </w:r>
      <w:r>
        <w:instrText xml:space="preserve"> PAGEREF _Toc9493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_Toc9991 </w:instrText>
      </w:r>
      <w:r>
        <w:rPr>
          <w:rFonts w:hint="eastAsia" w:ascii="黑体" w:hAnsi="黑体" w:eastAsia="黑体" w:cs="黑体"/>
          <w:szCs w:val="32"/>
          <w:lang w:val="en-US" w:eastAsia="zh-CN"/>
        </w:rPr>
        <w:fldChar w:fldCharType="separate"/>
      </w:r>
      <w:r>
        <w:rPr>
          <w:rFonts w:hint="eastAsia"/>
          <w:lang w:val="en-US" w:eastAsia="zh-CN"/>
        </w:rPr>
        <w:t>3.4.2 PhpStorm</w:t>
      </w:r>
      <w:r>
        <w:tab/>
      </w:r>
      <w:r>
        <w:fldChar w:fldCharType="begin"/>
      </w:r>
      <w:r>
        <w:instrText xml:space="preserve"> PAGEREF _Toc9991 </w:instrText>
      </w:r>
      <w:r>
        <w:fldChar w:fldCharType="separate"/>
      </w:r>
      <w:r>
        <w:t>17</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_Toc7711 </w:instrText>
      </w:r>
      <w:r>
        <w:rPr>
          <w:rFonts w:hint="eastAsia" w:ascii="黑体" w:hAnsi="黑体" w:eastAsia="黑体" w:cs="黑体"/>
          <w:szCs w:val="32"/>
          <w:lang w:val="en-US" w:eastAsia="zh-CN"/>
        </w:rPr>
        <w:fldChar w:fldCharType="separate"/>
      </w:r>
      <w:r>
        <w:rPr>
          <w:rFonts w:hint="eastAsia"/>
          <w:lang w:val="en-US" w:eastAsia="zh-CN"/>
        </w:rPr>
        <w:t>3.4.3 Sublime text3</w:t>
      </w:r>
      <w:r>
        <w:tab/>
      </w:r>
      <w:r>
        <w:fldChar w:fldCharType="begin"/>
      </w:r>
      <w:r>
        <w:instrText xml:space="preserve"> PAGEREF _Toc7711 </w:instrText>
      </w:r>
      <w:r>
        <w:fldChar w:fldCharType="separate"/>
      </w:r>
      <w:r>
        <w:t>17</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_Toc20542 </w:instrText>
      </w:r>
      <w:r>
        <w:rPr>
          <w:rFonts w:hint="eastAsia" w:ascii="黑体" w:hAnsi="黑体" w:eastAsia="黑体" w:cs="黑体"/>
          <w:szCs w:val="32"/>
          <w:lang w:val="en-US" w:eastAsia="zh-CN"/>
        </w:rPr>
        <w:fldChar w:fldCharType="separate"/>
      </w:r>
      <w:r>
        <w:rPr>
          <w:rFonts w:hint="eastAsia"/>
          <w:lang w:val="en-US" w:eastAsia="zh-CN"/>
        </w:rPr>
        <w:t>第四章 详细设计</w:t>
      </w:r>
      <w:r>
        <w:tab/>
      </w:r>
      <w:r>
        <w:fldChar w:fldCharType="begin"/>
      </w:r>
      <w:r>
        <w:instrText xml:space="preserve"> PAGEREF _Toc20542 </w:instrText>
      </w:r>
      <w:r>
        <w:fldChar w:fldCharType="separate"/>
      </w:r>
      <w:r>
        <w:t>19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_Toc2334 </w:instrText>
      </w:r>
      <w:r>
        <w:rPr>
          <w:rFonts w:hint="eastAsia" w:ascii="黑体" w:hAnsi="黑体" w:eastAsia="黑体" w:cs="黑体"/>
          <w:szCs w:val="32"/>
          <w:lang w:val="en-US" w:eastAsia="zh-CN"/>
        </w:rPr>
        <w:fldChar w:fldCharType="separate"/>
      </w:r>
      <w:r>
        <w:rPr>
          <w:rFonts w:hint="eastAsia"/>
          <w:lang w:val="en-US" w:eastAsia="zh-CN"/>
        </w:rPr>
        <w:t>4.1 数据库设计</w:t>
      </w:r>
      <w:r>
        <w:tab/>
      </w:r>
      <w:r>
        <w:fldChar w:fldCharType="begin"/>
      </w:r>
      <w:r>
        <w:instrText xml:space="preserve"> PAGEREF _Toc2334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_Toc28791 </w:instrText>
      </w:r>
      <w:r>
        <w:rPr>
          <w:rFonts w:hint="eastAsia" w:ascii="黑体" w:hAnsi="黑体" w:eastAsia="黑体" w:cs="黑体"/>
          <w:szCs w:val="32"/>
          <w:lang w:val="en-US" w:eastAsia="zh-CN"/>
        </w:rPr>
        <w:fldChar w:fldCharType="separate"/>
      </w:r>
      <w:r>
        <w:rPr>
          <w:rFonts w:hint="eastAsia"/>
          <w:lang w:val="en-US" w:eastAsia="zh-CN"/>
        </w:rPr>
        <w:t>4.1.1 通知表</w:t>
      </w:r>
      <w:r>
        <w:tab/>
      </w:r>
      <w:r>
        <w:fldChar w:fldCharType="begin"/>
      </w:r>
      <w:r>
        <w:instrText xml:space="preserve"> PAGEREF _Toc28791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_Toc17771 </w:instrText>
      </w:r>
      <w:r>
        <w:rPr>
          <w:rFonts w:hint="eastAsia" w:ascii="黑体" w:hAnsi="黑体" w:eastAsia="黑体" w:cs="黑体"/>
          <w:szCs w:val="32"/>
          <w:lang w:val="en-US" w:eastAsia="zh-CN"/>
        </w:rPr>
        <w:fldChar w:fldCharType="separate"/>
      </w:r>
      <w:r>
        <w:rPr>
          <w:rFonts w:hint="eastAsia"/>
          <w:lang w:val="en-US" w:eastAsia="zh-CN"/>
        </w:rPr>
        <w:t>4.1.2 评论表</w:t>
      </w:r>
      <w:r>
        <w:tab/>
      </w:r>
      <w:r>
        <w:fldChar w:fldCharType="begin"/>
      </w:r>
      <w:r>
        <w:instrText xml:space="preserve"> PAGEREF _Toc17771 </w:instrText>
      </w:r>
      <w:r>
        <w:fldChar w:fldCharType="separate"/>
      </w:r>
      <w:r>
        <w:t>19</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_Toc8903 </w:instrText>
      </w:r>
      <w:r>
        <w:rPr>
          <w:rFonts w:hint="eastAsia" w:ascii="黑体" w:hAnsi="黑体" w:eastAsia="黑体" w:cs="黑体"/>
          <w:szCs w:val="32"/>
          <w:lang w:val="en-US" w:eastAsia="zh-CN"/>
        </w:rPr>
        <w:fldChar w:fldCharType="separate"/>
      </w:r>
      <w:r>
        <w:rPr>
          <w:rFonts w:hint="eastAsia"/>
          <w:lang w:val="en-US" w:eastAsia="zh-CN"/>
        </w:rPr>
        <w:t>4.1.3 文章表</w:t>
      </w:r>
      <w:r>
        <w:tab/>
      </w:r>
      <w:r>
        <w:fldChar w:fldCharType="begin"/>
      </w:r>
      <w:r>
        <w:instrText xml:space="preserve"> PAGEREF _Toc8903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_Toc15995 </w:instrText>
      </w:r>
      <w:r>
        <w:rPr>
          <w:rFonts w:hint="eastAsia" w:ascii="黑体" w:hAnsi="黑体" w:eastAsia="黑体" w:cs="黑体"/>
          <w:szCs w:val="32"/>
          <w:lang w:val="en-US" w:eastAsia="zh-CN"/>
        </w:rPr>
        <w:fldChar w:fldCharType="separate"/>
      </w:r>
      <w:r>
        <w:rPr>
          <w:rFonts w:hint="eastAsia"/>
          <w:lang w:val="en-US" w:eastAsia="zh-CN"/>
        </w:rPr>
        <w:t>4.1.4 关注表</w:t>
      </w:r>
      <w:r>
        <w:tab/>
      </w:r>
      <w:r>
        <w:fldChar w:fldCharType="begin"/>
      </w:r>
      <w:r>
        <w:instrText xml:space="preserve"> PAGEREF _Toc15995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_Toc14002 </w:instrText>
      </w:r>
      <w:r>
        <w:rPr>
          <w:rFonts w:hint="eastAsia" w:ascii="黑体" w:hAnsi="黑体" w:eastAsia="黑体" w:cs="黑体"/>
          <w:szCs w:val="32"/>
          <w:lang w:val="en-US" w:eastAsia="zh-CN"/>
        </w:rPr>
        <w:fldChar w:fldCharType="separate"/>
      </w:r>
      <w:r>
        <w:rPr>
          <w:rFonts w:hint="eastAsia"/>
          <w:lang w:val="en-US" w:eastAsia="zh-CN"/>
        </w:rPr>
        <w:t>4.1.5 用户信息表</w:t>
      </w:r>
      <w:r>
        <w:tab/>
      </w:r>
      <w:r>
        <w:fldChar w:fldCharType="begin"/>
      </w:r>
      <w:r>
        <w:instrText xml:space="preserve"> PAGEREF _Toc14002 </w:instrText>
      </w:r>
      <w:r>
        <w:fldChar w:fldCharType="separate"/>
      </w:r>
      <w:r>
        <w:t>20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_Toc30727 </w:instrText>
      </w:r>
      <w:r>
        <w:rPr>
          <w:rFonts w:hint="eastAsia" w:ascii="黑体" w:hAnsi="黑体" w:eastAsia="黑体" w:cs="黑体"/>
          <w:szCs w:val="32"/>
          <w:lang w:val="en-US" w:eastAsia="zh-CN"/>
        </w:rPr>
        <w:fldChar w:fldCharType="separate"/>
      </w:r>
      <w:r>
        <w:rPr>
          <w:rFonts w:hint="eastAsia"/>
          <w:lang w:val="en-US" w:eastAsia="zh-CN"/>
        </w:rPr>
        <w:t>4.1.6 用户登录表</w:t>
      </w:r>
      <w:r>
        <w:tab/>
      </w:r>
      <w:r>
        <w:fldChar w:fldCharType="begin"/>
      </w:r>
      <w:r>
        <w:instrText xml:space="preserve"> PAGEREF _Toc30727 </w:instrText>
      </w:r>
      <w:r>
        <w:fldChar w:fldCharType="separate"/>
      </w:r>
      <w:r>
        <w:t>21</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_Toc21068 </w:instrText>
      </w:r>
      <w:r>
        <w:rPr>
          <w:rFonts w:hint="eastAsia" w:ascii="黑体" w:hAnsi="黑体" w:eastAsia="黑体" w:cs="黑体"/>
          <w:szCs w:val="32"/>
          <w:lang w:val="en-US" w:eastAsia="zh-CN"/>
        </w:rPr>
        <w:fldChar w:fldCharType="separate"/>
      </w:r>
      <w:r>
        <w:rPr>
          <w:rFonts w:hint="eastAsia"/>
          <w:lang w:val="en-US" w:eastAsia="zh-CN"/>
        </w:rPr>
        <w:t>4.2 接口设计</w:t>
      </w:r>
      <w:r>
        <w:tab/>
      </w:r>
      <w:r>
        <w:fldChar w:fldCharType="begin"/>
      </w:r>
      <w:r>
        <w:instrText xml:space="preserve"> PAGEREF _Toc21068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_Toc21538 </w:instrText>
      </w:r>
      <w:r>
        <w:rPr>
          <w:rFonts w:hint="eastAsia" w:ascii="黑体" w:hAnsi="黑体" w:eastAsia="黑体" w:cs="黑体"/>
          <w:szCs w:val="32"/>
          <w:lang w:val="en-US" w:eastAsia="zh-CN"/>
        </w:rPr>
        <w:fldChar w:fldCharType="separate"/>
      </w:r>
      <w:r>
        <w:rPr>
          <w:rFonts w:hint="eastAsia"/>
          <w:lang w:val="en-US" w:eastAsia="zh-CN"/>
        </w:rPr>
        <w:t>4.2.1 登录页</w:t>
      </w:r>
      <w:r>
        <w:tab/>
      </w:r>
      <w:r>
        <w:fldChar w:fldCharType="begin"/>
      </w:r>
      <w:r>
        <w:instrText xml:space="preserve"> PAGEREF _Toc21538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_Toc6757 </w:instrText>
      </w:r>
      <w:r>
        <w:rPr>
          <w:rFonts w:hint="eastAsia" w:ascii="黑体" w:hAnsi="黑体" w:eastAsia="黑体" w:cs="黑体"/>
          <w:szCs w:val="32"/>
          <w:lang w:val="en-US" w:eastAsia="zh-CN"/>
        </w:rPr>
        <w:fldChar w:fldCharType="separate"/>
      </w:r>
      <w:r>
        <w:rPr>
          <w:rFonts w:hint="eastAsia"/>
          <w:lang w:val="en-US" w:eastAsia="zh-CN"/>
        </w:rPr>
        <w:t>4.2.2 注册页</w:t>
      </w:r>
      <w:r>
        <w:tab/>
      </w:r>
      <w:r>
        <w:fldChar w:fldCharType="begin"/>
      </w:r>
      <w:r>
        <w:instrText xml:space="preserve"> PAGEREF _Toc6757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_Toc11068 </w:instrText>
      </w:r>
      <w:r>
        <w:rPr>
          <w:rFonts w:hint="eastAsia" w:ascii="黑体" w:hAnsi="黑体" w:eastAsia="黑体" w:cs="黑体"/>
          <w:szCs w:val="32"/>
          <w:lang w:val="en-US" w:eastAsia="zh-CN"/>
        </w:rPr>
        <w:fldChar w:fldCharType="separate"/>
      </w:r>
      <w:r>
        <w:rPr>
          <w:rFonts w:hint="eastAsia"/>
          <w:lang w:val="en-US" w:eastAsia="zh-CN"/>
        </w:rPr>
        <w:t>4.2.3 文章编辑页</w:t>
      </w:r>
      <w:r>
        <w:tab/>
      </w:r>
      <w:r>
        <w:fldChar w:fldCharType="begin"/>
      </w:r>
      <w:r>
        <w:instrText xml:space="preserve"> PAGEREF _Toc11068 </w:instrText>
      </w:r>
      <w:r>
        <w:fldChar w:fldCharType="separate"/>
      </w:r>
      <w:r>
        <w:t>22</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_Toc14597 </w:instrText>
      </w:r>
      <w:r>
        <w:rPr>
          <w:rFonts w:hint="eastAsia" w:ascii="黑体" w:hAnsi="黑体" w:eastAsia="黑体" w:cs="黑体"/>
          <w:szCs w:val="32"/>
          <w:lang w:val="en-US" w:eastAsia="zh-CN"/>
        </w:rPr>
        <w:fldChar w:fldCharType="separate"/>
      </w:r>
      <w:r>
        <w:rPr>
          <w:rFonts w:hint="eastAsia"/>
          <w:lang w:val="en-US" w:eastAsia="zh-CN"/>
        </w:rPr>
        <w:t>4.2.4 文章列表页</w:t>
      </w:r>
      <w:r>
        <w:tab/>
      </w:r>
      <w:r>
        <w:fldChar w:fldCharType="begin"/>
      </w:r>
      <w:r>
        <w:instrText xml:space="preserve"> PAGEREF _Toc14597 </w:instrText>
      </w:r>
      <w:r>
        <w:fldChar w:fldCharType="separate"/>
      </w:r>
      <w:r>
        <w:t>23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_Toc19763 </w:instrText>
      </w:r>
      <w:r>
        <w:rPr>
          <w:rFonts w:hint="eastAsia" w:ascii="黑体" w:hAnsi="黑体" w:eastAsia="黑体" w:cs="黑体"/>
          <w:szCs w:val="32"/>
          <w:lang w:val="en-US" w:eastAsia="zh-CN"/>
        </w:rPr>
        <w:fldChar w:fldCharType="separate"/>
      </w:r>
      <w:r>
        <w:rPr>
          <w:rFonts w:hint="eastAsia"/>
          <w:lang w:val="en-US" w:eastAsia="zh-CN"/>
        </w:rPr>
        <w:t>4.2.5 首页</w:t>
      </w:r>
      <w:r>
        <w:tab/>
      </w:r>
      <w:r>
        <w:fldChar w:fldCharType="begin"/>
      </w:r>
      <w:r>
        <w:instrText xml:space="preserve"> PAGEREF _Toc19763 </w:instrText>
      </w:r>
      <w:r>
        <w:fldChar w:fldCharType="separate"/>
      </w:r>
      <w:r>
        <w:t>23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_Toc7356 </w:instrText>
      </w:r>
      <w:r>
        <w:rPr>
          <w:rFonts w:hint="eastAsia" w:ascii="黑体" w:hAnsi="黑体" w:eastAsia="黑体" w:cs="黑体"/>
          <w:szCs w:val="32"/>
          <w:lang w:val="en-US" w:eastAsia="zh-CN"/>
        </w:rPr>
        <w:fldChar w:fldCharType="separate"/>
      </w:r>
      <w:r>
        <w:rPr>
          <w:rFonts w:hint="eastAsia"/>
          <w:lang w:val="en-US" w:eastAsia="zh-CN"/>
        </w:rPr>
        <w:t>4.2.6 关注页</w:t>
      </w:r>
      <w:r>
        <w:tab/>
      </w:r>
      <w:r>
        <w:fldChar w:fldCharType="begin"/>
      </w:r>
      <w:r>
        <w:instrText xml:space="preserve"> PAGEREF _Toc7356 </w:instrText>
      </w:r>
      <w:r>
        <w:fldChar w:fldCharType="separate"/>
      </w:r>
      <w:r>
        <w:t>25</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_Toc31701 </w:instrText>
      </w:r>
      <w:r>
        <w:rPr>
          <w:rFonts w:hint="eastAsia" w:ascii="黑体" w:hAnsi="黑体" w:eastAsia="黑体" w:cs="黑体"/>
          <w:szCs w:val="32"/>
          <w:lang w:val="en-US" w:eastAsia="zh-CN"/>
        </w:rPr>
        <w:fldChar w:fldCharType="separate"/>
      </w:r>
      <w:r>
        <w:rPr>
          <w:rFonts w:hint="eastAsia"/>
          <w:lang w:val="en-US" w:eastAsia="zh-CN"/>
        </w:rPr>
        <w:t>4.2.7 文章详情页</w:t>
      </w:r>
      <w:r>
        <w:tab/>
      </w:r>
      <w:r>
        <w:fldChar w:fldCharType="begin"/>
      </w:r>
      <w:r>
        <w:instrText xml:space="preserve"> PAGEREF _Toc31701 </w:instrText>
      </w:r>
      <w:r>
        <w:fldChar w:fldCharType="separate"/>
      </w:r>
      <w:r>
        <w:t>26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_Toc24477 </w:instrText>
      </w:r>
      <w:r>
        <w:rPr>
          <w:rFonts w:hint="eastAsia" w:ascii="黑体" w:hAnsi="黑体" w:eastAsia="黑体" w:cs="黑体"/>
          <w:szCs w:val="32"/>
          <w:lang w:val="en-US" w:eastAsia="zh-CN"/>
        </w:rPr>
        <w:fldChar w:fldCharType="separate"/>
      </w:r>
      <w:r>
        <w:rPr>
          <w:rFonts w:hint="eastAsia"/>
          <w:lang w:val="en-US" w:eastAsia="zh-CN"/>
        </w:rPr>
        <w:t>第五章 系统实现</w:t>
      </w:r>
      <w:r>
        <w:tab/>
      </w:r>
      <w:r>
        <w:fldChar w:fldCharType="begin"/>
      </w:r>
      <w:r>
        <w:instrText xml:space="preserve"> PAGEREF _Toc24477 </w:instrText>
      </w:r>
      <w:r>
        <w:fldChar w:fldCharType="separate"/>
      </w:r>
      <w:r>
        <w:t>28</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_Toc12928 </w:instrText>
      </w:r>
      <w:r>
        <w:rPr>
          <w:rFonts w:hint="eastAsia" w:ascii="黑体" w:hAnsi="黑体" w:eastAsia="黑体" w:cs="黑体"/>
          <w:szCs w:val="32"/>
          <w:lang w:val="en-US" w:eastAsia="zh-CN"/>
        </w:rPr>
        <w:fldChar w:fldCharType="separate"/>
      </w:r>
      <w:r>
        <w:rPr>
          <w:rFonts w:hint="eastAsia"/>
          <w:lang w:val="en-US" w:eastAsia="zh-CN"/>
        </w:rPr>
        <w:t>5.1 开发步骤</w:t>
      </w:r>
      <w:r>
        <w:tab/>
      </w:r>
      <w:r>
        <w:fldChar w:fldCharType="begin"/>
      </w:r>
      <w:r>
        <w:instrText xml:space="preserve"> PAGEREF _Toc12928 </w:instrText>
      </w:r>
      <w:r>
        <w:fldChar w:fldCharType="separate"/>
      </w:r>
      <w:r>
        <w:t>28</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_Toc31446 </w:instrText>
      </w:r>
      <w:r>
        <w:rPr>
          <w:rFonts w:hint="eastAsia" w:ascii="黑体" w:hAnsi="黑体" w:eastAsia="黑体" w:cs="黑体"/>
          <w:szCs w:val="32"/>
          <w:lang w:val="en-US" w:eastAsia="zh-CN"/>
        </w:rPr>
        <w:fldChar w:fldCharType="separate"/>
      </w:r>
      <w:r>
        <w:rPr>
          <w:rFonts w:hint="eastAsia"/>
          <w:lang w:val="en-US" w:eastAsia="zh-CN"/>
        </w:rPr>
        <w:t>5.2 主要配置文件的核心代码</w:t>
      </w:r>
      <w:r>
        <w:tab/>
      </w:r>
      <w:r>
        <w:fldChar w:fldCharType="begin"/>
      </w:r>
      <w:r>
        <w:instrText xml:space="preserve"> PAGEREF _Toc31446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_Toc27592 </w:instrText>
      </w:r>
      <w:r>
        <w:rPr>
          <w:rFonts w:hint="eastAsia" w:ascii="黑体" w:hAnsi="黑体" w:eastAsia="黑体" w:cs="黑体"/>
          <w:szCs w:val="32"/>
          <w:lang w:val="en-US" w:eastAsia="zh-CN"/>
        </w:rPr>
        <w:fldChar w:fldCharType="separate"/>
      </w:r>
      <w:r>
        <w:rPr>
          <w:rFonts w:hint="eastAsia"/>
          <w:lang w:val="en-US" w:eastAsia="zh-CN"/>
        </w:rPr>
        <w:t>5.2.1 package.json文件</w:t>
      </w:r>
      <w:r>
        <w:tab/>
      </w:r>
      <w:r>
        <w:fldChar w:fldCharType="begin"/>
      </w:r>
      <w:r>
        <w:instrText xml:space="preserve"> PAGEREF _Toc27592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_Toc21571 </w:instrText>
      </w:r>
      <w:r>
        <w:rPr>
          <w:rFonts w:hint="eastAsia" w:ascii="黑体" w:hAnsi="黑体" w:eastAsia="黑体" w:cs="黑体"/>
          <w:szCs w:val="32"/>
          <w:lang w:val="en-US" w:eastAsia="zh-CN"/>
        </w:rPr>
        <w:fldChar w:fldCharType="separate"/>
      </w:r>
      <w:r>
        <w:rPr>
          <w:rFonts w:hint="eastAsia"/>
          <w:lang w:val="en-US" w:eastAsia="zh-CN"/>
        </w:rPr>
        <w:t>5.2.2 vue-router配置文件</w:t>
      </w:r>
      <w:r>
        <w:tab/>
      </w:r>
      <w:r>
        <w:fldChar w:fldCharType="begin"/>
      </w:r>
      <w:r>
        <w:instrText xml:space="preserve"> PAGEREF _Toc21571 </w:instrText>
      </w:r>
      <w:r>
        <w:fldChar w:fldCharType="separate"/>
      </w:r>
      <w:r>
        <w:t>28</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_Toc23884 </w:instrText>
      </w:r>
      <w:r>
        <w:rPr>
          <w:rFonts w:hint="eastAsia" w:ascii="黑体" w:hAnsi="黑体" w:eastAsia="黑体" w:cs="黑体"/>
          <w:szCs w:val="32"/>
          <w:lang w:val="en-US" w:eastAsia="zh-CN"/>
        </w:rPr>
        <w:fldChar w:fldCharType="separate"/>
      </w:r>
      <w:r>
        <w:rPr>
          <w:rFonts w:hint="eastAsia"/>
          <w:lang w:val="en-US" w:eastAsia="zh-CN"/>
        </w:rPr>
        <w:t>5.2.3 webpack配置文件</w:t>
      </w:r>
      <w:r>
        <w:tab/>
      </w:r>
      <w:r>
        <w:fldChar w:fldCharType="begin"/>
      </w:r>
      <w:r>
        <w:instrText xml:space="preserve"> PAGEREF _Toc23884 </w:instrText>
      </w:r>
      <w:r>
        <w:fldChar w:fldCharType="separate"/>
      </w:r>
      <w:r>
        <w:t>29</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_Toc23926 </w:instrText>
      </w:r>
      <w:r>
        <w:rPr>
          <w:rFonts w:hint="eastAsia" w:ascii="黑体" w:hAnsi="黑体" w:eastAsia="黑体" w:cs="黑体"/>
          <w:szCs w:val="32"/>
          <w:lang w:val="en-US" w:eastAsia="zh-CN"/>
        </w:rPr>
        <w:fldChar w:fldCharType="separate"/>
      </w:r>
      <w:r>
        <w:rPr>
          <w:rFonts w:hint="eastAsia"/>
          <w:lang w:val="en-US" w:eastAsia="zh-CN"/>
        </w:rPr>
        <w:t>5.3 核心问题及解决方案</w:t>
      </w:r>
      <w:r>
        <w:tab/>
      </w:r>
      <w:r>
        <w:fldChar w:fldCharType="begin"/>
      </w:r>
      <w:r>
        <w:instrText xml:space="preserve"> PAGEREF _Toc23926 </w:instrText>
      </w:r>
      <w:r>
        <w:fldChar w:fldCharType="separate"/>
      </w:r>
      <w:r>
        <w:t>30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_Toc8985 </w:instrText>
      </w:r>
      <w:r>
        <w:rPr>
          <w:rFonts w:hint="eastAsia" w:ascii="黑体" w:hAnsi="黑体" w:eastAsia="黑体" w:cs="黑体"/>
          <w:szCs w:val="32"/>
          <w:lang w:val="en-US" w:eastAsia="zh-CN"/>
        </w:rPr>
        <w:fldChar w:fldCharType="separate"/>
      </w:r>
      <w:r>
        <w:rPr>
          <w:rFonts w:hint="eastAsia"/>
          <w:lang w:val="en-US" w:eastAsia="zh-CN"/>
        </w:rPr>
        <w:t>5.3.1用户的个性域名</w:t>
      </w:r>
      <w:r>
        <w:tab/>
      </w:r>
      <w:r>
        <w:fldChar w:fldCharType="begin"/>
      </w:r>
      <w:r>
        <w:instrText xml:space="preserve"> PAGEREF _Toc8985 </w:instrText>
      </w:r>
      <w:r>
        <w:fldChar w:fldCharType="separate"/>
      </w:r>
      <w:r>
        <w:t>30</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_Toc30718 </w:instrText>
      </w:r>
      <w:r>
        <w:rPr>
          <w:rFonts w:hint="eastAsia" w:ascii="黑体" w:hAnsi="黑体" w:eastAsia="黑体" w:cs="黑体"/>
          <w:szCs w:val="32"/>
          <w:lang w:val="en-US" w:eastAsia="zh-CN"/>
        </w:rPr>
        <w:fldChar w:fldCharType="separate"/>
      </w:r>
      <w:r>
        <w:rPr>
          <w:rFonts w:hint="eastAsia"/>
          <w:lang w:val="en-US" w:eastAsia="zh-CN"/>
        </w:rPr>
        <w:t>5.3.2 编辑文章时防止意外退出，用local storage保存</w:t>
      </w:r>
      <w:r>
        <w:tab/>
      </w:r>
      <w:r>
        <w:fldChar w:fldCharType="begin"/>
      </w:r>
      <w:r>
        <w:instrText xml:space="preserve"> PAGEREF _Toc30718 </w:instrText>
      </w:r>
      <w:r>
        <w:fldChar w:fldCharType="separate"/>
      </w:r>
      <w:r>
        <w:t>31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_Toc24403 </w:instrText>
      </w:r>
      <w:r>
        <w:rPr>
          <w:rFonts w:hint="eastAsia" w:ascii="黑体" w:hAnsi="黑体" w:eastAsia="黑体" w:cs="黑体"/>
          <w:szCs w:val="32"/>
          <w:lang w:val="en-US" w:eastAsia="zh-CN"/>
        </w:rPr>
        <w:fldChar w:fldCharType="separate"/>
      </w:r>
      <w:r>
        <w:rPr>
          <w:rFonts w:hint="eastAsia"/>
          <w:lang w:val="en-US" w:eastAsia="zh-CN"/>
        </w:rPr>
        <w:t>5.3.3 每次切换模块时，加载资源时间过长的问题</w:t>
      </w:r>
      <w:r>
        <w:tab/>
      </w:r>
      <w:r>
        <w:fldChar w:fldCharType="begin"/>
      </w:r>
      <w:r>
        <w:instrText xml:space="preserve"> PAGEREF _Toc24403 </w:instrText>
      </w:r>
      <w:r>
        <w:fldChar w:fldCharType="separate"/>
      </w:r>
      <w:r>
        <w:t>31</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_Toc12539 </w:instrText>
      </w:r>
      <w:r>
        <w:rPr>
          <w:rFonts w:hint="eastAsia" w:ascii="黑体" w:hAnsi="黑体" w:eastAsia="黑体" w:cs="黑体"/>
          <w:szCs w:val="32"/>
          <w:lang w:val="en-US" w:eastAsia="zh-CN"/>
        </w:rPr>
        <w:fldChar w:fldCharType="separate"/>
      </w:r>
      <w:r>
        <w:rPr>
          <w:rFonts w:hint="eastAsia"/>
          <w:lang w:val="en-US" w:eastAsia="zh-CN"/>
        </w:rPr>
        <w:t>5.3.4  markdown转码的问题</w:t>
      </w:r>
      <w:r>
        <w:tab/>
      </w:r>
      <w:r>
        <w:fldChar w:fldCharType="begin"/>
      </w:r>
      <w:r>
        <w:instrText xml:space="preserve"> PAGEREF _Toc12539 </w:instrText>
      </w:r>
      <w:r>
        <w:fldChar w:fldCharType="separate"/>
      </w:r>
      <w:r>
        <w:t>32</w:t>
      </w:r>
      <w:r>
        <w:fldChar w:fldCharType="end"/>
      </w:r>
      <w:r>
        <w:rPr>
          <w:rFonts w:hint="eastAsia" w:ascii="黑体" w:hAnsi="黑体" w:eastAsia="黑体" w:cs="黑体"/>
          <w:szCs w:val="32"/>
          <w:lang w:val="en-US" w:eastAsia="zh-CN"/>
        </w:rPr>
        <w:fldChar w:fldCharType="end"/>
      </w:r>
    </w:p>
    <w:p>
      <w:pPr>
        <w:pStyle w:val="17"/>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_Toc14332 </w:instrText>
      </w:r>
      <w:r>
        <w:rPr>
          <w:rFonts w:hint="eastAsia" w:ascii="黑体" w:hAnsi="黑体" w:eastAsia="黑体" w:cs="黑体"/>
          <w:szCs w:val="32"/>
          <w:lang w:val="en-US" w:eastAsia="zh-CN"/>
        </w:rPr>
        <w:fldChar w:fldCharType="separate"/>
      </w:r>
      <w:r>
        <w:rPr>
          <w:rFonts w:hint="eastAsia"/>
          <w:lang w:val="en-US" w:eastAsia="zh-CN"/>
        </w:rPr>
        <w:t>5.4程序的实现</w:t>
      </w:r>
      <w:r>
        <w:tab/>
      </w:r>
      <w:r>
        <w:fldChar w:fldCharType="begin"/>
      </w:r>
      <w:r>
        <w:instrText xml:space="preserve"> PAGEREF _Toc14332 </w:instrText>
      </w:r>
      <w:r>
        <w:fldChar w:fldCharType="separate"/>
      </w:r>
      <w:r>
        <w:t>33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_Toc13888 </w:instrText>
      </w:r>
      <w:r>
        <w:rPr>
          <w:rFonts w:hint="eastAsia" w:ascii="黑体" w:hAnsi="黑体" w:eastAsia="黑体" w:cs="黑体"/>
          <w:szCs w:val="32"/>
          <w:lang w:val="en-US" w:eastAsia="zh-CN"/>
        </w:rPr>
        <w:fldChar w:fldCharType="separate"/>
      </w:r>
      <w:r>
        <w:rPr>
          <w:rFonts w:hint="eastAsia"/>
          <w:lang w:val="en-US" w:eastAsia="zh-CN"/>
        </w:rPr>
        <w:t>5.4.1 开发流程</w:t>
      </w:r>
      <w:r>
        <w:tab/>
      </w:r>
      <w:r>
        <w:fldChar w:fldCharType="begin"/>
      </w:r>
      <w:r>
        <w:instrText xml:space="preserve"> PAGEREF _Toc13888 </w:instrText>
      </w:r>
      <w:r>
        <w:fldChar w:fldCharType="separate"/>
      </w:r>
      <w:r>
        <w:t>33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_Toc11275 </w:instrText>
      </w:r>
      <w:r>
        <w:rPr>
          <w:rFonts w:hint="eastAsia" w:ascii="黑体" w:hAnsi="黑体" w:eastAsia="黑体" w:cs="黑体"/>
          <w:szCs w:val="32"/>
          <w:lang w:val="en-US" w:eastAsia="zh-CN"/>
        </w:rPr>
        <w:fldChar w:fldCharType="separate"/>
      </w:r>
      <w:r>
        <w:rPr>
          <w:rFonts w:hint="eastAsia"/>
          <w:lang w:val="en-US" w:eastAsia="zh-CN"/>
        </w:rPr>
        <w:t>5.4.2部署流程</w:t>
      </w:r>
      <w:r>
        <w:tab/>
      </w:r>
      <w:r>
        <w:fldChar w:fldCharType="begin"/>
      </w:r>
      <w:r>
        <w:instrText xml:space="preserve"> PAGEREF _Toc11275 </w:instrText>
      </w:r>
      <w:r>
        <w:fldChar w:fldCharType="separate"/>
      </w:r>
      <w:r>
        <w:t>33</w:t>
      </w:r>
      <w:r>
        <w:fldChar w:fldCharType="end"/>
      </w:r>
      <w:r>
        <w:rPr>
          <w:rFonts w:hint="eastAsia" w:ascii="黑体" w:hAnsi="黑体" w:eastAsia="黑体" w:cs="黑体"/>
          <w:szCs w:val="32"/>
          <w:lang w:val="en-US" w:eastAsia="zh-CN"/>
        </w:rPr>
        <w:fldChar w:fldCharType="end"/>
      </w:r>
    </w:p>
    <w:p>
      <w:pPr>
        <w:pStyle w:val="10"/>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_Toc14738 </w:instrText>
      </w:r>
      <w:r>
        <w:rPr>
          <w:rFonts w:hint="eastAsia" w:ascii="黑体" w:hAnsi="黑体" w:eastAsia="黑体" w:cs="黑体"/>
          <w:szCs w:val="32"/>
          <w:lang w:val="en-US" w:eastAsia="zh-CN"/>
        </w:rPr>
        <w:fldChar w:fldCharType="separate"/>
      </w:r>
      <w:r>
        <w:rPr>
          <w:rFonts w:hint="eastAsia"/>
          <w:lang w:val="en-US" w:eastAsia="zh-CN"/>
        </w:rPr>
        <w:t>5.4.2 设计结果展示</w:t>
      </w:r>
      <w:r>
        <w:tab/>
      </w:r>
      <w:r>
        <w:fldChar w:fldCharType="begin"/>
      </w:r>
      <w:r>
        <w:instrText xml:space="preserve"> PAGEREF _Toc14738 </w:instrText>
      </w:r>
      <w:r>
        <w:fldChar w:fldCharType="separate"/>
      </w:r>
      <w:r>
        <w:t>33</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_Toc16954 </w:instrText>
      </w:r>
      <w:r>
        <w:rPr>
          <w:rFonts w:hint="eastAsia" w:ascii="黑体" w:hAnsi="黑体" w:eastAsia="黑体" w:cs="黑体"/>
          <w:szCs w:val="32"/>
          <w:lang w:val="en-US" w:eastAsia="zh-CN"/>
        </w:rPr>
        <w:fldChar w:fldCharType="separate"/>
      </w:r>
      <w:r>
        <w:rPr>
          <w:rFonts w:hint="eastAsia"/>
          <w:lang w:val="en-US" w:eastAsia="zh-CN"/>
        </w:rPr>
        <w:t>参考文献</w:t>
      </w:r>
      <w:r>
        <w:tab/>
      </w:r>
      <w:r>
        <w:fldChar w:fldCharType="begin"/>
      </w:r>
      <w:r>
        <w:instrText xml:space="preserve"> PAGEREF _Toc16954 </w:instrText>
      </w:r>
      <w:r>
        <w:fldChar w:fldCharType="separate"/>
      </w:r>
      <w:r>
        <w:t>36</w:t>
      </w:r>
      <w:r>
        <w:fldChar w:fldCharType="end"/>
      </w:r>
      <w:r>
        <w:rPr>
          <w:rFonts w:hint="eastAsia" w:ascii="黑体" w:hAnsi="黑体" w:eastAsia="黑体" w:cs="黑体"/>
          <w:szCs w:val="32"/>
          <w:lang w:val="en-US" w:eastAsia="zh-CN"/>
        </w:rPr>
        <w:fldChar w:fldCharType="end"/>
      </w:r>
    </w:p>
    <w:p>
      <w:pPr>
        <w:pStyle w:val="14"/>
        <w:tabs>
          <w:tab w:val="right" w:leader="dot" w:pos="9639"/>
        </w:tabs>
      </w:pPr>
      <w:r>
        <w:rPr>
          <w:rFonts w:hint="eastAsia" w:ascii="黑体" w:hAnsi="黑体" w:eastAsia="黑体" w:cs="黑体"/>
          <w:szCs w:val="32"/>
          <w:lang w:val="en-US" w:eastAsia="zh-CN"/>
        </w:rPr>
        <w:fldChar w:fldCharType="begin"/>
      </w:r>
      <w:r>
        <w:rPr>
          <w:rFonts w:hint="eastAsia" w:ascii="黑体" w:hAnsi="黑体" w:eastAsia="黑体" w:cs="黑体"/>
          <w:szCs w:val="32"/>
          <w:lang w:val="en-US" w:eastAsia="zh-CN"/>
        </w:rPr>
        <w:instrText xml:space="preserve"> HYPERLINK \l _Toc23231 </w:instrText>
      </w:r>
      <w:r>
        <w:rPr>
          <w:rFonts w:hint="eastAsia" w:ascii="黑体" w:hAnsi="黑体" w:eastAsia="黑体" w:cs="黑体"/>
          <w:szCs w:val="32"/>
          <w:lang w:val="en-US" w:eastAsia="zh-CN"/>
        </w:rPr>
        <w:fldChar w:fldCharType="separate"/>
      </w:r>
      <w:r>
        <w:rPr>
          <w:rFonts w:hint="eastAsia"/>
          <w:lang w:val="en-US" w:eastAsia="zh-CN"/>
        </w:rPr>
        <w:t>谢  辞</w:t>
      </w:r>
      <w:r>
        <w:tab/>
      </w:r>
      <w:r>
        <w:fldChar w:fldCharType="begin"/>
      </w:r>
      <w:r>
        <w:instrText xml:space="preserve"> PAGEREF _Toc23231 </w:instrText>
      </w:r>
      <w:r>
        <w:fldChar w:fldCharType="separate"/>
      </w:r>
      <w:r>
        <w:t>37</w:t>
      </w:r>
      <w:r>
        <w:fldChar w:fldCharType="end"/>
      </w:r>
      <w:r>
        <w:rPr>
          <w:rFonts w:hint="eastAsia" w:ascii="黑体" w:hAnsi="黑体" w:eastAsia="黑体" w:cs="黑体"/>
          <w:szCs w:val="32"/>
          <w:lang w:val="en-US" w:eastAsia="zh-CN"/>
        </w:rPr>
        <w:fldChar w:fldCharType="end"/>
      </w:r>
    </w:p>
    <w:p>
      <w:pPr>
        <w:pStyle w:val="2"/>
        <w:rPr>
          <w:rFonts w:hint="eastAsia" w:ascii="黑体" w:hAnsi="黑体" w:eastAsia="黑体" w:cs="黑体"/>
          <w:szCs w:val="32"/>
          <w:lang w:val="en-US" w:eastAsia="zh-CN"/>
        </w:rPr>
        <w:sectPr>
          <w:headerReference r:id="rId3" w:type="default"/>
          <w:footerReference r:id="rId4" w:type="default"/>
          <w:pgSz w:w="11906" w:h="16838"/>
          <w:pgMar w:top="1417" w:right="680" w:bottom="1134" w:left="1587" w:header="851" w:footer="992" w:gutter="0"/>
          <w:pgNumType w:fmt="decimal" w:start="1"/>
          <w:cols w:space="0" w:num="1"/>
          <w:rtlGutter w:val="0"/>
          <w:docGrid w:type="lines" w:linePitch="332" w:charSpace="0"/>
        </w:sectPr>
      </w:pPr>
      <w:r>
        <w:rPr>
          <w:rFonts w:hint="eastAsia" w:ascii="黑体" w:hAnsi="黑体" w:eastAsia="黑体" w:cs="黑体"/>
          <w:szCs w:val="32"/>
          <w:lang w:val="en-US" w:eastAsia="zh-CN"/>
        </w:rPr>
        <w:fldChar w:fldCharType="end"/>
      </w:r>
      <w:bookmarkStart w:id="0" w:name="_Toc21079"/>
      <w:bookmarkStart w:id="1" w:name="_Toc14491"/>
    </w:p>
    <w:p>
      <w:pPr>
        <w:pStyle w:val="2"/>
        <w:rPr>
          <w:rFonts w:hint="eastAsia"/>
          <w:lang w:val="en-US" w:eastAsia="zh-CN"/>
        </w:rPr>
      </w:pPr>
      <w:bookmarkStart w:id="2" w:name="_Toc24965"/>
      <w:r>
        <w:rPr>
          <w:rFonts w:hint="eastAsia"/>
          <w:lang w:val="en-US" w:eastAsia="zh-CN"/>
        </w:rPr>
        <w:t>第一章 任务概述</w:t>
      </w:r>
      <w:bookmarkEnd w:id="0"/>
      <w:bookmarkEnd w:id="1"/>
      <w:bookmarkEnd w:id="2"/>
    </w:p>
    <w:p>
      <w:pPr>
        <w:pStyle w:val="4"/>
        <w:rPr>
          <w:rFonts w:hint="eastAsia"/>
          <w:lang w:val="en-US" w:eastAsia="zh-CN"/>
        </w:rPr>
      </w:pPr>
      <w:bookmarkStart w:id="3" w:name="_Toc18582"/>
      <w:bookmarkStart w:id="4" w:name="_Toc26505"/>
      <w:r>
        <w:rPr>
          <w:rFonts w:hint="eastAsia"/>
          <w:lang w:val="en-US" w:eastAsia="zh-CN"/>
        </w:rPr>
        <w:t>1.1目标</w:t>
      </w:r>
      <w:bookmarkEnd w:id="3"/>
      <w:bookmarkEnd w:id="4"/>
    </w:p>
    <w:p>
      <w:pPr>
        <w:numPr>
          <w:ilvl w:val="0"/>
          <w:numId w:val="0"/>
        </w:numPr>
        <w:ind w:firstLine="420" w:firstLineChars="0"/>
        <w:rPr>
          <w:rFonts w:hint="eastAsia"/>
          <w:sz w:val="24"/>
          <w:szCs w:val="24"/>
          <w:lang w:val="en-US" w:eastAsia="zh-CN"/>
        </w:rPr>
      </w:pPr>
      <w:r>
        <w:rPr>
          <w:rFonts w:hint="eastAsia"/>
          <w:sz w:val="24"/>
          <w:szCs w:val="24"/>
          <w:lang w:val="en-US" w:eastAsia="zh-CN"/>
        </w:rPr>
        <w:t>当今快节奏的社会中，人们往往忽略了文字的沉淀。该系统旨在搭建一个博客社区，给用户提供一个更多元化的文字交流平台，不仅仅是发表文章，用户之间还可以进行更加现代化的互动。</w:t>
      </w:r>
    </w:p>
    <w:p>
      <w:pPr>
        <w:numPr>
          <w:ilvl w:val="0"/>
          <w:numId w:val="0"/>
        </w:numPr>
        <w:ind w:firstLine="420" w:firstLineChars="0"/>
        <w:rPr>
          <w:rFonts w:hint="eastAsia"/>
          <w:sz w:val="24"/>
          <w:szCs w:val="24"/>
          <w:lang w:val="en-US" w:eastAsia="zh-CN"/>
        </w:rPr>
      </w:pPr>
      <w:r>
        <w:rPr>
          <w:rFonts w:hint="eastAsia"/>
          <w:sz w:val="24"/>
          <w:szCs w:val="24"/>
          <w:lang w:val="en-US" w:eastAsia="zh-CN"/>
        </w:rPr>
        <w:t>本系统是用vue+php实现的一个完全基于浏览器的博客系统，注册用户拥有以下权限：</w:t>
      </w:r>
    </w:p>
    <w:p>
      <w:pPr>
        <w:numPr>
          <w:ilvl w:val="0"/>
          <w:numId w:val="1"/>
        </w:numPr>
        <w:ind w:firstLine="420" w:firstLineChars="0"/>
        <w:rPr>
          <w:rFonts w:hint="eastAsia"/>
          <w:sz w:val="24"/>
          <w:szCs w:val="24"/>
          <w:lang w:val="en-US" w:eastAsia="zh-CN"/>
        </w:rPr>
      </w:pPr>
      <w:r>
        <w:rPr>
          <w:rFonts w:hint="eastAsia"/>
          <w:sz w:val="24"/>
          <w:szCs w:val="24"/>
          <w:lang w:val="en-US" w:eastAsia="zh-CN"/>
        </w:rPr>
        <w:t>登陆系统</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注册用户可以给某篇博客留言</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注册用户可以对某篇文章进行点赞操作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注册用户可以拥有自己的头像昵称等信息</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注册用户可以编写自己的文章并保存到服务器上</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注册用户可以把自己的文章投稿到首页，让更多的用户查看或评论</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注册用户可以管理自己的文章列表，上传文章、删除指定文章、和编辑指定文章等操作</w:t>
      </w:r>
    </w:p>
    <w:p>
      <w:pPr>
        <w:numPr>
          <w:ilvl w:val="0"/>
          <w:numId w:val="1"/>
        </w:numPr>
        <w:ind w:firstLine="420" w:firstLineChars="0"/>
        <w:rPr>
          <w:rFonts w:hint="eastAsia"/>
          <w:sz w:val="24"/>
          <w:szCs w:val="24"/>
          <w:lang w:val="en-US" w:eastAsia="zh-CN"/>
        </w:rPr>
      </w:pPr>
      <w:r>
        <w:rPr>
          <w:rFonts w:hint="eastAsia"/>
          <w:sz w:val="24"/>
          <w:szCs w:val="24"/>
          <w:lang w:val="en-US" w:eastAsia="zh-CN"/>
        </w:rPr>
        <w:t>注册用户可以管理自己的文章分类列表，编辑分类条目、添加一个分类、或删除某个分类等操作</w:t>
      </w:r>
    </w:p>
    <w:p>
      <w:pPr>
        <w:numPr>
          <w:ilvl w:val="0"/>
          <w:numId w:val="0"/>
        </w:numPr>
        <w:ind w:firstLine="420" w:firstLineChars="0"/>
        <w:rPr>
          <w:rFonts w:hint="eastAsia"/>
          <w:sz w:val="24"/>
          <w:szCs w:val="24"/>
          <w:lang w:val="en-US" w:eastAsia="zh-CN"/>
        </w:rPr>
      </w:pPr>
      <w:r>
        <w:rPr>
          <w:rFonts w:hint="eastAsia"/>
          <w:sz w:val="24"/>
          <w:szCs w:val="24"/>
          <w:lang w:val="en-US" w:eastAsia="zh-CN"/>
        </w:rPr>
        <w:t>管理员拥有以下权限：</w:t>
      </w:r>
    </w:p>
    <w:p>
      <w:pPr>
        <w:numPr>
          <w:ilvl w:val="0"/>
          <w:numId w:val="2"/>
        </w:numPr>
        <w:ind w:firstLine="420" w:firstLineChars="0"/>
        <w:rPr>
          <w:rFonts w:hint="eastAsia"/>
          <w:sz w:val="24"/>
          <w:szCs w:val="24"/>
          <w:lang w:val="en-US" w:eastAsia="zh-CN"/>
        </w:rPr>
      </w:pPr>
      <w:r>
        <w:rPr>
          <w:rFonts w:hint="eastAsia"/>
          <w:sz w:val="24"/>
          <w:szCs w:val="24"/>
          <w:lang w:val="en-US" w:eastAsia="zh-CN"/>
        </w:rPr>
        <w:t>管理员可以对用户投稿的文章进行筛选，并放到首页上</w:t>
      </w:r>
    </w:p>
    <w:p>
      <w:pPr>
        <w:numPr>
          <w:ilvl w:val="0"/>
          <w:numId w:val="0"/>
        </w:numPr>
        <w:ind w:firstLine="420" w:firstLineChars="0"/>
        <w:rPr>
          <w:rFonts w:hint="eastAsia"/>
          <w:sz w:val="24"/>
          <w:szCs w:val="24"/>
          <w:lang w:val="en-US" w:eastAsia="zh-CN"/>
        </w:rPr>
      </w:pPr>
      <w:r>
        <w:rPr>
          <w:rFonts w:hint="eastAsia"/>
          <w:sz w:val="24"/>
          <w:szCs w:val="24"/>
          <w:lang w:val="en-US" w:eastAsia="zh-CN"/>
        </w:rPr>
        <w:t>非注册用户可以进行的操作：</w:t>
      </w:r>
    </w:p>
    <w:p>
      <w:pPr>
        <w:numPr>
          <w:ilvl w:val="0"/>
          <w:numId w:val="3"/>
        </w:numPr>
        <w:ind w:firstLine="420" w:firstLineChars="0"/>
        <w:rPr>
          <w:rFonts w:hint="eastAsia"/>
          <w:sz w:val="24"/>
          <w:szCs w:val="24"/>
          <w:lang w:val="en-US" w:eastAsia="zh-CN"/>
        </w:rPr>
      </w:pPr>
      <w:r>
        <w:rPr>
          <w:rFonts w:hint="eastAsia"/>
          <w:sz w:val="24"/>
          <w:szCs w:val="24"/>
          <w:lang w:val="en-US" w:eastAsia="zh-CN"/>
        </w:rPr>
        <w:t>查看主页上的投稿文章</w:t>
      </w:r>
    </w:p>
    <w:p>
      <w:pPr>
        <w:numPr>
          <w:ilvl w:val="0"/>
          <w:numId w:val="3"/>
        </w:numPr>
        <w:ind w:firstLine="420" w:firstLineChars="0"/>
        <w:rPr>
          <w:rFonts w:hint="eastAsia"/>
          <w:sz w:val="24"/>
          <w:szCs w:val="24"/>
          <w:lang w:val="en-US" w:eastAsia="zh-CN"/>
        </w:rPr>
      </w:pPr>
      <w:r>
        <w:rPr>
          <w:rFonts w:hint="eastAsia"/>
          <w:sz w:val="24"/>
          <w:szCs w:val="24"/>
          <w:lang w:val="en-US" w:eastAsia="zh-CN"/>
        </w:rPr>
        <w:t>注册账户</w:t>
      </w:r>
    </w:p>
    <w:p>
      <w:pPr>
        <w:pStyle w:val="4"/>
        <w:rPr>
          <w:rFonts w:hint="eastAsia"/>
          <w:lang w:val="en-US" w:eastAsia="zh-CN"/>
        </w:rPr>
      </w:pPr>
      <w:bookmarkStart w:id="5" w:name="_Toc15508"/>
      <w:bookmarkStart w:id="6" w:name="_Toc10525"/>
      <w:r>
        <w:rPr>
          <w:rFonts w:hint="eastAsia"/>
          <w:lang w:val="en-US" w:eastAsia="zh-CN"/>
        </w:rPr>
        <w:t>1.2本系统的特点</w:t>
      </w:r>
      <w:bookmarkEnd w:id="5"/>
      <w:r>
        <w:rPr>
          <w:rFonts w:hint="eastAsia"/>
          <w:lang w:val="en-US" w:eastAsia="zh-CN"/>
        </w:rPr>
        <w:t>和目标用户</w:t>
      </w:r>
      <w:bookmarkEnd w:id="6"/>
    </w:p>
    <w:p>
      <w:pPr>
        <w:ind w:firstLine="420" w:firstLineChars="0"/>
        <w:rPr>
          <w:rFonts w:hint="eastAsia"/>
          <w:lang w:val="en-US" w:eastAsia="zh-CN"/>
        </w:rPr>
      </w:pPr>
      <w:r>
        <w:rPr>
          <w:rFonts w:hint="eastAsia"/>
          <w:lang w:val="en-US" w:eastAsia="zh-CN"/>
        </w:rPr>
        <w:t>该系统面向喜欢文字交流的年轻社群，尤其是能快速接受新鲜事物并且能够持续保持活跃状态的用户。</w:t>
      </w:r>
    </w:p>
    <w:p>
      <w:pPr>
        <w:ind w:firstLine="420" w:firstLineChars="0"/>
        <w:rPr>
          <w:rFonts w:hint="eastAsia"/>
          <w:lang w:val="en-US" w:eastAsia="zh-CN"/>
        </w:rPr>
      </w:pPr>
      <w:r>
        <w:rPr>
          <w:rFonts w:hint="eastAsia"/>
          <w:lang w:val="en-US" w:eastAsia="zh-CN"/>
        </w:rPr>
        <w:t>该系统特点：</w:t>
      </w:r>
    </w:p>
    <w:p>
      <w:pPr>
        <w:numPr>
          <w:ilvl w:val="0"/>
          <w:numId w:val="4"/>
        </w:numPr>
        <w:ind w:firstLine="420" w:firstLineChars="0"/>
        <w:rPr>
          <w:rFonts w:hint="eastAsia"/>
          <w:lang w:val="en-US" w:eastAsia="zh-CN"/>
        </w:rPr>
      </w:pPr>
      <w:r>
        <w:rPr>
          <w:rFonts w:hint="eastAsia"/>
          <w:lang w:val="en-US" w:eastAsia="zh-CN"/>
        </w:rPr>
        <w:t>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4"/>
        </w:numPr>
        <w:ind w:firstLine="420" w:firstLineChars="0"/>
        <w:rPr>
          <w:rFonts w:hint="eastAsia"/>
          <w:lang w:val="en-US" w:eastAsia="zh-CN"/>
        </w:rPr>
      </w:pPr>
      <w:r>
        <w:rPr>
          <w:rFonts w:hint="eastAsia"/>
          <w:lang w:val="en-US" w:eastAsia="zh-CN"/>
        </w:rPr>
        <w:t>免费。用户不需要购买域名，不需要购买服务器，不需要花费任何的费用，只要注册一个用户名，就能拥有与自己用户名一样的基于本站的域名了。</w:t>
      </w:r>
    </w:p>
    <w:p>
      <w:pPr>
        <w:numPr>
          <w:ilvl w:val="0"/>
          <w:numId w:val="4"/>
        </w:numPr>
        <w:ind w:firstLine="420" w:firstLineChars="0"/>
        <w:rPr>
          <w:rFonts w:hint="eastAsia"/>
          <w:lang w:val="en-US" w:eastAsia="zh-CN"/>
        </w:rPr>
      </w:pPr>
      <w:r>
        <w:rPr>
          <w:rFonts w:hint="eastAsia"/>
          <w:lang w:val="en-US" w:eastAsia="zh-CN"/>
        </w:rPr>
        <w:t>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4"/>
        </w:numPr>
        <w:ind w:firstLine="420" w:firstLineChars="0"/>
        <w:rPr>
          <w:rFonts w:hint="eastAsia"/>
          <w:lang w:val="en-US" w:eastAsia="zh-CN"/>
        </w:rPr>
      </w:pPr>
      <w:r>
        <w:rPr>
          <w:rFonts w:hint="eastAsia"/>
          <w:lang w:val="en-US" w:eastAsia="zh-CN"/>
        </w:rPr>
        <w:t>使用方便。使用该系统无需掌握任何的计算机知识，只要初步了解了markdown的基础语法，就可以写博客了。像使用电子邮箱一样简单可以对自己的博客进行管理：如：编辑、上传、删除等操作。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br w:type="page"/>
      </w:r>
    </w:p>
    <w:p>
      <w:pPr>
        <w:pStyle w:val="2"/>
        <w:rPr>
          <w:rFonts w:hint="eastAsia"/>
          <w:lang w:val="en-US" w:eastAsia="zh-CN"/>
        </w:rPr>
      </w:pPr>
      <w:bookmarkStart w:id="7" w:name="_Toc17201"/>
      <w:bookmarkStart w:id="8" w:name="_Toc9470"/>
      <w:bookmarkStart w:id="9" w:name="_Toc16306"/>
      <w:r>
        <w:rPr>
          <w:rFonts w:hint="eastAsia"/>
          <w:lang w:val="en-US" w:eastAsia="zh-CN"/>
        </w:rPr>
        <w:t>第二章 需求分析</w:t>
      </w:r>
      <w:bookmarkEnd w:id="7"/>
      <w:bookmarkEnd w:id="8"/>
      <w:bookmarkEnd w:id="9"/>
    </w:p>
    <w:p>
      <w:pPr>
        <w:pStyle w:val="4"/>
        <w:rPr>
          <w:rFonts w:hint="eastAsia"/>
          <w:lang w:val="en-US" w:eastAsia="zh-CN"/>
        </w:rPr>
      </w:pPr>
      <w:bookmarkStart w:id="10" w:name="_Toc10098"/>
      <w:bookmarkStart w:id="11" w:name="_Toc19968"/>
      <w:r>
        <w:rPr>
          <w:rFonts w:hint="eastAsia"/>
          <w:lang w:val="en-US" w:eastAsia="zh-CN"/>
        </w:rPr>
        <w:t>2.1基本需求</w:t>
      </w:r>
      <w:bookmarkEnd w:id="10"/>
      <w:bookmarkEnd w:id="11"/>
    </w:p>
    <w:p>
      <w:pPr>
        <w:pStyle w:val="5"/>
        <w:rPr>
          <w:rFonts w:hint="eastAsia"/>
          <w:lang w:val="en-US" w:eastAsia="zh-CN"/>
        </w:rPr>
      </w:pPr>
      <w:bookmarkStart w:id="12" w:name="_Toc30055"/>
      <w:r>
        <w:rPr>
          <w:rFonts w:hint="eastAsia"/>
          <w:lang w:val="en-US" w:eastAsia="zh-CN"/>
        </w:rPr>
        <w:t>2.1.1功能需求</w:t>
      </w:r>
      <w:bookmarkEnd w:id="12"/>
    </w:p>
    <w:p>
      <w:pPr>
        <w:numPr>
          <w:ilvl w:val="0"/>
          <w:numId w:val="0"/>
        </w:numPr>
        <w:rPr>
          <w:sz w:val="21"/>
        </w:rPr>
      </w:pPr>
      <w:r>
        <w:rPr>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rPr>
                                  <w:rFonts w:hint="eastAsia" w:eastAsia="宋体"/>
                                  <w:lang w:eastAsia="zh-CN"/>
                                </w:rPr>
                              </w:pPr>
                              <w:r>
                                <w:rPr>
                                  <w:rFonts w:hint="eastAsia"/>
                                  <w:lang w:eastAsia="zh-CN"/>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upright="1"/>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upright="1"/>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upright="1"/>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upright="1"/>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upright="1"/>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upright="1"/>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upright="1"/>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upright="1"/>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upright="1"/>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k+AVW9QFAAD3NQAADgAAAGRycy9lMm9Eb2MueG1s7VvL&#10;buREFN0j8Q8l70m7/HYrnVEmmQxIERMRHuuKH92WbJcpu9Mdtkh8AGIHEhIbxJ4FAiG+Jgqfwa2H&#10;K+6MM50OYiYSlYVTbpfLrlvnPk95/9m6KtFlxtqC1jML79kWyuqEpkU9n1mffXryQWShtiN1Skpa&#10;ZzPrKmutZwfvv7e/aqaZQxe0TDOGYJC6na6ambXoumY6mbTJIqtIu0ebrIaLOWUV6eCUzScpIysY&#10;vSonjm0HkxVlacNokrUt/HosL1oHYvw8z5LuVZ63WYfKmQXv1okjE8cLfpwc7JPpnJFmUSTqNcgj&#10;3qIiRQ0P1UMdk46gJSteG6oqEkZbmnd7Ca0mNM+LJBNzgNlg+85sXjK6bMRc5tPVvNFiAtHekdOj&#10;h00+vjxjqEhh7YLYQjWpYJFuvvvj+revEebSWTXzKXR6yZrz5oypH+byjE94nbOK/4epoLWQ65WW&#10;a7buUAI/ekHkYse3UALXnMhznEBJPlnA8rx2X7J4seXOSf/gCX8//TqrBlDU3gqq/XeCOl+QJhPy&#10;b7kMekGFACQpqOsfvvn7529vfvzl+s+fkCPFJbpqWbXTFsQ2Iigc+4HngkxAJNjGga0k0sssDhy7&#10;F5kb2z60Qfh63mTasLZ7mdEK8cbMAqjU6SeAdwFDcnnadrJ/34+/Q0vLIj0pylKcsPnFUcnQJQHd&#10;8J/Hz4/7R2x0K2u0gld0QnhDlBDQ0bwkHTSrBlDT1nMLkXIOyp90TDx74+52+BAPhzg+kp0WJM3U&#10;o234U5NT3cVEN8bhszgm7ULeIi7xW8i0KjowIGVRzayID9SPVNb8aiZMgJIFR4dcDd7q1hdrAed2&#10;ekHTK1hcRqV5aJvkpIDnnZK2OyMM7AHMHGxc9woOeUlBHFS1LLSg7Kux33l/QB9ctdAK7AuI6ssl&#10;YZmFyo9qwGWMPY8bJHHi+aEDJ2x45WJ4pV5WRxSWCYM1bRLR5P27sm/mjFZfgCk85E+FS6RO4Nly&#10;UdTJUSftHhjTJDs8FN3ACDWkO63Pm4QPzkVW08NlR/NCwIcLSkoHlkRpF7cJb0XNYLIjaubupGau&#10;4/gRyINrGY5i1xcYB2AoA+MGcF1ZJlDCODR6ZvTsf6ZnzqiehbvqWRjayp0ZRdNuyDg07eqMQ3NH&#10;FS3eSdGcAEdYK1ocReDdRCBkPBqPZk3kaCGjaN6oomGhKTx4hWRue4YGCXlku33saDStz6yMSzMu&#10;TZdCIOIbydGwKh09UNOw50J1QQWPjhN6JkuTfkwWT4xPMz4Nh8G4pu1WdYwC3+8VzWRpJkszZUdZ&#10;zRxW98NxRfN2StPcMLIxuDFZeAzjCAJJk6YBA2FcWl/6N2kacMNjwaMo0T84TfNcF+jEXtNMmmbS&#10;NEOlCYZu6NNuqf3vf735/S/kDouOR7Ui9nt6VJLrKC+L5kPBhfDW5z1BqJh+zwe9U+WR0HY5y7bh&#10;4KBwwul+L/ZdHWf1mwV6Tlpx12VRc5qdTO+hrSUFHXMOfJyB5vcKTniU2xa0sFaLIQV+L6u8yEj6&#10;ok5Rd9XAfogatq4AizuzqiwF/jYDspu3xHQ7UpQP6QnMPaekBYl6S0Ir5nnZsGK+AOZW5M1vm2jl&#10;/Ki0wzcSHUBMw9yUBb4HHVzkCgkABKyAEEQOEKqbQPBgY4veyhDAlgcY+/59DAYL7xYLmnTvsTAs&#10;5WzHguNFXqjiXg/AIFX/lm/n6y+3AYFWbuPaDRbeLRY0MaywgJ1oJ8PghFHsKzC8yUUEcWxchDCK&#10;T9ZFaOpSQ+EBEcTARziYr7GM0oPQ583RaMFAQcQVTzla0ORaDwVZ2nhwuIADqPbreAHCyHsCRwOF&#10;Jw8F0OeNwBG7w3L09mjB9ewoUNvzjIPYmm08Zaug6QltFYZlnAdAIQ6wziJiz75LAfbppLEKT94q&#10;6AK6hsJu+SRsb4K8QcYKIXwrYBzEG2sQT9kq6ArvI6EwKC0Y//Df+AfxBQ18XSTyD/UlFP98aXgO&#10;7eH3Wg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F1fAbLYAAAABQEAAA8AAAAAAAAAAQAgAAAA&#10;IgAAAGRycy9kb3ducmV2LnhtbFBLAQIUABQAAAAIAIdO4kCT4BVb1AUAAPc1AAAOAAAAAAAAAAEA&#10;IAAAACcBAABkcnMvZTJvRG9jLnhtbFBLBQYAAAAABgAGAFkBAABtCQ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uAqELZwFAAB7NQAADgAAAGRycy9lMm9Eb2MueG1s7Vvb&#10;juM0GL5H4h2s3DONc041ndVshwWkETtiOFy7ObSRkjg47rTDA/AA3IKExA3iniskxNOshsfgt+N4&#10;0iVl2gWWSnguOk7tOrH9ff4Pn3P+bFuV6C5jbUHrmYXPbAtldULTol7OrM8+ffFeZKGWkzolJa2z&#10;mXWftdazi3ffOd8008yhK1qmGUPQSd1ON83MWnHeTCeTNlllFWnPaJPVUJlTVhEOl2w5SRnZQO9V&#10;OXFsO5hsKEsbRpOsbeHbq67SupD953mW8Jd53mYclTMLno3LTyY/F+JzcnFOpktGmlWRqMcgb/AU&#10;FSlquKnu6opwgtas+FNXVZEw2tKcnyW0mtA8L5JMjgFGg+3XRjMn9R1p5WASmJ3+AaH0D/a7WIrn&#10;rumLoixhNibQ+1R8J/5vYH0yUV3WaDOzYt/x5SgfW4sq9SPVeNPASraNXtP27z3r7Yo0mZyCdpp8&#10;fHfDUJEC0EJYzJpUgKhX3339+4/fPHz/06tff0COWFDxBND0trlh6qqFohjGNmeV+A/zjrbQS+wH&#10;nutb6B7KNg5shYdsy1EC9XHg2DBilEC9G9ti9GKGHvtpWMs/yGiFRGFmMbqu008Ac3KSyN11y7v2&#10;fTtx75aWRSomW16w5WJeMnRHAJ/+8/j5VX+LnWbd9GMnhCdECQGe5CXhUKwamIy2XlqIlEsgYMKZ&#10;vPfOr9vhTTwc4njeNVqRNFO3tuFPDU41lwPd6UeM4oq0q+4nskr8hEyrggOJy6KaWZHoqO9JQINM&#10;M0lDNRdibbrVECW+XWzVEi1oeg+Ly2hH0bZJXhRwv2vS8hvCgJMwcthn+Ev4yEsKaKSqZKEVZV+N&#10;fS/aA/qg1kIb4DhM1ZdrwjILlR/VgMsYe57YFOSF54cOXLBhzWJYU6+rOYVlwrCjNYksiva87Is5&#10;o9UXsB1dirtCFakTuHe3KOpizru9Bza0JLu8lM1gI2gIv65vBa2xXJmaXq45zQsJHzFR3exIokl2&#10;dSB/CzSDwY7QzBXrfjDNXMfxI5gPwTIcxa4vMQ7AUDRzA6hXNAMSxqHhmeHZ/4xnzijPwmN5Foa2&#10;MmeGaNoMGYOmTZ0xaO4o0eKjiOYEOMKaaHEUgXWTjpCxaMKbNZ6jhQzRvFGiYcmUg11HCIoj2+19&#10;R8O0PrIyJs2YNJ0KAY9vJEbD+Cibhj0XsgvKeXSc0DNRWmfHuuSJsWnGpuEwGGfacVnHKPD9nmgm&#10;SjNRmkk76lyiNmnhONG8o0yaG0Y2BjPWJR7DOAJH0oRpoEAYk9an/k2YBvrsmPMoU/QHh2me6zqB&#10;tmkmTDNhmpHSen1M27S4Z9rDtz8//PIbcodJx3k9KlajvCyaD6UWIkqf9wKhErA9H3in0iOh7QqV&#10;bcfAQeJEaNde7Lvaz+o18F6TVtp1WdRCZifTPbL14ATAuAIt5ey92raUhTUths32qsqrjKTv1yni&#10;9w3I/DUcHwEVd2ZVWQr6bQZityjJ4XJSlIe0BOVenVYYitBKeV43rFiuQLmVcTMcg3irQqvQR7t9&#10;WKEDhGkYm9qB96BDTLlCAgABKyAEkQOC6i4QPDhcoo8yBHDkAfref47BYOG/xYIW3XssDFM5T2PB&#10;8SIvVH6vB2DoqP+ot4v1l/sCHKASoDBYOOF9QQvDCgvYiY7aGJwwin0Fhr8yEUEcGxMhN8WTNRFa&#10;utRQOMCDGNgIB4s17uLhIPRFUZrPXrXsvQUDBelXnLK3oMW1HgpdauNgdwEHkO3X/gK4kXscRwOF&#10;k4cC8HnHccTuMB39tLfgenYUqON5xkA8GW2c8q6g5Qm9K8gd/uBdwY0DrKOI2LNflwCNgdgJPE8Z&#10;CjqBrqFwXDwJx5sgbuh8hdCRSQbjK+zPQZwyFHSG9w2hMEgtGPvw79gH+dINvHAj4w/1NpJ4hWh4&#10;DeXhO1M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dXwGy2AAAAAUBAAAPAAAAAAAAAAEAIAAA&#10;ACIAAABkcnMvZG93bnJldi54bWxQSwECFAAUAAAACACHTuJAuAqELZwFAAB7NQAADgAAAAAAAAAB&#10;ACAAAAAnAQAAZHJzL2Uyb0RvYy54bWxQSwUGAAAAAAYABgBZAQAAN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rPr>
                            <w:rFonts w:hint="eastAsia" w:eastAsia="宋体"/>
                            <w:lang w:eastAsia="zh-CN"/>
                          </w:rPr>
                        </w:pPr>
                        <w:r>
                          <w:rPr>
                            <w:rFonts w:hint="eastAsia"/>
                            <w:lang w:eastAsia="zh-CN"/>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tP4thOkBAACuAwAADgAAAGRycy9lMm9Eb2MueG1srVNLbtswEN0X&#10;6B0I7mvJVpzEguUs4qZdFK2BfvZjfiQC/IFkLPssvUZX3fQ4uUaGlJv+NkVRLogh3/DxzeNwfXM0&#10;mhxEiMrZjs5nNSXCMseV7Tv68cPdi2tKYgLLQTsrOnoSkd5snj9bj74VCzc4zUUgSGJjO/qODin5&#10;tqoiG4SBOHNeWASlCwYSLkNf8QAjshtdLer6shpd4D44JmLE3e0E0k3hl1Kw9E7KKBLRHUVtqcyh&#10;zPs8V5s1tH0APyh2lgH/oMKAsnjpE9UWEpD7oP6gMooFF51MM+ZM5aRUTJQasJp5/Vs17wfwotSC&#10;5kT/ZFP8f7Ts7WEXiOL4dlcrSiwYfKSHz18evn4jzSrbM/rYYtat3YXzKvpdyLUeZTBEauVf42la&#10;ok85yhhWRo4dvVg2i8sGjT919Kpultdnx8UxEYY4Igyhi9WyqQtUTbSZwoeYXglnSA46qpXNXkAL&#10;hzcxoRRM/Z6St7UlY0dXy8USOQFbSWpIGBqPxUXbl7PRacXvlNb5RAz9/lYHcoDcHGXkgpH3l7R8&#10;yRbiMOUVaGqbQQB/aTlJJ4+mWexvmiUYwSnRAr9DjpAQ2gRK/00mXq0tKsieTy7naO/4CR/p3gfV&#10;D+jEvKjMCDZF0Xtu4Nx1P68L049vtnk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dMKjvNIAAAAF&#10;AQAADwAAAAAAAAABACAAAAAiAAAAZHJzL2Rvd25yZXYueG1sUEsBAhQAFAAAAAgAh07iQLT+LYTp&#10;AQAArgMAAA4AAAAAAAAAAQAgAAAAIQEAAGRycy9lMm9Eb2MueG1sUEsFBgAAAAAGAAYAWQEAAHwF&#10;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qrK7bdoBAACcAwAADgAAAGRycy9lMm9Eb2MueG1srVNLbtsw&#10;FNwX6B0I7mvZcmy4guUs4qabojXQ9ADPJCUR4A98jGWfpdfoqpseJ9foI53GTbMpimpBkXxPw5nh&#10;aH19tIYdVETtXctnkylnygkvtetb/uXu9s2KM0zgJBjvVMtPCvn15vWr9RgaVfvBG6kiIxCHzRha&#10;PqQUmqpCMSgLOPFBOSp2PlpItIx9JSOMhG5NVU+ny2r0UYbohUKk3e25yDcFv+uUSJ+6DlVipuXE&#10;LZUxlnGfx2qzhqaPEAYtHmnAP7CwoB0d+gS1hQTsPuoXUFaL6NF3aSK8rXzXaaGKBlIzm/6h5vMA&#10;QRUtZA6GJ5vw/8GKj4ddZFrS3a3IHweWLunh67eH7z/YVbFnDNhQ143bRTIrrzDsYtZ67KLNb1LB&#10;ji1fzOvZnDBOLV+u6mW9OJurjokJKl+RviltMpEb5qVaXUBCxPReecvypOVGu6wcGjh8wEQHU+uv&#10;lrxtHBtb/nZRAIGC0xlIhG0DSUHXl2/RGy1vtTH5C4z9/sZEdoAchfJkgoT7rC0fsgUczn2ldNYx&#10;KJDvnGTpFMgiR2nmmYJVkjOjKPx5VuKUQJu/6aSjjSMGF0/zbO/lia7kPkTdD+TErLDMFYpA4fsY&#10;15yx39cF6fJTbX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Kqyu23aAQAAnAMAAA4AAAAA&#10;AAAAAQAgAAAAJAEAAGRycy9lMm9Eb2MueG1sUEsFBgAAAAAGAAYAWQEAAHAFA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Dko2V9sBAACcAwAADgAAAGRycy9lMm9Eb2MueG1srVNLktMw&#10;EN1TxR1U2hM7JgnBFWcWE4YNBakaOEBHH1tV+pWkiZOzcA1WbDjOXIOWYmZgZkNReCG33E9P/V63&#10;N1cno8lRhKic7eh8VlMiLHNc2b6jXz7fvFpTEhNYDtpZ0dGziPRq+/LFZvStaNzgNBeBIImN7eg7&#10;OqTk26qKbBAG4sx5YTEpXTCQcBv6igcYkd3oqqnrVTW6wH1wTMSIX3eXJN0WfikFS5+kjCIR3VGs&#10;LZU1lPWQ12q7gbYP4AfFpjLgH6owoCxe+kC1gwTkLqhnVEax4KKTacacqZyUiomiAdXM6ydqbgfw&#10;omhBc6J/sCn+P1r28bgPRHHs3XpOiQWDTbr/+u3++w+ymGd7Rh9bRF3bfZh20e9D1nqSweQ3qiCn&#10;jjaL9eLNcknJuaOLdbOqJ3fFKRGG+dVrzDFMYt/qZpm5q0cSH2J6L5whOeioVjYrhxaOH2K6QH9B&#10;8mdtydjRt0vkIQxwcKSGhKHxKCXavpyNTit+o7TOJ2LoD9c6kCPkUSjPVMIfsHzJDuJwwZVUhkE7&#10;CODvLCfp7NEii9NMcwlGcEq0wOHPUUEmUPpvkKheWzQhO3zxNEcHx8/YkjsfVD+gE6UJBYMjUCyb&#10;xjXP2O/7wvT4U2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NbP83VAAAABQEAAA8AAAAAAAAA&#10;AQAgAAAAIgAAAGRycy9kb3ducmV2LnhtbFBLAQIUABQAAAAIAIdO4kAOSjZX2wEAAJwDAAAOAAAA&#10;AAAAAAEAIAAAACQBAABkcnMvZTJvRG9jLnhtbFBLBQYAAAAABgAGAFkBAABx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U4mveN4BAACbAwAADgAAAGRycy9lMm9Eb2MueG1srVNLktMw&#10;EN1TxR1U2hM7Bs84rjizmDBsKEgVcICOPraq9CtJEydn4Rqs2HCcuQYtJczw2VAUXsgtd+t1v6fn&#10;9c3RaHIQISpnB7pc1JQIyxxXdhzop493LzpKYgLLQTsrBnoSkd5snj9bz74XjZuc5iIQBLGxn/1A&#10;p5R8X1WRTcJAXDgvLCalCwYSbsNY8QAzohtdNXV9Vc0ucB8cEzHi1+05STcFX0rB0nspo0hEDxRn&#10;S2UNZd3ntdqsoR8D+EmxyxjwD1MYUBabPkJtIQG5D+oPKKNYcNHJtGDOVE5KxUThgGyW9W9sPkzg&#10;ReGC4kT/KFP8f7Ds3WEXiOJ4d11DiQWDl/Tw+cvD129k2XRZn9nHHstu7S5cdtHvQiZ7lMHkN9Ig&#10;x4E2192qbVtKTgO9rl+23UVecUyEYR71Z5h6dbVa1SVVPUH4ENMb4QzJwUC1spk49HB4GxO2xdIf&#10;JfmztmQe6KptsBsD9I3UkDA0HplEO5az0WnF75TW+UQM4/5WB3KA7ITyZHKI+0tZbrKFOJ3rSurs&#10;kUkAf205SSePClk0M80jGMEp0QK9nyMEhD6B0n9Tia21xQmyvmdFc7R3/IQ3cu+DGidUYlmmzBl0&#10;QJn34tZssZ/3Benpn9p8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NbP83VAAAABQEAAA8AAAAA&#10;AAAAAQAgAAAAIgAAAGRycy9kb3ducmV2LnhtbFBLAQIUABQAAAAIAIdO4kBTia943gEAAJsDAAAO&#10;AAAAAAAAAAEAIAAAACQBAABkcnMvZTJvRG9jLnhtbFBLBQYAAAAABgAGAFkBAAB0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Djb5NgBAACbAwAADgAAAGRycy9lMm9Eb2MueG1srVNLjhMx&#10;EN0jcQfLe9IfSJi00pnFhGGDINLAASr+dFvyT7YnnZyFa7Biw3HmGpTdYYbPBiF64S77lZ/rPZc3&#10;1yejyVGEqJztabOoKRGWOa7s0NNPH29fXFESE1gO2lnR07OI9Hr7/Nlm8p1o3eg0F4EgiY3d5Hs6&#10;puS7qopsFAbiwnlhEZQuGEg4DUPFA0zIbnTV1vWqmlzgPjgmYsTV3QzSbeGXUrD0QcooEtE9xdpS&#10;GUMZD3msthvohgB+VOxSBvxDFQaUxUMfqXaQgNwH9QeVUSy46GRaMGcqJ6ViomhANU39m5q7Ebwo&#10;WtCc6B9tiv+Plr0/7gNRHO/u6iUlFgxe0sPnLw9fv5GmXWd/Jh87TLux+3CZRb8PWexJBpP/KIOc&#10;eto263VdLyk593T1epnDYq84JcIQR/8ZQq9WOS1D1ROFDzG9Fc6QHPRUK5uFQwfHdzHNqT9S8rK2&#10;ZOrpetniaQywb6SGhKHxqCTaoeyNTit+q7TOO2IYDjc6kCPkTijfpYRf0vIhO4jjnFegWcQogL+x&#10;nKSzR4csNjPNJRjBKdECez9HRW4Cpf8mE9VriyZkf2dHc3Rw/Iw3cu+DGkZ0oilVZgQ7oFh26dbc&#10;Yj/PC9PTm9p+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NbP83VAAAABQEAAA8AAAAAAAAAAQAg&#10;AAAAIgAAAGRycy9kb3ducmV2LnhtbFBLAQIUABQAAAAIAIdO4kDoONvk2AEAAJsDAAAOAAAAAAAA&#10;AAEAIAAAACQBAABkcnMvZTJvRG9jLnhtbFBLBQYAAAAABgAGAFkBAABuBQ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bqlstwBAACbAwAADgAAAGRycy9lMm9Eb2MueG1srVNLjtsw&#10;DN0X6B0E7Rs7mSRNjDizmHS6KdoBpj0AI8m2AP0gauLkLL1GV930OHONUsp00s+mKOqFTJnkIx/5&#10;vLk+WsMOKqL2ruXTSc2ZcsJL7fqWf/p4+2rFGSZwEox3quUnhfx6+/LFZgyNmvnBG6kiIxCHzRha&#10;PqQUmqpCMSgLOPFBOXJ2PlpIdI19JSOMhG5NNavrZTX6KEP0QiHS193ZybcFv+uUSB+6DlVipuXU&#10;WypnLOc+n9V2A00fIQxaPLUB/9CFBe2o6DPUDhKwh6j/gLJaRI++SxPhbeW7TgtVOBCbaf0bm/sB&#10;gipcaDgYnseE/w9WvD/cRaYl7W4158yBpSU9fv7y+PUbm16V+YwBGwq7cXeRppVvGO5iJnvsos1v&#10;osGOhLC8el1TDju1fLmaL87p0KhjYoL85BHkmi/X67ogVxeIEDG9Vd6ybLTcaJeJQwOHd5ioLIX+&#10;CMmfjWNjy9eL2YIwgXTTGUhk2kBM0PUlF73R8lYbkzMw9vsbE9kBshLKk5dPuL+E5SI7wOEcV1xn&#10;jQwK5BsnWToFmpAjMfPcglWSM6NI+9kqakqgzd9EUmnjqIPLRLO19/JEG3kIUfcDTWJausweUkDp&#10;90mtWWI/3wvS5Z/af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bqlstwBAACbAwAADgAA&#10;AAAAAAABACAAAAAkAQAAZHJzL2Uyb0RvYy54bWxQSwUGAAAAAAYABgBZAQAAcgU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68+jjt0BAACbAwAADgAAAGRycy9lMm9Eb2MueG1srVNLbtsw&#10;EN0X6B0I7mvJduzaguUs4qabog2Q9gBjkpII8AcOY9ln6TW66qbHyTU6pN2kn01R1At6qDd6fO9x&#10;tLk+WsMOKqL2ruXTSc2ZcsJL7fqWf/p4+2rFGSZwEox3quUnhfx6+/LFZgyNmvnBG6kiIxKHzRha&#10;PqQUmqpCMSgLOPFBOQI7Hy0k2sa+khFGYremmtX1shp9lCF6oRDp6e4M8m3h7zol0oeuQ5WYaTlp&#10;S2WNZd3ntdpuoOkjhEGLiwz4BxUWtKNDn6h2kIA9RP0HldUievRdmghvK991WqjigdxM69/c3A8Q&#10;VPFC4WB4ign/H614f7iLTEu6u9WCMweWLunx85fHr9/YdD7L+YwBG2q7cXfxssNwF7PZYxdt/icb&#10;7Njy+VW9Wq4o5VPLX9fzBZUlXnVMTBBOiCDoarle1wWqnilCxPRWecty0XKjXTYODRzeYSIWav3R&#10;kh8bx8aWrxcz0iyA5qYzkKi0gZyg68u76I2Wt9qY/AbGfn9jIjtAnoTyy+qI95e2fMgOcDj3Fehs&#10;YlAg3zjJ0ilQQo6GmWcJVknOjKLZz1Wxm0Cbv+mko40jBTnfc6K52nt5oht5CFH3AyUxLSozQhNQ&#10;9F6mNY/Yz/vC9PxNbb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1s/zdUAAAAFAQAADwAAAAAA&#10;AAABACAAAAAiAAAAZHJzL2Rvd25yZXYueG1sUEsBAhQAFAAAAAgAh07iQOvPo47dAQAAmwMAAA4A&#10;AAAAAAAAAQAgAAAAJAEAAGRycy9lMm9Eb2MueG1sUEsFBgAAAAAGAAYAWQEAAHMFA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aH9cwt8BAACbAwAADgAAAGRycy9lMm9Eb2MueG1srVNLbtsw&#10;EN0X6B0I7mtJdmxEguUs4qabojXQ9gBjfiQC/IFkLPssvUZX3fQ4uUaHtJv0swmCakENNcM38x6f&#10;1jdHo8lBhKic7WkzqykRljmu7NDTL5/v3lxTEhNYDtpZ0dOTiPRm8/rVevKdmLvRaS4CQRAbu8n3&#10;dEzJd1UV2SgMxJnzwmJSumAg4TYMFQ8wIbrR1byuV9XkAvfBMREjft2ek3RT8KUULH2UMopEdE9x&#10;tlTWUNZ9XqvNGrohgB8Vu4wBL5jCgLLY9BFqCwnIfVD/QBnFgotOphlzpnJSKiYKB2TT1H+x+TSC&#10;F4ULihP9o0zx/8GyD4ddIIrj3V2vKLFg8JIevn57+P6DNItl1mfyscOyW7sLl130u5DJHmUw+Y00&#10;yLGni3bVNAtU+dTTVXtVL8tx6MQxEYZ5zDBMXa3ati7KV08QPsT0TjhDctBTrWwmDh0c3seEbbH0&#10;V0n+rC2Zetou50vEBPSN1JAwNB6ZRDuUs9Fpxe+U1vlEDMP+VgdygOyE8mRyiPtHWW6yhTie60rq&#10;7JFRAH9rOUknjwpZNDPNIxjBKdECvZ8jBIQugdLPqcTW2uIEWd+zojnaO37CG7n3QQ0jKtGUKXMG&#10;HVDmvbg1W+z3fUF6+qc2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jWz/N1QAAAAUBAAAPAAAA&#10;AAAAAAEAIAAAACIAAABkcnMvZG93bnJldi54bWxQSwECFAAUAAAACACHTuJAaH9cwt8BAACbAwAA&#10;DgAAAAAAAAABACAAAAAkAQAAZHJzL2Uyb0RvYy54bWxQSwUGAAAAAAYABgBZAQAAdQ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feAnIdwBAACbAwAADgAAAGRycy9lMm9Eb2MueG1srVNLktMw&#10;EN1TxR1U2hM7hmQmrjizmDBsKEgVcICOJNuq0q/Umjg5C9dgxYbjzDVoKcOEz4ai8EJuuVuv+z09&#10;r2+O1rCDiqi96/h8VnOmnPBSu6Hjnz7evbjmDBM4CcY71fGTQn6zef5sPYVWNX70RqrICMRhO4WO&#10;jymFtqpQjMoCznxQjpK9jxYSbeNQyQgToVtTNXW9rCYfZYheKET6uj0n+abg970S6X3fo0rMdJxm&#10;S2WNZd3ntdqsoR0ihFGLxzHgH6awoB01fYLaQgJ2H/UfUFaL6NH3aSa8rXzfa6EKB2Izr39j82GE&#10;oAoXEgfDk0z4/2DFu8MuMi3p7q6vOHNg6ZIePn95+PqNzV8WfaaALZXdul0ktfIOwy5mssc+2vwm&#10;GuxICPViWdcLzk4dv2qa5fk4tOqYmKA86S8o9Wq5WtUFubpAhIjpjfKW5aDjRrtMHFo4vMVEban0&#10;R0n+bBybOr5aNNRNAPmmN5AotIGYoBvKWfRGyzttTD6BcdjfmsgOkJ1Qnnz5hPtLWW6yBRzPdSV1&#10;9sioQL52kqVTIIUcmZnnEaySnBlF3s9RcVMCbf6mklobRxNcFM3R3ssT3ch9iHoYSYl5mTJnyAFl&#10;3ke3Zov9vC9Il39q8x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jWz/N1QAAAAUBAAAPAAAAAAAA&#10;AAEAIAAAACIAAABkcnMvZG93bnJldi54bWxQSwECFAAUAAAACACHTuJAfeAnIdwBAACbAwAADgAA&#10;AAAAAAABACAAAAAkAQAAZHJzL2Uyb0RvYy54bWxQSwUGAAAAAAYABgBZAQAAcg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eHiB9oBAACaAwAADgAAAGRycy9lMm9Eb2MueG1srVNLjhMx&#10;EN0jcQfLe9KdhAxJK51ZTBg2CCIBB6jY7m5L/snlSSdn4Rqs2HCcuQZlJ0z4bBCiF+5yV/m53qvX&#10;69ujNeygImrvWj6d1JwpJ7zUrm/5p4/3L5acYQInwXinWn5SyG83z5+tx9ComR+8kSoyAnHYjKHl&#10;Q0qhqSoUg7KAEx+Uo2Tno4VE29hXMsJI6NZUs7q+qUYfZYheKET6uj0n+abgd50S6X3XoUrMtJx6&#10;S2WNZd3ntdqsoekjhEGLSxvwD11Y0I4ufYLaQgL2EPUfUFaL6NF3aSK8rXzXaaEKB2IzrX9j82GA&#10;oAoXEgfDk0z4/2DFu8MuMi1pdksalQNLQ3r8/OXx6zc2nRd9xoANld25XSS18g7DLmayxy7a/CYa&#10;7NjyxXyWj7BTy1/V88Xyoq46JiYoTRlBqZc3q1VdUtUVIURMb5S3LActN9pl3tDA4S0mupVKf5Tk&#10;z8axseWrxWxBmEC26QwkCm0gIuj6cha90fJeG5NPYOz3dyayA2QjlCfPnnB/KcuXbAGHc11JnS0y&#10;KJCvnWTpFEggR17muQWrJGdGkfVzVMyUQJu/qaSrjaMOroLmaO/liQbyEKLuB1JiWrrMGTJA6fdi&#10;1uywn/cF6fpLbb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41s/zdUAAAAFAQAADwAAAAAAAAAB&#10;ACAAAAAiAAAAZHJzL2Rvd25yZXYueG1sUEsBAhQAFAAAAAgAh07iQB3h4gfaAQAAm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2.1</w:t>
      </w:r>
      <w:r>
        <w:rPr>
          <w:rFonts w:eastAsia="楷体_GB2312"/>
          <w:color w:val="000000"/>
          <w:szCs w:val="21"/>
        </w:rPr>
        <w:t xml:space="preserve">  </w:t>
      </w:r>
      <w:r>
        <w:rPr>
          <w:rFonts w:hint="eastAsia" w:eastAsia="楷体_GB2312"/>
          <w:color w:val="000000"/>
          <w:szCs w:val="21"/>
          <w:lang w:eastAsia="zh-CN"/>
        </w:rPr>
        <w:t>功能模块图</w:t>
      </w:r>
    </w:p>
    <w:p>
      <w:pPr>
        <w:numPr>
          <w:ilvl w:val="0"/>
          <w:numId w:val="0"/>
        </w:numPr>
        <w:ind w:firstLine="420" w:firstLineChars="0"/>
        <w:rPr>
          <w:rFonts w:hint="eastAsia"/>
          <w:lang w:val="en-US" w:eastAsia="zh-CN"/>
        </w:rPr>
      </w:pPr>
      <w:r>
        <w:rPr>
          <w:rFonts w:hint="eastAsia"/>
          <w:lang w:val="en-US" w:eastAsia="zh-CN"/>
        </w:rPr>
        <w:t>本系统的用户有三种身份，分别为：游客（即未注册/未登录用户），注册用户和管理员。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hint="eastAsia"/>
          <w:lang w:val="en-US" w:eastAsia="zh-CN"/>
        </w:rPr>
      </w:pPr>
      <w:bookmarkStart w:id="13" w:name="_Toc9434"/>
      <w:r>
        <w:rPr>
          <w:rFonts w:hint="eastAsia"/>
          <w:lang w:val="en-US" w:eastAsia="zh-CN"/>
        </w:rPr>
        <w:t>2.1.2性能需求</w:t>
      </w:r>
      <w:bookmarkEnd w:id="13"/>
    </w:p>
    <w:p>
      <w:pPr>
        <w:rPr>
          <w:rFonts w:hint="eastAsia"/>
          <w:lang w:val="en-US" w:eastAsia="zh-CN"/>
        </w:rPr>
      </w:pPr>
      <w:r>
        <w:rPr>
          <w:rFonts w:hint="eastAsia"/>
          <w:lang w:val="en-US" w:eastAsia="zh-CN"/>
        </w:rPr>
        <w:t>响应时间:</w:t>
      </w:r>
    </w:p>
    <w:p>
      <w:pPr>
        <w:ind w:firstLine="420" w:firstLineChars="0"/>
        <w:rPr>
          <w:rFonts w:hint="eastAsia"/>
          <w:lang w:val="en-US" w:eastAsia="zh-CN"/>
        </w:rPr>
      </w:pPr>
      <w:r>
        <w:rPr>
          <w:rFonts w:hint="eastAsia"/>
          <w:lang w:val="en-US" w:eastAsia="zh-CN"/>
        </w:rPr>
        <w:t>规定服务器响应时间不超过0.5s，所以在初次加载时不应该出现白屏现象，给用户一个更好的体验。每次客户端向服务端请求时应在异步状态下进行操作。</w:t>
      </w:r>
    </w:p>
    <w:p>
      <w:pPr>
        <w:rPr>
          <w:rFonts w:hint="eastAsia"/>
          <w:lang w:val="en-US" w:eastAsia="zh-CN"/>
        </w:rPr>
      </w:pPr>
      <w:r>
        <w:rPr>
          <w:rFonts w:hint="eastAsia"/>
          <w:lang w:val="en-US" w:eastAsia="zh-CN"/>
        </w:rPr>
        <w:t>系统输入输出精度需求:</w:t>
      </w:r>
    </w:p>
    <w:p>
      <w:pPr>
        <w:rPr>
          <w:rFonts w:hint="eastAsia"/>
          <w:lang w:val="en-US" w:eastAsia="zh-CN"/>
        </w:rPr>
      </w:pPr>
      <w:r>
        <w:rPr>
          <w:rFonts w:hint="eastAsia"/>
          <w:lang w:val="en-US" w:eastAsia="zh-CN"/>
        </w:rPr>
        <w:t>规定用户输入空值时给出警告提示。</w:t>
      </w:r>
    </w:p>
    <w:p>
      <w:pPr>
        <w:ind w:firstLine="420" w:firstLineChars="0"/>
        <w:rPr>
          <w:rFonts w:hint="eastAsia"/>
          <w:lang w:val="en-US" w:eastAsia="zh-CN"/>
        </w:rPr>
      </w:pPr>
      <w:r>
        <w:rPr>
          <w:rFonts w:hint="eastAsia"/>
          <w:lang w:val="en-US" w:eastAsia="zh-CN"/>
        </w:rPr>
        <w:t>每次请求后的响应字段必须为全部可用字段，需要什么就响应什么，不能冗余，造成输出变大，响应时间变长这一问题。</w:t>
      </w:r>
    </w:p>
    <w:p>
      <w:pPr>
        <w:pStyle w:val="4"/>
        <w:rPr>
          <w:rFonts w:hint="eastAsia"/>
          <w:lang w:val="en-US" w:eastAsia="zh-CN"/>
        </w:rPr>
      </w:pPr>
      <w:bookmarkStart w:id="14" w:name="_Toc24041"/>
      <w:bookmarkStart w:id="15" w:name="_Toc4033"/>
      <w:r>
        <w:rPr>
          <w:rFonts w:hint="eastAsia"/>
          <w:lang w:val="en-US" w:eastAsia="zh-CN"/>
        </w:rPr>
        <w:t>2.2运行环境需求</w:t>
      </w:r>
      <w:bookmarkEnd w:id="14"/>
      <w:bookmarkEnd w:id="15"/>
    </w:p>
    <w:p>
      <w:pPr>
        <w:pStyle w:val="5"/>
        <w:rPr>
          <w:rFonts w:hint="eastAsia"/>
          <w:lang w:val="en-US" w:eastAsia="zh-CN"/>
        </w:rPr>
      </w:pPr>
      <w:bookmarkStart w:id="16" w:name="_Toc21431"/>
      <w:r>
        <w:rPr>
          <w:rFonts w:hint="eastAsia"/>
          <w:lang w:val="en-US" w:eastAsia="zh-CN"/>
        </w:rPr>
        <w:t>2.2.1软件环境</w:t>
      </w:r>
      <w:bookmarkEnd w:id="16"/>
    </w:p>
    <w:p>
      <w:pPr>
        <w:rPr>
          <w:rFonts w:hint="eastAsia"/>
          <w:lang w:val="en-US" w:eastAsia="zh-CN"/>
        </w:rPr>
      </w:pPr>
      <w:r>
        <w:rPr>
          <w:rFonts w:hint="eastAsia"/>
          <w:lang w:val="en-US" w:eastAsia="zh-CN"/>
        </w:rPr>
        <w:t>操作系统：windows、linux、macOS</w:t>
      </w:r>
    </w:p>
    <w:p>
      <w:pPr>
        <w:rPr>
          <w:rFonts w:hint="eastAsia"/>
          <w:lang w:val="en-US" w:eastAsia="zh-CN"/>
        </w:rPr>
      </w:pPr>
      <w:r>
        <w:rPr>
          <w:rFonts w:hint="eastAsia"/>
          <w:lang w:val="en-US" w:eastAsia="zh-CN"/>
        </w:rPr>
        <w:t>服务器：apache 、node v4.4.4（开发环境）</w:t>
      </w:r>
    </w:p>
    <w:p>
      <w:pPr>
        <w:rPr>
          <w:rFonts w:hint="eastAsia"/>
          <w:lang w:val="en-US" w:eastAsia="zh-CN"/>
        </w:rPr>
      </w:pPr>
      <w:r>
        <w:rPr>
          <w:rFonts w:hint="eastAsia"/>
          <w:lang w:val="en-US" w:eastAsia="zh-CN"/>
        </w:rPr>
        <w:t>数据库环境：mysql（innoDB）</w:t>
      </w:r>
    </w:p>
    <w:p>
      <w:pPr>
        <w:rPr>
          <w:rFonts w:hint="eastAsia"/>
          <w:lang w:val="en-US" w:eastAsia="zh-CN"/>
        </w:rPr>
      </w:pPr>
      <w:r>
        <w:rPr>
          <w:rFonts w:hint="eastAsia"/>
          <w:lang w:val="en-US" w:eastAsia="zh-CN"/>
        </w:rPr>
        <w:t>浏览器：chrome、firefox、safari</w:t>
      </w:r>
    </w:p>
    <w:p>
      <w:pPr>
        <w:pStyle w:val="5"/>
        <w:rPr>
          <w:rFonts w:hint="eastAsia"/>
          <w:lang w:val="en-US" w:eastAsia="zh-CN"/>
        </w:rPr>
      </w:pPr>
      <w:bookmarkStart w:id="17" w:name="_Toc26755"/>
      <w:r>
        <w:rPr>
          <w:rFonts w:hint="eastAsia"/>
          <w:lang w:val="en-US" w:eastAsia="zh-CN"/>
        </w:rPr>
        <w:t>2.2.2硬件环境</w:t>
      </w:r>
      <w:bookmarkEnd w:id="17"/>
    </w:p>
    <w:p>
      <w:pPr>
        <w:rPr>
          <w:rFonts w:hint="eastAsia"/>
          <w:lang w:val="en-US" w:eastAsia="zh-CN"/>
        </w:rPr>
      </w:pPr>
      <w:r>
        <w:rPr>
          <w:rFonts w:hint="eastAsia"/>
          <w:lang w:val="en-US" w:eastAsia="zh-CN"/>
        </w:rPr>
        <w:t>处理器：AMD A6-4400M APU with Radeon HD Graphics</w:t>
      </w:r>
    </w:p>
    <w:p>
      <w:pPr>
        <w:rPr>
          <w:rFonts w:hint="eastAsia"/>
          <w:lang w:val="en-US" w:eastAsia="zh-CN"/>
        </w:rPr>
      </w:pPr>
      <w:r>
        <w:rPr>
          <w:rFonts w:hint="eastAsia"/>
          <w:lang w:val="en-US" w:eastAsia="zh-CN"/>
        </w:rPr>
        <w:t>内存：6.00GB</w:t>
      </w:r>
    </w:p>
    <w:p>
      <w:pPr>
        <w:rPr>
          <w:rFonts w:hint="eastAsia"/>
          <w:lang w:val="en-US" w:eastAsia="zh-CN"/>
        </w:rPr>
      </w:pPr>
      <w:r>
        <w:rPr>
          <w:rFonts w:hint="eastAsia"/>
          <w:lang w:val="en-US" w:eastAsia="zh-CN"/>
        </w:rPr>
        <w:t>系统类型：64位操作系统</w:t>
      </w:r>
    </w:p>
    <w:p>
      <w:pPr>
        <w:numPr>
          <w:ilvl w:val="0"/>
          <w:numId w:val="0"/>
        </w:numPr>
        <w:rPr>
          <w:rFonts w:hint="eastAsia"/>
          <w:lang w:val="en-US" w:eastAsia="zh-CN"/>
        </w:rPr>
      </w:pPr>
    </w:p>
    <w:p>
      <w:pPr>
        <w:pStyle w:val="4"/>
        <w:rPr>
          <w:rFonts w:hint="eastAsia"/>
          <w:lang w:val="en-US" w:eastAsia="zh-CN"/>
        </w:rPr>
      </w:pPr>
      <w:bookmarkStart w:id="18" w:name="_Toc31754"/>
      <w:bookmarkStart w:id="19" w:name="_Toc14419"/>
      <w:r>
        <w:rPr>
          <w:rFonts w:hint="eastAsia"/>
          <w:lang w:val="en-US" w:eastAsia="zh-CN"/>
        </w:rPr>
        <w:t>2.3 E-r图</w:t>
      </w:r>
      <w:bookmarkEnd w:id="18"/>
      <w:bookmarkEnd w:id="19"/>
    </w:p>
    <w:p>
      <w:pPr>
        <w:pStyle w:val="5"/>
        <w:rPr>
          <w:rFonts w:hint="eastAsia"/>
          <w:lang w:val="en-US" w:eastAsia="zh-CN"/>
        </w:rPr>
      </w:pPr>
      <w:bookmarkStart w:id="20" w:name="_Toc12259"/>
      <w:r>
        <w:rPr>
          <w:rFonts w:hint="eastAsia"/>
          <w:lang w:val="en-US" w:eastAsia="zh-CN"/>
        </w:rPr>
        <w:t>2.3.1用户实体</w:t>
      </w:r>
      <w:bookmarkEnd w:id="20"/>
    </w:p>
    <w:p>
      <w:pPr>
        <w:rPr>
          <w:rFonts w:hint="eastAsia"/>
          <w:lang w:val="en-US" w:eastAsia="zh-CN"/>
        </w:rPr>
      </w:pPr>
      <w:r>
        <w:rPr>
          <w:rFonts w:hint="eastAsia"/>
          <w:lang w:val="en-US" w:eastAsia="zh-CN"/>
        </w:rPr>
        <w:t>每个用户实体包括用户id（id），用户名（username），登录密码（password），昵称（nickName）、性别（sex）、生日（birth）、常住地（place）、常用邮箱（email）、主页推荐标识符（isHot）、获赞数（likeNum）、获得评论数（commitNum）等属性。</w:t>
      </w:r>
    </w:p>
    <w:p>
      <w:pPr>
        <w:rPr>
          <w:rFonts w:hint="eastAsia"/>
          <w:lang w:val="en-US" w:eastAsia="zh-CN"/>
        </w:rPr>
      </w:pPr>
    </w:p>
    <w:p>
      <w:pPr>
        <w:numPr>
          <w:ilvl w:val="0"/>
          <w:numId w:val="0"/>
        </w:numPr>
        <w:rPr>
          <w:sz w:val="21"/>
        </w:rPr>
      </w:pPr>
      <w:r>
        <w:rPr>
          <w:sz w:val="21"/>
        </w:rPr>
        <mc:AlternateContent>
          <mc:Choice Requires="wps">
            <w:drawing>
              <wp:anchor distT="0" distB="0" distL="114300" distR="114300" simplePos="0" relativeHeight="251685888" behindDoc="0" locked="0" layoutInCell="1" allowOverlap="1">
                <wp:simplePos x="0" y="0"/>
                <wp:positionH relativeFrom="column">
                  <wp:posOffset>1884680</wp:posOffset>
                </wp:positionH>
                <wp:positionV relativeFrom="paragraph">
                  <wp:posOffset>502285</wp:posOffset>
                </wp:positionV>
                <wp:extent cx="635" cy="495300"/>
                <wp:effectExtent l="4445" t="0" r="13970" b="0"/>
                <wp:wrapNone/>
                <wp:docPr id="156" name="直线 85"/>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5" o:spid="_x0000_s1026" o:spt="20" style="position:absolute;left:0pt;flip:y;margin-left:148.4pt;margin-top:39.55pt;height:39pt;width:0.05pt;z-index:251685888;mso-width-relative:page;mso-height-relative:page;" filled="f" stroked="t" coordsize="21600,21600" o:gfxdata="UEsDBAoAAAAAAIdO4kAAAAAAAAAAAAAAAAAEAAAAZHJzL1BLAwQUAAAACACHTuJA0+K7ctcAAAAK&#10;AQAADwAAAGRycy9kb3ducmV2LnhtbE2PwU7DMAyG70i8Q2QkbixpERstTSeEgAsSEqNwThvTViRO&#10;1WTdeHvMiR1tf/r9/dX26J1YcI5jIA3ZSoFA6oIdqdfQvD9d3YKIyZA1LhBq+MEI2/r8rDKlDQd6&#10;w2WXesEhFEujYUhpKqWM3YDexFWYkPj2FWZvEo9zL+1sDhzuncyVWktvRuIPg5nwYcDue7f3Gu4/&#10;Xx6vX5fWB2eLvvmwvlHPudaXF5m6A5HwmP5h+NNndajZqQ17slE4DXmxZvWkYVNkIBjgRQGiZfJm&#10;k4GsK3laof4FUEsDBBQAAAAIAIdO4kDpk97R2QEAAJsDAAAOAAAAZHJzL2Uyb0RvYy54bWytU0uO&#10;EzEQ3SNxB8t70kmGRDOtdGYxYdggiMTAvuJPtyX/5PKkk7NwDVZsOM5cg7ITwm+DEL2w7Kryq3rP&#10;r1e3B2fZXiU0wXd8NplyprwI0vi+4x8e7l9cc4YZvAQbvOr4USG/XT9/thpjq+ZhCFaqxAjEYzvG&#10;jg85x7ZpUAzKAU5CVJ6SOiQHmY6pb2SCkdCdbebT6bIZQ5IxBaEQKbo5Jfm64mutRH6nNarMbMdp&#10;tlzXVNddWZv1Cto+QRyMOI8B/zCFA+Op6QVqAxnYYzJ/QDkjUsCg80QE1wStjVCVA7GZTX9j836A&#10;qCoXEgfjRSb8f7Di7X6bmJH0doslZx4cPdLTp89PX76y60WRZ4zYUtWd36bzCeM2Fa4HnRzT1sSP&#10;dLuyJz7sUMU9XsRVh8wEBZdXC84ExV/eLK6mVfnmhFGwYsL8WgXHyqbj1vhCHFrYv8FMfan0e0kJ&#10;W8/Gjt8s5gUTyDfaQqati8QEfV/vYrBG3htryw1M/e7OJraH4oT6FXaE+0tZabIBHE51NXXyyKBA&#10;vvKS5WMkhTyZmZcRnJKcWUXeLzsChDaDsX9TSa2tpwmKwCdJy24X5JFe5DEm0w+kxKxOWTLkgDrv&#10;2a3FYj+fK9KPf2r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Piu3LXAAAACgEAAA8AAAAAAAAA&#10;AQAgAAAAIgAAAGRycy9kb3ducmV2LnhtbFBLAQIUABQAAAAIAIdO4kDpk97R2QEAAJs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1196975</wp:posOffset>
                </wp:positionH>
                <wp:positionV relativeFrom="paragraph">
                  <wp:posOffset>635635</wp:posOffset>
                </wp:positionV>
                <wp:extent cx="277495" cy="354330"/>
                <wp:effectExtent l="3810" t="3175" r="4445" b="4445"/>
                <wp:wrapNone/>
                <wp:docPr id="157" name="直线 86"/>
                <wp:cNvGraphicFramePr/>
                <a:graphic xmlns:a="http://schemas.openxmlformats.org/drawingml/2006/main">
                  <a:graphicData uri="http://schemas.microsoft.com/office/word/2010/wordprocessingShape">
                    <wps:wsp>
                      <wps:cNvCnPr/>
                      <wps:spPr>
                        <a:xfrm flipH="1" flipV="1">
                          <a:off x="0" y="0"/>
                          <a:ext cx="277495" cy="35433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6" o:spid="_x0000_s1026" o:spt="20" style="position:absolute;left:0pt;flip:x y;margin-left:94.25pt;margin-top:50.05pt;height:27.9pt;width:21.85pt;z-index:251686912;mso-width-relative:page;mso-height-relative:page;" filled="f" stroked="t" coordsize="21600,21600" o:gfxdata="UEsDBAoAAAAAAIdO4kAAAAAAAAAAAAAAAAAEAAAAZHJzL1BLAwQUAAAACACHTuJA1XU//tUAAAAL&#10;AQAADwAAAGRycy9kb3ducmV2LnhtbE2PwU7DMBBE70j8g7VI3KidoFAT4vRQqR/QgiqObrwkEfY6&#10;xG5T/p7lBLed3dHM22ZzDV5ccE5jJAPFSoFA6qIbqTfw9rp70CBStuSsj4QGvjHBpr29aWzt4kJ7&#10;vBxyLziEUm0NDDlPtZSpGzDYtIoTEt8+4hxsZjn30s124fDgZanUkwx2JG4Y7ITbAbvPwzkY8Frp&#10;r+N2vbzvHbfsjn6gdWHM/V2hXkBkvOY/M/ziMzq0zHSKZ3JJeNZaV2zlQakCBDvKx7IEceJNVT2D&#10;bBv5/4f2B1BLAwQUAAAACACHTuJAqCOqnuMBAACoAwAADgAAAGRycy9lMm9Eb2MueG1srVNLbtsw&#10;EN0XyB0I7mP5E8eJYDmLOGkXRWugbfZjfiQC/IFkLPssvUZX3fQ4uUaGlOsm7aYoqgUx5Mw8vvc4&#10;Wt7sjSY7EaJytqGT0ZgSYZnjyrYN/fL5/vyKkpjActDOioYeRKQ3q7M3y97XYuo6p7kIBEFsrHvf&#10;0C4lX1dVZJ0wEEfOC4tJ6YKBhNvQVjxAj+hGV9Px+LLqXeA+OCZixNP1kKSrgi+lYOmjlFEkohuK&#10;3FJZQ1m3ea1WS6jbAL5T7EgD/oGFAWXx0hPUGhKQx6D+gDKKBRedTCPmTOWkVEwUDahmMv5NzacO&#10;vCha0JzoTzbF/wfLPuw2gSiObzdfUGLB4CM9ff329P0HubrM9vQ+1lh1azfhuIt+E7LWvQyGSK38&#10;O+ymJXrIUc6hMrIvNh9ONot9IgwPp4vFxfWcEoap2fxiNivPUA2AudmHmN4KZ0gOGqqVzS5ADbv3&#10;MSEJLP1Zko+1JX1Dr+fTjAk4RFJDwtB4lBVtW3qj04rfK61zRwzt9lYHsoM8FuXLUhH3VVm+ZA2x&#10;G+pKahiYTgC/s5ykg0e7LE42zRSM4JRogT9CjhAQ6gRK/00lXq0tMshuD/7maOv4AZ/n0QfVdujE&#10;pLDMGRyHwvc4unneXu4L0q8fbPU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XU//tUAAAALAQAA&#10;DwAAAAAAAAABACAAAAAiAAAAZHJzL2Rvd25yZXYueG1sUEsBAhQAFAAAAAgAh07iQKgjqp7jAQAA&#10;qAMAAA4AAAAAAAAAAQAgAAAAJAEAAGRycy9lMm9Eb2MueG1sUEsFBgAAAAAGAAYAWQEAAHkFAAAA&#10;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2227580</wp:posOffset>
                </wp:positionH>
                <wp:positionV relativeFrom="paragraph">
                  <wp:posOffset>578485</wp:posOffset>
                </wp:positionV>
                <wp:extent cx="476250" cy="400050"/>
                <wp:effectExtent l="3175" t="3810" r="15875" b="15240"/>
                <wp:wrapNone/>
                <wp:docPr id="158" name="直线 87"/>
                <wp:cNvGraphicFramePr/>
                <a:graphic xmlns:a="http://schemas.openxmlformats.org/drawingml/2006/main">
                  <a:graphicData uri="http://schemas.microsoft.com/office/word/2010/wordprocessingShape">
                    <wps:wsp>
                      <wps:cNvCnPr/>
                      <wps:spPr>
                        <a:xfrm flipV="1">
                          <a:off x="0" y="0"/>
                          <a:ext cx="476250" cy="400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7" o:spid="_x0000_s1026" o:spt="20" style="position:absolute;left:0pt;flip:y;margin-left:175.4pt;margin-top:45.55pt;height:31.5pt;width:37.5pt;z-index:251689984;mso-width-relative:page;mso-height-relative:page;" filled="f" stroked="t" coordsize="21600,21600" o:gfxdata="UEsDBAoAAAAAAIdO4kAAAAAAAAAAAAAAAAAEAAAAZHJzL1BLAwQUAAAACACHTuJAtS0flNcAAAAK&#10;AQAADwAAAGRycy9kb3ducmV2LnhtbE2PwU7DMAyG70i8Q2QkbixptyJWmk4IARckJEbhnDamrUic&#10;qsm68faYExxtf/r9/dXu5J1YcI5jIA3ZSoFA6oIdqdfQvD1e3YCIyZA1LhBq+MYIu/r8rDKlDUd6&#10;xWWfesEhFEujYUhpKqWM3YDexFWYkPj2GWZvEo9zL+1sjhzuncyVupbejMQfBjPh/YDd1/7gNdx9&#10;PD+sX5bWB2e3ffNufaOecq0vLzJ1CyLhKf3B8KvP6lCzUxsOZKNwGtaFYvWkYZtlIBjY5AUvWiaL&#10;TQayruT/CvUPUEsDBBQAAAAIAIdO4kDauwdt2QEAAJ4DAAAOAAAAZHJzL2Uyb0RvYy54bWytU0uO&#10;EzEQ3SNxB8t70p1oMjO0pjOLCcMGQSQG9hV/ui35J5cnnZyFa7Biw3HmGpSdEH4bhOiFVXY9P9d7&#10;VX1zu3eW7VRCE3zP57OWM+VFkMYPPf/wcP/imjPM4CXY4FXPDwr57er5s5spdmoRxmClSoxIPHZT&#10;7PmYc+yaBsWoHOAsROUpqUNykGmbhkYmmIjd2WbRtpfNFJKMKQiFSKfrY5KvKr/WSuR3WqPKzPac&#10;ast1TXXdlrVZ3UA3JIijEacy4B+qcGA8PXqmWkMG9pjMH1TOiBQw6DwTwTVBayNU1UBq5u1vat6P&#10;EFXVQuZgPNuE/49WvN1tEjOSerekVnlw1KSnT5+fvnxl11fFniliR6g7v0mnHcZNKlr3OjmmrYkf&#10;6XZVT3rYvpp7OJur9pkJOry4ulwsqQWCUhdt21JMfM2RptDFhPm1Co6VoOfW+KIdOti9wXyEfoeU&#10;Y+vZ1POXy8WSOIFGR1vIFLpIYtAP9S4Ga+S9sbbcwDRs72xiOyjDUL9TCb/AyiNrwPGIq6kCg25U&#10;IF95yfIhkkme5pmXEpySnFlF41+iisxg7N8gSb31ZELx+OhqibZBHqgpjzGZYSQn5rXKkqEhqJad&#10;BrZM2c/7yvTjt1p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tH5TXAAAACgEAAA8AAAAAAAAA&#10;AQAgAAAAIgAAAGRycy9kb3ducmV2LnhtbFBLAQIUABQAAAAIAIdO4kDauwdt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2256155</wp:posOffset>
                </wp:positionH>
                <wp:positionV relativeFrom="paragraph">
                  <wp:posOffset>1320800</wp:posOffset>
                </wp:positionV>
                <wp:extent cx="419100" cy="505460"/>
                <wp:effectExtent l="3810" t="3175" r="15240" b="5715"/>
                <wp:wrapNone/>
                <wp:docPr id="159" name="直线 88"/>
                <wp:cNvGraphicFramePr/>
                <a:graphic xmlns:a="http://schemas.openxmlformats.org/drawingml/2006/main">
                  <a:graphicData uri="http://schemas.microsoft.com/office/word/2010/wordprocessingShape">
                    <wps:wsp>
                      <wps:cNvCnPr/>
                      <wps:spPr>
                        <a:xfrm>
                          <a:off x="0" y="0"/>
                          <a:ext cx="419100" cy="50546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8" o:spid="_x0000_s1026" o:spt="20" style="position:absolute;left:0pt;margin-left:177.65pt;margin-top:104pt;height:39.8pt;width:33pt;z-index:251692032;mso-width-relative:page;mso-height-relative:page;" filled="f" stroked="t" coordsize="21600,21600" o:gfxdata="UEsDBAoAAAAAAIdO4kAAAAAAAAAAAAAAAAAEAAAAZHJzL1BLAwQUAAAACACHTuJAoJz8MtgAAAAL&#10;AQAADwAAAGRycy9kb3ducmV2LnhtbE2PPU/DMBCGdyT+g3VILFVrJ6ElCnE6ANlYKKCubnwkEfE5&#10;jd0P+PUcUxnvvUfvR7k+u0EccQq9Jw3JQoFAarztqdXw/lbPcxAhGrJm8IQavjHAurq+Kk1h/Yle&#10;8biJrWATCoXR0MU4FlKGpkNnwsKPSPz79JMzkc+plXYyJzZ3g0yVWklneuKEzoz42GHztTk4DaH+&#10;wH39M2tmapu1HtP908uz0fr2JlEPICKe4wWGv/pcHSrutPMHskEMGrLlMmNUQ6pyHsXEXZqwsmMl&#10;v1+BrEr5f0P1C1BLAwQUAAAACACHTuJA2vkrMdUBAACUAwAADgAAAGRycy9lMm9Eb2MueG1srVNL&#10;jtswDN0X6B0E7Rs7wXiQGHFmMel0U7QB2h6AkWRbgH4QNXFyll6jq256nLlGKSXN9LMpinohUyL1&#10;yPdIre+O1rCDiqi96/h8VnOmnPBSu6Hjnz4+vFpyhgmcBOOd6vhJIb/bvHyxnkKrFn70RqrICMRh&#10;O4WOjymFtqpQjMoCznxQjpy9jxYSbeNQyQgToVtTLer6tpp8lCF6oRDpdHt28k3B73sl0vu+R5WY&#10;6TjVlsoay7rPa7VZQztECKMWlzLgH6qwoB0lvUJtIQF7jPoPKKtF9Oj7NBPeVr7vtVCFA7GZ17+x&#10;+TBCUIULiYPhKhP+P1jx7rCLTEvqXbPizIGlJj19/vL09RtbLrM8U8CWou7dLl52GHYxcz320eY/&#10;sWDHIunpKqk6Jibo8Ga+mtckvCBXUzc3t0Xy6vlyiJjeKG9ZNjputMuMoYXDW0yUkEJ/hORj49jU&#10;8VWzaAgTaGB6A4lMG4gCuqHcRW+0fNDG5BsYh/29iewAeQTKl2kR7i9hOckWcDzHFdd5OEYF8rWT&#10;LJ0CSeNoinkuwSrJmVE09NkiQGgTaPM3kZTaOKogK3vWMlt7L0/UiscQ9TCSEvNSZfZQ60u9lzHN&#10;s/XzviA9P6bN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Cc/DLYAAAACwEAAA8AAAAAAAAAAQAg&#10;AAAAIgAAAGRycy9kb3ducmV2LnhtbFBLAQIUABQAAAAIAIdO4kDa+Ssx1QEAAJQDAAAOAAAAAAAA&#10;AAEAIAAAACcBAABkcnMvZTJvRG9jLnhtbFBLBQYAAAAABgAGAFkBAABu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3056" behindDoc="0" locked="0" layoutInCell="1" allowOverlap="1">
                <wp:simplePos x="0" y="0"/>
                <wp:positionH relativeFrom="column">
                  <wp:posOffset>2065655</wp:posOffset>
                </wp:positionH>
                <wp:positionV relativeFrom="paragraph">
                  <wp:posOffset>1350010</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9" o:spid="_x0000_s1026" o:spt="20" style="position:absolute;left:0pt;margin-left:162.65pt;margin-top:106.3pt;height:71.25pt;width:6.75pt;z-index:251693056;mso-width-relative:page;mso-height-relative:page;" filled="f" stroked="t" coordsize="21600,21600" o:gfxdata="UEsDBAoAAAAAAIdO4kAAAAAAAAAAAAAAAAAEAAAAZHJzL1BLAwQUAAAACACHTuJA7PXX5tkAAAAL&#10;AQAADwAAAGRycy9kb3ducmV2LnhtbE2PTU/DMAyG70j8h8hIXCaWNlGnqTTdAeiNC2OIa9aYtqJx&#10;uib7gF+POcHNlh+9ft5qc/GjOOEch0AG8mUGAqkNbqDOwO61uVuDiMmSs2MgNPCFETb19VVlSxfO&#10;9IKnbeoEh1AsrYE+pamUMrY9ehuXYULi20eYvU28zp10sz1zuB+lyrKV9HYg/tDbCR96bD+3R28g&#10;Nm94aL4X7SJ7111AdXh8frLG3N7k2T2IhJf0B8OvPqtDzU77cCQXxWhAq0IzakDlagWCCa3XXGbP&#10;Q1HkIOtK/u9Q/wBQSwMEFAAAAAgAh07iQGL84FrQAQAAkwMAAA4AAABkcnMvZTJvRG9jLnhtbK1T&#10;S44TMRDdI3EHy3vSSURmMq10ZjFh2CCIxHCAij/dlvyTy5NOzsI1WLHhOHMNyk7I8NkgRC/ctuv5&#10;ud6r8ur24Czbq4Qm+I7PJlPOlBdBGt93/NPD/aslZ5jBS7DBq44fFfLb9csXqzG2ah6GYKVKjEg8&#10;tmPs+JBzbJsGxaAc4CRE5SmoQ3KQaZn6RiYYid3ZZj6dXjVjSDKmIBQi7W5OQb6u/ForkT9ojSoz&#10;23HKLdcx1XFXxma9grZPEAcjzmnAP2ThwHi69EK1gQzsMZk/qJwRKWDQeSKCa4LWRqiqgdTMpr+p&#10;+ThAVFULmYPxYhP+P1rxfr9NzEiq3RX548FRkZ4+f3n6+o0tb4o9Y8SWUHd+m84rjNtUtB50cuVP&#10;KtihWnq8WKoOmQnaXC6u5wvOBEVupq+X14tC2TyfjQnzWxUcK5OOW+OLYGhh/w7zCfoDUratZyMx&#10;LSonUL9oC5noXSQF6Pt6FoM18t5YW05g6nd3NrE9lA6o3zmFX2Dlkg3gcMLVUIFBOyiQb7xk+RjJ&#10;GU9NzEsKTknOrKKeL7OKzGDs3yBJvfVkQjH2ZGWZ7YI8UiUeYzL9QE7MapYlQpWvlp27tLTWz+vK&#10;9PyW1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7PXX5tkAAAALAQAADwAAAAAAAAABACAAAAAi&#10;AAAAZHJzL2Rvd25yZXYueG1sUEsBAhQAFAAAAAgAh07iQGL84FrQAQAAkwMAAA4AAAAAAAAAAQAg&#10;AAAAKAEAAGRycy9lMm9Eb2MueG1sUEsFBgAAAAAGAAYAWQEAAGoFA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1532255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0" o:spid="_x0000_s1026" o:spt="20" style="position:absolute;left:0pt;flip:x;margin-left:120.65pt;margin-top:105.55pt;height:60.75pt;width:17.25pt;z-index:251691008;mso-width-relative:page;mso-height-relative:page;" filled="f" stroked="t" coordsize="21600,21600" o:gfxdata="UEsDBAoAAAAAAIdO4kAAAAAAAAAAAAAAAAAEAAAAZHJzL1BLAwQUAAAACACHTuJAgy3UCdgAAAAL&#10;AQAADwAAAGRycy9kb3ducmV2LnhtbE2Py07DMBBF90j8gzVI7KgfgQIhToUQsEGqRAmsnXhIIvyI&#10;Yjctf8+wgt2M5ujOudXm6B1bcE5jDBrkSgDD0EU7hl5D8/Z0cQMsZROscTGghm9MsKlPTypT2ngI&#10;r7jscs8oJKTSaBhynkrOUzegN2kVJwx0+4yzN5nWued2NgcK944rIdbcmzHQh8FM+DBg97Xbew33&#10;Hy+PxXZpfXT2tm/erW/Es9L6/EyKO2AZj/kPhl99UoeanNq4DzYxp0FdyoJQGqSUwIhQ11dUptVQ&#10;FGoNvK74/w71D1BLAwQUAAAACACHTuJAb0HjuNgBAACeAwAADgAAAGRycy9lMm9Eb2MueG1srVNJ&#10;jtswELwHyB8I3mNJBjyOBctzGM9yCBIDSR7Q5iIR4AaSY9lvyTdyyiXPmW+kSTmeLJcgGB2Ibnaz&#10;2FUsra+PRpODCFE529FmVlMiLHNc2b6jnz/dvXlLSUxgOWhnRUdPItLrzetX69G3Yu4Gp7kIBEFs&#10;bEff0SEl31ZVZIMwEGfOC4tF6YKBhGnoKx5gRHSjq3ldX1WjC9wHx0SMuLudinRT8KUULH2QMopE&#10;dEdxtlTWUNZ9XqvNGto+gB8UO48B/zGFAWXx0gvUFhKQx6D+gjKKBRedTDPmTOWkVEwUDsimqf9g&#10;83EALwoXFCf6i0zx5WDZ+8MuEMXx7a4aSiwYfKSnL1+fvn0nqyLP6GOLXTd2F1CsnEW/C5nrUQZD&#10;pFb+AU8X9siHHIu4p4u44pgIw815s6qXC0oYlpbLZjFfZPGrCSbD+RDTvXCG5KCjWtnMHVo4vItp&#10;av3Zkre1JWNHVxmHMEDrSA0JQ+ORTLR9ORudVvxOaZ1PxNDvb3QgB8hmKN95hN/a8iVbiMPUV0qT&#10;TQYB/NZykk4eRbLoZ5pHMIJTogXaP0fFUAmU/pdOZK8tivCsao72jp/wUR59UP2ASjRlylxBExTJ&#10;zobNLvs1L0jPv9Xm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t1AnYAAAACwEAAA8AAAAAAAAA&#10;AQAgAAAAIgAAAGRycy9kb3ducmV2LnhtbFBLAQIUABQAAAAIAIdO4kBvQeO42AEAAJ4DAAAOAAAA&#10;AAAAAAEAIAAAACc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1160780</wp:posOffset>
                </wp:positionH>
                <wp:positionV relativeFrom="paragraph">
                  <wp:posOffset>1340485</wp:posOffset>
                </wp:positionV>
                <wp:extent cx="304800" cy="257175"/>
                <wp:effectExtent l="3175" t="3810" r="15875" b="5715"/>
                <wp:wrapNone/>
                <wp:docPr id="162" name="直线 91"/>
                <wp:cNvGraphicFramePr/>
                <a:graphic xmlns:a="http://schemas.openxmlformats.org/drawingml/2006/main">
                  <a:graphicData uri="http://schemas.microsoft.com/office/word/2010/wordprocessingShape">
                    <wps:wsp>
                      <wps:cNvCnPr/>
                      <wps:spPr>
                        <a:xfrm flipH="1">
                          <a:off x="0" y="0"/>
                          <a:ext cx="304800" cy="25717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1" o:spid="_x0000_s1026" o:spt="20" style="position:absolute;left:0pt;flip:x;margin-left:91.4pt;margin-top:105.55pt;height:20.25pt;width:24pt;z-index:251688960;mso-width-relative:page;mso-height-relative:page;" filled="f" stroked="t" coordsize="21600,21600" o:gfxdata="UEsDBAoAAAAAAIdO4kAAAAAAAAAAAAAAAAAEAAAAZHJzL1BLAwQUAAAACACHTuJAP/Nde9cAAAAL&#10;AQAADwAAAGRycy9kb3ducmV2LnhtbE2PQU/DMAyF70j8h8hI3FiSTkyjNJ0QAi5ISIzCOW1MW5E4&#10;VZN1499jTnDzs5+ev1ftTsGLBec0RjKgVwoEUhfdSL2B5u3xagsiZUvO+kho4BsT7Orzs8qWLh7p&#10;FZd97gWHUCqtgSHnqZQydQMGm1ZxQuLbZ5yDzSznXrrZHjk8eFkotZHBjsQfBjvh/YDd1/4QDNx9&#10;PD+sX5Y2RO9u+ubdhUY9FcZcXmh1CyLjKf+Z4Ref0aFmpjYeyCXhWW8LRs8GCq01CHYUa8Wblodr&#10;vQFZV/J/h/oHUEsDBBQAAAAIAIdO4kCIn7HQ2QEAAJ4DAAAOAAAAZHJzL2Uyb0RvYy54bWytU0uO&#10;EzEQ3SNxB8t70p1A5tNKZxYTBhYIIgEHqPGn25J/cnnSyVm4Bis2HGeuQdkJ4bdBiF5YZdfzc71X&#10;1aubvbNspxKa4Hs+n7WcKS+CNH7o+ccPd8+uOMMMXoINXvX8oJDfrJ8+WU2xU4swBitVYkTisZti&#10;z8ecY9c0KEblAGchKk9JHZKDTNs0NDLBROzONou2vWimkGRMQShEOt0ck3xd+bVWIr/TGlVmtudU&#10;W65rqut9WZv1CrohQRyNOJUB/1CFA+Pp0TPVBjKwh2T+oHJGpIBB55kIrglaG6GqBlIzb39T836E&#10;qKoWMgfj2Sb8f7Ti7W6bmJHUu4sFZx4cNenx0+fHL1/Z9bzYM0XsCHXrt+m0w7hNReteJ8e0NfE1&#10;3a7qSQ/bV3MPZ3PVPjNBh8/bF1cttUBQarG8nF8uC3tzpCl0MWF+pYJjJei5Nb5ohw52bzAfod8h&#10;5dh6NvX8erlYEifQ6GgLmUIXSQz6od7FYI28M9aWG5iG+1ub2A7KMNTvVMIvsPLIBnA84mqqwKAb&#10;FciXXrJ8iGSSp3nmpQSnJGdW0fiXqCIzGPs3SFJvPZlQPD66WqL7IA/UlIeYzDCSE7UNFUNDUC07&#10;DWyZsp/3lenHb7X+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zXXvXAAAACwEAAA8AAAAAAAAA&#10;AQAgAAAAIgAAAGRycy9kb3ducmV2LnhtbFBLAQIUABQAAAAIAIdO4kCIn7HQ2QEAAJ4DAAAOAAAA&#10;AAAAAAEAIAAAACYBAABkcnMvZTJvRG9jLnhtbFBLBQYAAAAABgAGAFkBAABxBQAAAAA=&#10;">
                <v:fill on="f" focussize="0,0"/>
                <v:stroke color="#000000" joinstyle="round"/>
                <v:imagedata o:title=""/>
                <o:lock v:ext="edit" aspectratio="f"/>
              </v:lin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989330</wp:posOffset>
                </wp:positionH>
                <wp:positionV relativeFrom="paragraph">
                  <wp:posOffset>1140460</wp:posOffset>
                </wp:positionV>
                <wp:extent cx="476250" cy="635"/>
                <wp:effectExtent l="0" t="0" r="0" b="0"/>
                <wp:wrapNone/>
                <wp:docPr id="163" name="直线 92"/>
                <wp:cNvGraphicFramePr/>
                <a:graphic xmlns:a="http://schemas.openxmlformats.org/drawingml/2006/main">
                  <a:graphicData uri="http://schemas.microsoft.com/office/word/2010/wordprocessingShape">
                    <wps:wsp>
                      <wps:cNvCnPr/>
                      <wps:spPr>
                        <a:xfrm flipH="1">
                          <a:off x="0" y="0"/>
                          <a:ext cx="4762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92" o:spid="_x0000_s1026" o:spt="20" style="position:absolute;left:0pt;flip:x;margin-left:77.9pt;margin-top:89.8pt;height:0.05pt;width:37.5pt;z-index:251687936;mso-width-relative:page;mso-height-relative:page;" filled="f" stroked="t" coordsize="21600,21600" o:gfxdata="UEsDBAoAAAAAAIdO4kAAAAAAAAAAAAAAAAAEAAAAZHJzL1BLAwQUAAAACACHTuJA6RzmAdcAAAAL&#10;AQAADwAAAGRycy9kb3ducmV2LnhtbE2PQU/DMAyF70j8h8hI3FiyTttYaTohBFyQkBjdzmlj2orE&#10;qZqsG/8ewwVufs9Pz5+L7dk7MeEY+0Aa5jMFAqkJtqdWQ/X+dHMLIiZD1rhAqOELI2zLy4vC5Dac&#10;6A2nXWoFl1DMjYYupSGXMjYdehNnYUDi3UcYvUksx1ba0Zy43DuZKbWS3vTEFzoz4EOHzefu6DXc&#10;H14eF69T7YOzm7baW1+p50zr66u5ugOR8Jz+wvCDz+hQMlMdjmSjcKyXS0ZPPKw3KxCcyBaKnfrX&#10;WYMsC/n/h/IbUEsDBBQAAAAIAIdO4kDsXEjm1wEAAJsDAAAOAAAAZHJzL2Uyb0RvYy54bWytU0uO&#10;EzEQ3SNxB8t70kmGBKaVziwmDCwQRBo4QMWfbkv+yeVJJ2fhGqzYcJy5BmUnhN8GIXphlV3Pz/Ve&#10;Va9uDs6yvUpogu/4bDLlTHkRpPF9xz9+uHv2kjPM4CXY4FXHjwr5zfrpk9UYWzUPQ7BSJUYkHtsx&#10;dnzIObZNg2JQDnASovKU1CE5yLRNfSMTjMTubDOfTpfNGJKMKQiFSKebU5KvK7/WSuT3WqPKzHac&#10;ast1TXXdlbVZr6DtE8TBiHMZ8A9VODCeHr1QbSADe0jmDypnRAoYdJ6I4JqgtRGqaiA1s+lvau4H&#10;iKpqIXMwXmzC/0cr3u23iRlJvVtecebBUZMeP31+/PKVXc+LPWPEllC3fpvOO4zbVLQedHJMWxPf&#10;0O2qnvSwQzX3eDFXHTITdPj8xXK+oBYISi2vFoW6OXEUrpgwv1bBsRJ03BpfhEML+7eYT9DvkHJs&#10;PRs7fr2YL4gQaG60hUyhi6QEfV/vYrBG3hlryw1M/e7WJraHMgn1O5fwC6w8sgEcTriaKjBoBwXy&#10;lZcsHyM55GmYeSnBKcmZVTT7JarIDMb+DZLUW08mFINPlpZoF+SROvIQk+kHcmJWqywZmoBq2Xla&#10;y4j9vK9MP/6p9T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pHOYB1wAAAAsBAAAPAAAAAAAAAAEA&#10;IAAAACIAAABkcnMvZG93bnJldi54bWxQSwECFAAUAAAACACHTuJA7FxI5tcBAACbAwAADgAAAAAA&#10;AAABACAAAAAmAQAAZHJzL2Uyb0RvYy54bWxQSwUGAAAAAAYABgBZAQAAbwUAAAAA&#10;">
                <v:fill on="f" focussize="0,0"/>
                <v:stroke color="#000000" joinstyle="round"/>
                <v:imagedata o:title=""/>
                <o:lock v:ext="edit" aspectratio="f"/>
              </v:line>
            </w:pict>
          </mc:Fallback>
        </mc:AlternateContent>
      </w:r>
      <w:r>
        <w:rPr>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rPr>
                                  <w:rFonts w:hint="eastAsia" w:eastAsia="宋体"/>
                                  <w:lang w:val="en-US" w:eastAsia="zh-CN"/>
                                </w:rPr>
                              </w:pPr>
                              <w:r>
                                <w:rPr>
                                  <w:rFonts w:hint="eastAsia"/>
                                  <w:lang w:val="en-US" w:eastAsia="zh-CN"/>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upright="1"/>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ImmbQZgQAAH0gAAAOAAAAZHJzL2Uyb0RvYy54bWztmr1u&#10;5DYQgPsAeQdCfbwiJZGS4PUV9p6bIDngkvS0RP0A+gMpe9d1gDxBugQIcEiTIt0VhwRBnsbxa2RI&#10;/Zx39xzvXgAjgeRCpiSKGg4/zQxn9vTFpizQjZAqr6ulhU9sC4kqquO8SpfW11+9/My3kGp5FfOi&#10;rsTSuhXKenH26Sen6yYUpM7qIhYSwSCVCtfN0sratgkXCxVlouTqpG5EBTeTWpa8hVOZLmLJ1zB6&#10;WSyIbdPFupZxI+tIKAVXL7qb1pkZP0lE1H6ZJEq0qFhaIFtrjtIcr/RxcXbKw1TyJsujXgz+EVKU&#10;PK/gpeNQF7zl6Frme0OVeSRrVSftSVSXizpJ8kiYOcBssL0zm0tZXzdmLmm4TptRTaDaHT199LDR&#10;FzevJMpjWDtCLVTxEhbp/vvf7959iwJHq2fdpCH0upTN6+aV7C+k3Zme8SaRpf4Pc0Ebo9jbUbFi&#10;06IILro2ZtT1LBTBPUJdx7O9TvVRBuuz91yUrZ54cjG8eKHlG8VZN4CReq8p9e809TrjjTALoLQO&#10;Bk1hZ9TUT7/c/fEGBWY2+uXQa1STChVo7AM6wi7zAwzqAG0EmHmsV8agLkYJdXptOZ5jU8PpOGUe&#10;NlK1l6IukW4sLQmYG/r4zeeqhSWCrkMX/XpVF3n8Mi8KcyLTq/NCohsOn8RqtTpfYb0U8MhWt6JC&#10;a5DOI1oODl9mUvAWmmUDrKgqNe/bekI9HNg2fx8aWAt2wVXWCWBG6FAo81ZIkISHmeDxqopRe9sA&#10;jRUYDksLU4rYQoUAO6NbpmfL8+KQnjC7ooJJ6iXqFkW32s3VBobRzas6voXlvW5knmag0k4n+g7g&#10;1HV5Bq7cgau/fv717sfvUED1NLUUB3HlUNcNwMpprGzbdXrzNmBFHd/HcFt/hC4OsP0EVqIo8kZp&#10;/nn4vyZrsjzBt9tZ9IEndhRP2KG2D5ZaA0X8PTOFcUADsF0zUJMxUGOIMADlHweUHbh4AMomzPN2&#10;PB+4PXAcM1HTcXls10QFRxFFCXP8zuVBVOVpuExgMPg85tjEm4GaUAwFG84tn9eHOQcHUcbRdUQR&#10;2ycA1xZQGDu+Nluz05uM0wv2iDK7g8OJcl1KNTIQRmHmY9jxbTMVUMbc2UhNx0gRWOwdI0WOcnvE&#10;o3YwIEVxALv0bStFKDF+cd7riWnkDgjeQ6pP3x2YPCABdoZQirGA7To+33EdnVyYiZoKUWSPKPc4&#10;I8UgywRJKOP3CHjA3d0expRh3WFmaipMjZnzPoHQb9gOjqUw9d0hliKY7Sc5sQtmarZTE8qakzFr&#10;fv/D2/vf/kTYfpg2P6/6qtWQ+R8qR2PJihAHOwH4Tx2fY6i9+DvRlAcR1pDnJDiwu/j98XpMkcPe&#10;6B+y5s9fW3muDPh/ooyiS1Z9IXMA4mHe+xEgUALVjm905UevXF/NJJA8ct0eDchMsq4Ux8Mhv0Q9&#10;Bn06D+ZAdeWJkspMxiMFNlPGhRq3KUT29XhdRH94bup37381cP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mscqXdcAAAAFAQAADwAAAAAAAAABACAAAAAiAAAAZHJzL2Rvd25yZXYueG1sUEsBAhQA&#10;FAAAAAgAh07iQIiaZtBmBAAAfSAAAA4AAAAAAAAAAQAgAAAAJgEAAGRycy9lMm9Eb2MueG1sUEsF&#10;BgAAAAAGAAYAWQEAAP4HA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w2SqJJQQAAAAgAAAOAAAAZHJzL2Uyb0RvYy54bWztmc1u&#10;4zYQgO8F+g6E7huJlESKQpw9JN5einaB3fZOS5QtQH8gtbbzAn2JFihQ9LKH3npaoOjTbPMaHVJS&#10;4p+msdtF0ELywaZMakQOP80MZy5fbssCraXSeV3NHHzhOUhWSZ3m1XLmfPP21YvIQboVVSqKupIz&#10;51Zq5+XV559dbppYknpVF6lUCIRUOt40M2fVtk3sujpZyVLoi7qRFXRmtSpFC5dq6aZKbEB6WbjE&#10;86i7qVXaqDqRWsO/N12nc2XlZ5lM2q+zTMsWFTMH5tbab2W/F+bbvboU8VKJZpUn/TTEP5hFKfIK&#10;Hnov6ka0Ar1T+ZGoMk9UreusvUjq0q2zLE+kXQOsBnsHq7kW1Vpou5gEtDNMEFqfUO5iaeZd1a/y&#10;ogBtuCA9Nv+Z3w3sjzTdRYU2M4eHJLSrfBhtuvqb+sGbBnZSN/d7qv/dXN+sRCOtCnScfLV+rVCe&#10;AmjYd1AlSiDq7sf3H3/7CfHQ7KV5OIx607xW/ZWGplnBNlOl+QWVoy0ICFjEceigW1gWZiGzt4tY&#10;bluUQD+jhPrQnUC/H/oetai4D3IapdsvZF0i05g5CkizqhHrL3Vr9CjiYYh5rK6LPDUqthdqubgu&#10;FFoLoHI+n1/PsZk83LI3bEfpKBHwcmSFaGFKZQMa0NXSPm/vDr0r2LOfvxJsJnYj9KqbgJVghom4&#10;zFtpFCfilRTpvEpRe9uAjit4dx1DQClTBxUSXnXTsiNbkRenjITV9ajouNsUs1ntdrEFMaa5qNNb&#10;2N53jcqXK1Bpp5Mep27IM3AVDFz98fMvH3/4DnFqlnkyVz4NAg6GxmDleYHfW5gBK+pHEYZug1WA&#10;OfaewEoWRd5ow7+I/9dkjZYnsCGdnRp4YmfxhH3qRV5np0h0ZKYw5pSD7ZqAGo2BoodARecB5fEA&#10;D0B5hIXhgecDtweOYyJqPC6PHRLFzyKKEuZHncuDqCo0cNnAYPB5zPdIOAE1ohgKznx7Pq8Pc04O&#10;oqyj64giXkQArj2gIPiPjNmanN5onB4/IsqeDk4nKggoNchA3I1ZhOHEt88Up4wFk5Eaj5EisNkH&#10;Roqc5fZISD0+IEUxh9TIvpUilFi/OJ315DhyBwQfIeWfhxTH/hBKMcbZoeOL/MA3yYWJqLEQRY6I&#10;Cs4jikGWCZJQ1u8R8ICHpz2MKcNmwMTUWJi6z5z3Gan+wHZyLIVpFAyxFMHsOMmJAzBTk50aUdac&#10;3GfN777/9e7D7wh7u2nz6+qpcgwhPvY5+E8Tn2OovUQH0VQIEdaQ5ySYe138/ng9psjhbPQ3WfPn&#10;r608Vwb8P1FGgWB4KM8NQOzmvR8BAmVQ7fjWVH7MzvWVOgLJoyDo0YDMJOtKcQ+lOhoyGNN5MB+q&#10;K0+UVCYyHimw2covVH1tIbIviZs69u41tHcL91d/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JrH&#10;Kl3XAAAABQEAAA8AAAAAAAAAAQAgAAAAIgAAAGRycy9kb3ducmV2LnhtbFBLAQIUABQAAAAIAIdO&#10;4kBw2SqJJQQAAAAgAAAOAAAAAAAAAAEAIAAAACYBAABkcnMvZTJvRG9jLnhtbFBLBQYAAAAABgAG&#10;AFkBAAC9Bw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rPr>
                            <w:rFonts w:hint="eastAsia" w:eastAsia="宋体"/>
                            <w:lang w:val="en-US" w:eastAsia="zh-CN"/>
                          </w:rPr>
                        </w:pPr>
                        <w:r>
                          <w:rPr>
                            <w:rFonts w:hint="eastAsia"/>
                            <w:lang w:val="en-US" w:eastAsia="zh-CN"/>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pXfSPN8BAAChAwAADgAAAGRycy9lMm9Eb2MueG1srVNLjhMx&#10;EN0jcQfLe9KfIWHSSmcWE4YNgkjAASr+dFvyT7YnnZyFa7Biw3HmGpTdYYbPBiF64S67np/rPZc3&#10;NyejyVGEqJztabOoKRGWOa7s0NNPH+9eXFMSE1gO2lnR07OI9Gb7/Nlm8p1o3eg0F4EgiY3d5Hs6&#10;puS7qopsFAbiwnlhMSldMJBwGoaKB5iQ3eiqretVNbnAfXBMxIiruzlJt4VfSsHSeymjSET3FGtL&#10;ZQxlPOSx2m6gGwL4UbFLGfAPVRhQFg99pNpBAnIf1B9URrHgopNpwZypnJSKiaIB1TT1b2o+jOBF&#10;0YLmRP9oU/x/tOzdcR+I4nh37UtKLBi8pIfPXx6+fiNNvcr+TD52CLu1+3CZRb8PWexJBpP/KIOc&#10;etq2V83VuqHkjGzNql1dL2d/xSkRhoDlqlm/WlLCENA26xpjZKyeiHyI6Y1whuSgp1rZLB86OL6N&#10;aYb+gORlbcnU0/WyzZyA3SM1JAyNRz3RDmVvdFrxO6V13hHDcLjVgRwh90P5LiX8AsuH7CCOM66k&#10;ZiWjAP7acpLOHn2y2NI0l2AEp0QLfAE5wkKhS6D03yBRvbZoQnZ59jVHB8fPeC/3PqhhRCeaUmXO&#10;YB8Uyy49mxvt53lhenpZ2+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kwxQi1QAAAAUBAAAPAAAA&#10;AAAAAAEAIAAAACIAAABkcnMvZG93bnJldi54bWxQSwECFAAUAAAACACHTuJApXfSPN8BAAChAwAA&#10;DgAAAAAAAAABACAAAAAkAQAAZHJzL2Uyb0RvYy54bWxQSwUGAAAAAAYABgBZAQAAdQU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Rq5jUOMBAACqAwAADgAAAGRycy9lMm9Eb2MueG1srVNLjhMx&#10;EN0jcQfLe9LdYZIMrXRmMWHYIIjEZ1/xp9uSf7I96eQsXIMVG44z16DsbobfBiG8sFyu5+d6z+Xt&#10;zdlochIhKmc72ixqSoRljivbd/TD+7tn15TEBJaDdlZ09CIivdk9fbIdfSuWbnCai0CQxMZ29B0d&#10;UvJtVUU2CANx4bywmJQuGEgYhr7iAUZkN7pa1vW6Gl3gPjgmYsTd/ZSku8IvpWDprZRRJKI7irWl&#10;MocyH/Nc7bbQ9gH8oNhcBvxDFQaUxUsfqfaQgNwH9QeVUSy46GRaMGcqJ6ViomhANU39m5p3A3hR&#10;tKA50T/aFP8fLXtzOgSiOL7dckWJBYOP9PDp88OXr6SpN9mf0ccWYbf2EOYo+kPIYs8yGCK18h/x&#10;eJGPgsi5o8vlqr66aii5YKKu6816dlqcE2EIWK82iKGEIeD5NULyRdXEmJl9iOmVcIbkRUe1stkH&#10;aOH0OqYJ+h2St7UlY0dfrAolYBtJDQnZjUdh0fblbHRa8TuldT4RQ3+81YGcIDdGGXMJv8DyJXuI&#10;w4QrqQyDdhDAX1pO0sWjYRZ7m+YSjOCUaIFfIa8KMoHSf4NE9dqiCdnuyeC8Ojp+wQe690H1AzrR&#10;lCpzBhuiWDY3b+64n+PC9OOL7b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PUbjNUAAAAFAQAA&#10;DwAAAAAAAAABACAAAAAiAAAAZHJzL2Rvd25yZXYueG1sUEsBAhQAFAAAAAgAh07iQEauY1DjAQAA&#10;qgMAAA4AAAAAAAAAAQAgAAAAJAEAAGRycy9lMm9Eb2MueG1sUEsFBgAAAAAGAAYAWQEAAHkFAAAA&#10;AA==&#10;">
                  <v:fill on="f" focussize="0,0"/>
                  <v:stroke color="#000000" joinstyle="round"/>
                  <v:imagedata o:title=""/>
                  <o:lock v:ext="edit" aspectratio="f"/>
                </v:line>
                <w10:wrap type="none"/>
                <w10:anchorlock/>
              </v:group>
            </w:pict>
          </mc:Fallback>
        </mc:AlternateContent>
      </w:r>
    </w:p>
    <w:p>
      <w:pPr>
        <w:numPr>
          <w:ilvl w:val="0"/>
          <w:numId w:val="0"/>
        </w:numPr>
        <w:jc w:val="center"/>
        <w:rPr>
          <w:rFonts w:hint="eastAsia"/>
          <w:sz w:val="21"/>
          <w:lang w:val="en-US" w:eastAsia="zh-CN"/>
        </w:rPr>
      </w:pPr>
      <w:r>
        <w:rPr>
          <w:rFonts w:eastAsia="楷体_GB2312"/>
          <w:color w:val="000000"/>
          <w:szCs w:val="21"/>
        </w:rPr>
        <w:t>图</w:t>
      </w:r>
      <w:r>
        <w:rPr>
          <w:rFonts w:hint="eastAsia" w:eastAsia="楷体_GB2312"/>
          <w:color w:val="000000"/>
          <w:szCs w:val="21"/>
          <w:lang w:val="en-US" w:eastAsia="zh-CN"/>
        </w:rPr>
        <w:t>2.2</w:t>
      </w:r>
      <w:r>
        <w:rPr>
          <w:rFonts w:eastAsia="楷体_GB2312"/>
          <w:color w:val="000000"/>
          <w:szCs w:val="21"/>
        </w:rPr>
        <w:t xml:space="preserve">  </w:t>
      </w:r>
      <w:r>
        <w:rPr>
          <w:rFonts w:hint="eastAsia" w:eastAsia="楷体_GB2312"/>
          <w:color w:val="000000"/>
          <w:szCs w:val="21"/>
          <w:lang w:eastAsia="zh-CN"/>
        </w:rPr>
        <w:t>用户实体图</w:t>
      </w:r>
    </w:p>
    <w:p>
      <w:pPr>
        <w:pStyle w:val="5"/>
        <w:rPr>
          <w:rFonts w:hint="eastAsia"/>
          <w:lang w:val="en-US" w:eastAsia="zh-CN"/>
        </w:rPr>
      </w:pPr>
      <w:bookmarkStart w:id="21" w:name="_Toc23678"/>
      <w:r>
        <w:rPr>
          <w:rFonts w:hint="eastAsia"/>
          <w:lang w:val="en-US" w:eastAsia="zh-CN"/>
        </w:rPr>
        <w:t>2.3.2 通知实体</w:t>
      </w:r>
      <w:bookmarkEnd w:id="21"/>
    </w:p>
    <w:p>
      <w:pPr>
        <w:numPr>
          <w:ilvl w:val="0"/>
          <w:numId w:val="0"/>
        </w:numPr>
        <w:ind w:firstLine="420" w:firstLineChars="0"/>
        <w:rPr>
          <w:rFonts w:hint="eastAsia"/>
          <w:sz w:val="24"/>
          <w:szCs w:val="24"/>
          <w:lang w:val="en-US" w:eastAsia="zh-CN"/>
        </w:rPr>
      </w:pPr>
      <w:r>
        <w:rPr>
          <w:rFonts w:hint="eastAsia"/>
          <w:sz w:val="24"/>
          <w:szCs w:val="24"/>
          <w:lang w:val="en-US" w:eastAsia="zh-CN"/>
        </w:rPr>
        <w:t>每个通知实体包括通知id、通知标题（title）、通知类型（即type，包含成功、失败和警告）、创建日期（createTime）等属性。</w:t>
      </w:r>
    </w:p>
    <w:p>
      <w:pPr>
        <w:numPr>
          <w:ilvl w:val="0"/>
          <w:numId w:val="0"/>
        </w:numPr>
        <w:rPr>
          <w:sz w:val="21"/>
        </w:rPr>
      </w:pPr>
      <w:r>
        <w:rPr>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upright="1"/>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upright="1"/>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upright="1"/>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upright="1"/>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ttxCFXQQAADobAAAOAAAAZHJzL2Uyb0RvYy54bWztmUtv&#10;7DQUx/dIfAcrezp+5K1O76KdWxYIrnSBvZs4Dykv2WlnukbiE7ADCQmxYcGOBQIhPk3p1+DYcdJ5&#10;tLftRSq96mxmnNhx7OOf/+cc5/DVqq7QhZCqbJu5Qw6wg0STtGnZ5HPnqy9ffxI6SPW8SXnVNmLu&#10;XArlvDr6+KPDZRcL2hZtlQqJoJNGxctu7hR938WzmUoKUXN10HaigcqslTXv4VLms1TyJfReVzOK&#10;sT9btjLtZJsIpeDuyVDpHJn+s0wk/RdZpkSPqrkDY+vNrzS/Z/p3dnTI41zyrigTOwz+HqOoednA&#10;S6euTnjP0bksd7qqy0S2qs36g6StZ22WlYkwc4DZELw1m1PZnndmLnm8zLvJTGDaLTu9d7fJ5xdv&#10;JCpTWDsGS9XwGhbp+rs/r37/BhEcavssuzyGZqeye9u9kfZGPlzpKa8yWet/mAxaGcteTpYVqx4l&#10;cJNFXhT6sAAJ1JHADyj2BtsnBSzQznNJsbjnydn44pke3zScZQccqRtTqf9mqrcF74RZAaVtMJqK&#10;BpOpfvzl6q+fECEGJf12aDbZScUKTHaLkYjr+djzHATmCCj1mSVxtFfgA9zWXMylEZTB8NOcedxJ&#10;1Z+Ktka6MHckgG744xefqX5oOjbRr1dtVaavy6oyFzI/O64kuuCwKRaLxfGC2N43mlUNWs6dyKMw&#10;zITD3swq3kOx7oAW1eTmfRtPqPWOYfx6CsNYNprpgZ1wVQwDMFUDC3XZCwkP8LgQPF00KeovO+Cx&#10;Aelw9GBqkTqoEqA0umRa9rysHtISbFc1YEK9RMOi6FK/OltBN7p41qaXsL7nnSzzAkw62ETXAE9D&#10;kycAa9qD//z869UP3wJYZhx6GA8Ci2IW4BDI0fuMeIQCZMZOI1mRF1KiVxQaeJSFgam/myxRVWWn&#10;9B7g8QcN14tFKhq1akKKaiQejFSIQ2aliuDIJdjfJMpnnt7ohiiXRGTa9KNjGIXIatWeqDvl7MMQ&#10;KXBWNlCYiGKPIsqlQRRZjQqiYAwFRokKPea6e6BejtdjZAco91FAUQZAWa/ng1xth1PgCDHW2Gqv&#10;t9eoFxBIMbqDlAl0Huz1SEhCDMqkA6mIabg2wqi903thkTljI1DX3/92/cffEJmbOMgCddzY1HjM&#10;Lsb0dMqLCQ68MeXz3IgOgTePR6/HQtAoK1EkgARxzJ3uCKOqEpKid0TlT5++PVWE/SwyNebu8BCs&#10;+aw7eEAZZFOf6uRSr5w9MYGYmek8TUuNG1J/CKBvyCDYDYAW47yoG/h7MsxRyC3p/PMgA5bKnqON&#10;SmHP0UwO/xgyKAWZCCE6AjJC4kXbmkFcqhN4QwaJ8B6M5w2GvwNG9BjJMOLx9Y54uCTUoS0gAqk5&#10;8+lWes6wC4GMZcSj7n3p+d6v/K8ngOzmaNmqBzWBwLvjjNvRwHDIvB7CmqPEG78CKGjJGNRjT4Y5&#10;UL79BOYev2I+QcAHGqM+9mOS/gK0fg3l9U9eR/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ihTM&#10;ntcAAAAFAQAADwAAAAAAAAABACAAAAAiAAAAZHJzL2Rvd25yZXYueG1sUEsBAhQAFAAAAAgAh07i&#10;QO23EIVdBAAAOhsAAA4AAAAAAAAAAQAgAAAAJgEAAGRycy9lMm9Eb2MueG1sUEsFBgAAAAAGAAYA&#10;WQEAAPUHA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Bo9N0RHAQAALwaAAAOAAAAZHJzL2Uyb0RvYy54bWztmc1u&#10;20YQx+8B+g4L3mvtB79hOQdbaQ5FEiBp7ytyKRHgF3YZSX6BvEQDBAh66aG3ngoUeZrUr9GZJWl9&#10;2bGdFq4D6yIttavh7OyP/51ZHj9dlQVZKG3yuho77Ig6RFVJnebVbOz89ObZ96FDTCurVBZ1pcbO&#10;uTLO05Pvnhwvm1jxel4XqdIEjFQmXjZjZ962TTwamWSuSmmO6kZV0JnVupQtXOrZKNVyCdbLYsQp&#10;9UfLWqeNrhNlDPx61nU6J9Z+lqmkfZllRrWkGDvgW2s/tf2c4ufo5FjGMy2beZ70bsiv8KKUeQU3&#10;vTR1JltJ3up8z1SZJ7o2ddYeJXU5qrMsT5SdA8yG0Z3ZnMpqIY2dTALRGRyE1n9odzpDv6v6WV4U&#10;EI0RWI/xN/xewvoo7C4qshw7kcc9O8v1aOzq/9QPXjawkqa5XFPz73x9PZeNsiEwcfJi8UqTPAXQ&#10;eOCQSpZA1MWH3z7/9ZEwZhcT7w7DXjevNEwGrww0cQqrTJf4DTEnK7Dgej71PIecj52Ac1/0LKhV&#10;SxLoD3zAC4hJoF+4PII2Rmdtp9Gm/UHVJcHG2NGAmo2NXPxo2m7oMARva+oiTzHG9kLPpqeFJgsJ&#10;WE4mk9MJ661vDduIOkkkPB1ZIVtwqWwgBKaa2ftt/cNsGgb/cQqdL1vD0LEzaeadA7YLh8m4zFul&#10;bWuuZDqpUtKeNxDkCh5eBxEoVeqQQsGzji07spV5cZuRELuelWFRcHna1XQFZrA5rdNzWN+3jc5n&#10;cwhpFxPsAZ66IfcAFghWB9bfv/7++f07AMv6gW7cCixORUBDIAfAYcxjHCCzcRrIiryQMwAPyfK4&#10;CAPbfz1ZqijyxuAzIONvGq5Hi1S0hxRHJG6NVEhD0UsVo5HLqL9NlC88fNAtUS6L2OVDP2jeIES9&#10;Vh2IulbOvg2Rgs1qV6TEnYhyeRBFvUYFUUB3JCr0hOsegHo8u55ge0C5dwKKCwCq3/V8kKvddAo2&#10;QkoRW9z1Dhr1CBIpwfeQsipz612PhSykoEyYSEUC4dpKow6b3iPLzIUYgLr45Y+LPz9BZm7zoB6o&#10;0+rGko8G3lDyeW7Eu8RbxkNiLkLQqF6iWAAF4lA7XZNGFTkURV/Iyu+/fLuvDPtBVGrC3eMh2Niz&#10;ruGBZFBNPcfiElduOAyImMA6DaXGDbnfJdBrMhh1A6DFbl7cDfwDGfYo5Ipy/mGQAUvVHw4NShF+&#10;JRmcg0yEkB0BGSHzol3NYC7HAt6SwSJ6AONhg+HvgRHdBQwrHj/viYfLQkxtAREozYXPd8pzQV1I&#10;ZHpGPO7eVJ4f9pX/9QRQrI+We/XgNhH4cp5xNRoUDpk3U1h7lLjeVwAFlIxOPQ5k2APlq09gbthX&#10;7FsLeGNh1ad/nYPvYDavob350unk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IoUzJ7XAAAABQEA&#10;AA8AAAAAAAAAAQAgAAAAIgAAAGRycy9kb3ducmV2LnhtbFBLAQIUABQAAAAIAIdO4kBo9N0RHAQA&#10;ALwaAAAOAAAAAAAAAAEAIAAAACYBAABkcnMvZTJvRG9jLnhtbFBLBQYAAAAABgAGAFkBAAC0BwAA&#10;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WmSYLOMBAACgAwAADgAAAGRycy9lMm9Eb2MueG1srVNLbtsw&#10;EN0X6B0I7mtJdhQnguUs4qabojXQ9gBjfiQC/IFkLPssvUZX3fQ4uUaHtJuk6aYoqgU15AzfzHsz&#10;XN0cjCZ7EaJytqfNrKZEWOa4skNPv3y+e3NFSUxgOWhnRU+PItKb9etXq8l3Yu5Gp7kIBEFs7Cbf&#10;0zEl31VVZKMwEGfOC4tO6YKBhNswVDzAhOhGV/O6vqwmF7gPjokY8XRzctJ1wZdSsPRRyigS0T3F&#10;2lJZQ1l3ea3WK+iGAH5U7FwG/EMVBpTFpI9QG0hA7oP6A8ooFlx0Ms2YM5WTUjFROCCbpn7B5tMI&#10;XhQuKE70jzLF/wfLPuy3gSiOvVssKLFgsEkPX789fP9BmuYy6zP52GHYrd2G8y76bchkDzKY/Eca&#10;5IAI9bKt25aSY0/bi+v5sj3JKw6JMPQvrpq6xiYw9DfL5qIt8ldPOD7E9E44Q7LRU61sZg8d7N/H&#10;hLkx9FdIPtaWTD29bueYkgEOj9SQ0DQe6UQ7lLvRacXvlNb5RgzD7lYHsoc8DuXLJSLub2E5yQbi&#10;eIorrhOTUQB/azlJR48yWZxomkswglOiBT6AbCEgdAmU/ptITK0tVpBFPsmarZ3jR2zLvQ9qGFGJ&#10;plSZPTgGpd7zyOY5e74vSE8Pa/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BDy4dUAAAAFAQAA&#10;DwAAAAAAAAABACAAAAAiAAAAZHJzL2Rvd25yZXYueG1sUEsBAhQAFAAAAAgAh07iQFpkmCzjAQAA&#10;oAMAAA4AAAAAAAAAAQAgAAAAJAEAAGRycy9lMm9Eb2MueG1sUEsFBgAAAAAGAAYAWQEAAHkFAAAA&#10;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DKodHO5wEAAKoDAAAOAAAAZHJzL2Uyb0RvYy54bWytU0uOEzEQ&#10;3SNxB8t70p/JZ6aVziwmDCwQRAIOUPGn25J/sj3p5CxcgxUbjjPXoOyE4bdBiF5YVV3l5/eey+vb&#10;o9HkIEJUzva0mdWUCMscV3bo6ccP9y+uKYkJLAftrOjpSUR6u3n+bD35TrRudJqLQBDExm7yPR1T&#10;8l1VRTYKA3HmvLBYlC4YSJiGoeIBJkQ3umrrellNLnAfHBMx4t/tuUg3BV9KwdI7KaNIRPcUuaWy&#10;hrLu81pt1tANAfyo2IUG/AMLA8rioU9QW0hAHoL6A8ooFlx0Ms2YM5WTUjFRNKCapv5NzfsRvCha&#10;0Jzon2yK/w+WvT3sAlEc7+5qTokFg5f0+Onz45evpGlW2Z/Jxw7b7uwuXLLodyGLPcpgiNTKv8bt&#10;RT4KIkdMbpqrdrGg5NTT+XW7rC9Gi2MiLNfr+WqFZYb1dr5aLkq9OiNmZB9ieiWcITnoqVY2+wAd&#10;HN7EhCyw9XtL/q0tmXp6s2gzJuAYSQ0JQ+NRWLRD2RudVvxeaZ13xDDs73QgB8iDUb6sFXF/acuH&#10;bCGO575SOo/MKIC/tJykk0fDLM42zRSM4JRogU8hRwgIXQKl/6YTj9YWGWS7zwbnaO/4CS/owQc1&#10;jOhEU1jmCg5E4XsZ3jxxP+cF6ccT23w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OCb9T9QAAAAF&#10;AQAADwAAAAAAAAABACAAAAAiAAAAZHJzL2Rvd25yZXYueG1sUEsBAhQAFAAAAAgAh07iQMqh0c7n&#10;AQAAqgMAAA4AAAAAAAAAAQAgAAAAIwEAAGRycy9lMm9Eb2MueG1sUEsFBgAAAAAGAAYAWQEAAHwF&#10;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FVV9Y6AEAAKkDAAAOAAAAZHJzL2Uyb0RvYy54bWytU0uOEzEQ&#10;3SNxB8t70umGZpJWOrOYMLBAEGngABV/ui35J9uTTs7CNVix4ThzDcruMPw2CNELq+wqP7/3qnpz&#10;fTKaHEWIytme1oslJcIyx5Udevrxw+2zFSUxgeWgnRU9PYtIr7dPn2wm34nGjU5zEQiC2NhNvqdj&#10;Sr6rqshGYSAunBcWk9IFAwm3Yah4gAnRja6a5fJlNbnAfXBMxIinuzlJtwVfSsHSeymjSET3FLml&#10;soayHvJabTfQDQH8qNiFBvwDCwPK4qOPUDtIQO6D+gPKKBZcdDItmDOVk1IxUTSgmnr5m5q7Ebwo&#10;WtCc6B9tiv8Plr077gNRHHv3vKXEgsEmPXz6/PDlK6nrVfZn8rHDshu7D5dd9PuQxZ5kMERq5d/g&#10;9SIfBZFTT5umuWpXNSXnnq7qdn3VzkaLUyIM8/WLZoVnhGG+Xi/b0odqBszAPsT0WjhDctBTrWy2&#10;ATo4vo0JSWDp95J8rC2ZerpumwwJOEVSQ8LQeNQV7VDuRqcVv1Va5xsxDIcbHcgR8lyULzNE3F/K&#10;8iM7iONcV1KzkFEAf2U5SWePflkcbZopGMEp0QL/hBwhIHQJlP6bSnxaW2SQ3Z79zdHB8TP2594H&#10;NYzoRF1Y5gzOQ+F7md08cD/vC9KPP2z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gm/U/UAAAA&#10;BQEAAA8AAAAAAAAAAQAgAAAAIgAAAGRycy9kb3ducmV2LnhtbFBLAQIUABQAAAAIAIdO4kCFVV9Y&#10;6AEAAKkDAAAOAAAAAAAAAAEAIAAAACMBAABkcnMvZTJvRG9jLnhtbFBLBQYAAAAABgAGAFkBAAB9&#1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gZcsp+oBAAC1AwAADgAAAGRycy9lMm9Eb2MueG1srVNLjhMxEN0j&#10;cQfLe9KffJS00pnFhIEFgkgD7Ctuu9uSf7I96eQsXIMVG44z16DsDsNvgxC9sKq6np/rPZe3N2et&#10;yIn7IK1paTUrKeGG2U6avqUf3t+9WFMSIpgOlDW8pRce6M3u+bPt6Bpe28GqjnuCJCY0o2vpEKNr&#10;iiKwgWsIM+u4waKwXkPE1PdF52FEdq2KuixXxWh957xlPAT8u5+KdJf5heAsvhMi8EhUS7G3mFef&#10;12Nai90Wmt6DGyS7tgH/0IUGafDQJ6o9RCAPXv5BpSXzNlgRZ8zqwgohGc8aUE1V/qbmfgDHsxY0&#10;J7gnm8L/o2VvTwdPZId3N19RYkDjJT1++vz45Supqk3yZ3ShQditOfhrFtzBJ7Fn4TURSrrXuJ3m&#10;6GOKUg2lkTMmm0W1nqPzF4zL1XxVrybP+TkShoB5uViXWGcJsKwXGOMpxUSeiJwP8RW3mqSgpUqa&#10;ZAk0cHoT4gT9Dkm/lSFjSzfLeomcgBMlFEQMtUONwfR5b7BKdndSqbQj+P54qzw5QZqR/F1b+AWW&#10;DtlDGCZcLk1KBg7dS9OReHHoncExp6kFzTtKFMdXkSJsFJoIUv0NEtUrgyYk5yevU3S03QXv6sF5&#10;2Q/oRJW7TBWcjWzZdY7T8P2cZ6Yfr233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OJbpDSAAAA&#10;BQEAAA8AAAAAAAAAAQAgAAAAIgAAAGRycy9kb3ducmV2LnhtbFBLAQIUABQAAAAIAIdO4kCBlyyn&#10;6gEAALUDAAAOAAAAAAAAAAEAIAAAACEBAABkcnMvZTJvRG9jLnhtbFBLBQYAAAAABgAGAFkBAAB9&#1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jh2JS4gEAAKoDAAAOAAAAZHJzL2Uyb0RvYy54bWytU0tuFDEQ&#10;3SNxB8t7pj9hQtKaniwyhA2CkQLsa/zptuSfbGd65ixcgxUbjpNrUHYPCQkbhOiFVdVVflXvVXl1&#10;dTCa7EWIytmeNouaEmGZ48oOPf386ebVBSUxgeWgnRU9PYpIr9YvX6wm34nWjU5zEQiC2NhNvqdj&#10;Sr6rqshGYSAunBcWg9IFAwndMFQ8wIToRldtXZ9XkwvcB8dEjPh3MwfpuuBLKVj6KGUUieieYm+p&#10;nKGcu3xW6xV0QwA/KnZqA/6hCwPKYtEHqA0kIHdB/QFlFAsuOpkWzJnKSamYKByQTVM/Y3M7gheF&#10;C4oT/YNM8f/Bsg/7bSCK4+zO3lBiweCQ7r9+u//+gzRt0WfyscO0a7sNqFb2ot+GTPYggyFSK/8F&#10;rxf6SIgc0KmX53W9pOTY08uzy4u6mYUWh0QYxl/XGMVxMIw3yxbdHK9mxIzsQ0zvhDMkGz3VymYd&#10;oIP9+5jm1F8p+be2ZMJKyxZLMsA1khoSmsYjsWiHcjc6rfiN0jrfiGHYXetA9pAXo3ynFp6k5SIb&#10;iOOcV0Izk1EAf2s5SUePglncbZpbMIJTogU+hWyV5Uqg9N9kInttUYRHgbO1c/yIA7rzQQ0jKlGE&#10;LDm4EEWy0/LmjfvdL0iPT2z9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gm/U/UAAAABQEAAA8A&#10;AAAAAAAAAQAgAAAAIgAAAGRycy9kb3ducmV2LnhtbFBLAQIUABQAAAAIAIdO4kBjh2JS4gEAAKoD&#10;AAAOAAAAAAAAAAEAIAAAACMBAABkcnMvZTJvRG9jLnhtbFBLBQYAAAAABgAGAFkBAAB3BQAAAAA=&#10;">
                  <v:fill on="f" focussize="0,0"/>
                  <v:stroke color="#000000" joinstyle="round"/>
                  <v:imagedata o:title=""/>
                  <o:lock v:ext="edit" aspectratio="f"/>
                </v:lin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2.3</w:t>
      </w:r>
      <w:r>
        <w:rPr>
          <w:rFonts w:eastAsia="楷体_GB2312"/>
          <w:color w:val="000000"/>
          <w:szCs w:val="21"/>
        </w:rPr>
        <w:t xml:space="preserve"> </w:t>
      </w:r>
      <w:r>
        <w:rPr>
          <w:rFonts w:hint="eastAsia" w:eastAsia="楷体_GB2312"/>
          <w:color w:val="000000"/>
          <w:szCs w:val="21"/>
          <w:lang w:eastAsia="zh-CN"/>
        </w:rPr>
        <w:t>通知实体图</w:t>
      </w:r>
    </w:p>
    <w:p>
      <w:pPr>
        <w:numPr>
          <w:ilvl w:val="0"/>
          <w:numId w:val="0"/>
        </w:numPr>
        <w:rPr>
          <w:rFonts w:hint="eastAsia"/>
          <w:sz w:val="21"/>
          <w:lang w:val="en-US" w:eastAsia="zh-CN"/>
        </w:rPr>
      </w:pPr>
    </w:p>
    <w:p>
      <w:pPr>
        <w:pStyle w:val="5"/>
        <w:rPr>
          <w:rFonts w:hint="eastAsia"/>
          <w:lang w:val="en-US" w:eastAsia="zh-CN"/>
        </w:rPr>
      </w:pPr>
      <w:bookmarkStart w:id="22" w:name="_Toc1002"/>
      <w:r>
        <w:rPr>
          <w:rFonts w:hint="eastAsia"/>
          <w:lang w:val="en-US" w:eastAsia="zh-CN"/>
        </w:rPr>
        <w:t>2.3.3文章实体</w:t>
      </w:r>
      <w:bookmarkEnd w:id="22"/>
    </w:p>
    <w:p>
      <w:pPr>
        <w:rPr>
          <w:rFonts w:hint="eastAsia"/>
          <w:lang w:val="en-US" w:eastAsia="zh-CN"/>
        </w:rPr>
      </w:pPr>
      <w:r>
        <w:rPr>
          <w:rFonts w:hint="eastAsia"/>
          <w:lang w:val="en-US" w:eastAsia="zh-CN"/>
        </w:rPr>
        <w:t>每个文章实体包括文章id、文章标题（title）、内容（content）、创建时间（createTime）、作者名（writerId）、获赞数（likeNum）、摘要（shortCut）等属性。</w:t>
      </w:r>
    </w:p>
    <w:p>
      <w:pPr>
        <w:numPr>
          <w:ilvl w:val="0"/>
          <w:numId w:val="0"/>
        </w:numPr>
        <w:rPr>
          <w:sz w:val="21"/>
        </w:rPr>
      </w:pPr>
      <w:r>
        <w:rPr>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both"/>
                                <w:rPr>
                                  <w:rFonts w:hint="eastAsia" w:eastAsia="宋体"/>
                                  <w:lang w:val="en-US" w:eastAsia="zh-CN"/>
                                </w:rPr>
                              </w:pPr>
                              <w:r>
                                <w:rPr>
                                  <w:rFonts w:hint="eastAsia"/>
                                  <w:lang w:val="en-US" w:eastAsia="zh-CN"/>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upright="1"/>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upright="1"/>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upright="1"/>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upright="1"/>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upright="1"/>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upright="1"/>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upright="1"/>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7hQxS/QQAADckAAAOAAAAZHJzL2Uyb0RvYy54bWztmktv&#10;60QUx/dIfAfLexrPw+OHmt5Fm1sWCK50gf3Uj8SSX7LdJl0j8QnYgYSE2LBgxwKBEJ+m9Gtwznjs&#10;OnGfF3EJijeJ7UzGM2d+/s+Z//j41SZLjauoqpMin5vkyDKNKA+KMMmXc/OLz19/5JpG3cg8lGmR&#10;R3PzOqrNVycffnC8Lv2IFqsiDaPKgEry2l+Xc3PVNKU/m9XBKspkfVSUUQ4/xkWVyQZOq+UsrOQa&#10;as/SGbUsMVsXVVhWRRDVNVw9a380T1T9cRwFzWdxXEeNkc5NaFujPiv1eYGfs5Nj6S8rWa6SQDdD&#10;vkMrMpnkcNO+qjPZSOOySkZVZUlQFXURN0dBkc2KOE6CSPUBekOsnd6cV8Vlqfqy9NfLsg8ThHYn&#10;Tu9cbfDp1ZvKSEIYO9s2jVxmMEi33/x+8+tXBqEE47Mulz4UO6/Kt+WbSl9YtmfY5U1cZfgNnTE2&#10;KrLXfWSjTWMEcJFTxl0CNwjgN8qZ7Qod+2AFAzT6X7BaPPHPWXfjGbavb866BI7qu1DV/yxUb1ey&#10;jNQI1BiDLlTM60P1/U83f/wAoWJtqFSxPk61X0PI7gkS8RhlFsQDwkEIpcLV4egC5gigG4DFeDFO&#10;PTiGyPedln5Z1c15VGQGHszNCkhXAMqrT+qmLdoVwfvXRZqEr5M0VSfV8uI0rYwrCU/FYrE4XaiB&#10;htq3iqW5sZ6bnk1x3CQ8nHEqGzjMSsClzpfqflv/qIcVQ/uxC21btophw85kvWoboH7CYtLPkiaq&#10;1NEqkuEiD43mugQgc9AOExuTRaFppBFIDR6pko1M0ueUhN6lOYQQCWlHBY+azcUGqsHDiyK8hgG+&#10;LKtkuYKQtjHRQLVF/n2yOIx5+xD+9ePPN999DWRx7Cc2AwB8mizbJupBA26EbXvwUKsodVwRy6JC&#10;6AeREw/OscDDYEVpmpQ1PgPS/1+zdbBEkRFRiolnE0WE5XKcHFCrPMfioFs7THmO14n7xNQhqBQd&#10;MSVeplKEOUgMIqXx2kaKEeF5ev6bkDoEpNgIKedFSDFiMRfSKGSKczFSKc/l1J6IOqBUio+Icl9E&#10;FHGFLVhLFKgUpFPb855rW5iXqxx90qhD0CixSxTQAfPWs1MpWPIJ2qVSjuvx9v/S79NzImyq1luo&#10;YlN6fgALPmfElHZdnrngYxRyKaZzKeJ47ogpixILJ0b0EiamDkGnwHTVTt63v9z+9qdBGB3o1Gmu&#10;bbzOCOmstN7DIyBCjp75PGZRZ2fm45Znw7XWzQOTBxTrURMhTcC/ecRBeP9O0/tyA/bDVLqzKzse&#10;hnYl8oCDE+Xh6SZvzWB0OJNQ2bk4snqGa0viyQO+JqWWa2twbNdhu+AQizsdODaDkhM46L3dY0zu&#10;BTi4XtoRkqEb+YCQGDFYhh+jgYpU6W0ByoXtaMfbES6DqrdW/OArQT7dSgqzKazVJknZZzJ6V/G2&#10;kxQ1YAOh0InxUCkUGV/ukEGox4nWDMIFE7uiMUSDCOJNaCjDfm9FozcHezSG5uBjorGLBmyM2bg1&#10;pnxC7jDYE9tWDYGJr8prYcOslZSHtzKmLOQ/3dqye4ev52Lo8D3GxWgyEbh01mseJtDZ2+bChi1T&#10;uKbQQEam7HSPk4zep+u5GPp0T3Jx76RCBXEd3EzFHYb7lINz3MnS4sEdPelM4jHeIn8iE1XvX8Db&#10;KWpO0m/S4Osvw3O1grh73+fk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jFRQXXAAAABQEAAA8A&#10;AAAAAAAAAQAgAAAAIgAAAGRycy9kb3ducmV2LnhtbFBLAQIUABQAAAAIAIdO4kD7hQxS/QQAADck&#10;AAAOAAAAAAAAAAEAIAAAACYBAABkcnMvZTJvRG9jLnhtbFBLBQYAAAAABgAGAFkBAACVCAAAA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DXs1MAvAQAALkjAAAOAAAAZHJzL2Uyb0RvYy54bWztmkuO&#10;4zYQhvcBcgdB+7RFUqQeaPcsunuSRZAMMJPsaYmyBegFUdN2XyCXSIAAwWyyyC6rAIOcZtLXSBVF&#10;27LdzzwmHVgbm5JKFFn8VCz+1OmLVVk4V6rVeV1NXXLiuY6qkjrNq/nU/ebNy89C19GdrFJZ1JWa&#10;utdKuy/OPv3kdNnEitaLukhV60AllY6XzdRddF0TTyY6WahS6pO6URVczOq2lB0ctvNJ2sol1F4W&#10;E+p5YrKs27Rp60RpDWcv+ovumak/y1TSfZ1lWnVOMXWhbZ35bc3vDH8nZ6cynreyWeSJbYb8C60o&#10;ZV7BQzdVXchOOm/b/KCqMk/aWtdZd5LU5aTOsjxRpg/QG+Lt9eZcVldSm84k4J11A6H0D9Y7m2O7&#10;q/plXhTgjQnUHuM5/F/C+Ci8XFTOcupGnHLTy601XrI3WeNlAyOpm82Y6r/X1tcL2SjjAh0nX129&#10;ap08BdBY5DqVLIGomx9//vD+J4dQhoOJTwez182r1h5pKGIXVllb4j/43FlBDRGjzOOucw1lQqkI&#10;LQxq1TkJGAQC+AJkEjBgPo2gjO7ZVtS0uvtc1aWDhanbAmvGOfLqS931pmsTfK6uizxFJ5uDdj47&#10;L1rnSgKXl5eX55fE1r5jNnC7k0h4PbJCdtCksgEf6Gpunrdzhx5WDO3HLvRt2THDhl1IvegbYC6h&#10;mYzLvFOtKS2UTC+r1OmuG/ByBW+viwyUKnWdQsHLjiVj2cm8eIwl+M7CouN+VHC0utVsBdVgcVan&#10;1zDAb5s2ny/Apb1PLFC9yb9Plg9j3pP1x7tfPvzwHZDlYz8fTRbnJCQ9WILziPPeS2uuiOdRIeA6&#10;guWTCI7R4G6wVFHkjcZ3QMb/a7aOlihyQJRh4tFEEeGFPnBkYlUUeD7ELfPmbZmKggiZG5lSRxKl&#10;6AFT4mlRirDARqk1XrtIMSKiyM5/Y5g6homPHSAVPAkpRjwWQhqFYcr3xUGUikKf8pGoI0ql/AOi&#10;wicRRULBBeuJgigF6dTuvBdyD/Pycdo7muRc7BMFdDwlOYcln6DrVCoII7+/X8abVIoITmGZOzJ1&#10;NEwFB0yZheej03NGIZdiNj0nQRQeMOVR4uHEOKbnx5Keg+xp5anvf7357XeHMDqIU+fVg/IUBKHA&#10;znwR82iwN/P5XsThnCEKdSqIWPeKCEUOr/M9CsLHV5o+lhrwPESlrVy55mEoVyIPODiqSs9X1Vbh&#10;zFMQInt5yEaj3hIP7tA1KfVCbsHhYcD2wSGeH6zB4QwsR3BQe7tFmHwW4OB6aS+QDNXIOwKJk4Fk&#10;+AUKqEiVVbypL3hgFe9AhAyq3lnxg64E+XQfUhinsFYbQ8pzJmOjKt6sQ4oZsEGgsInxMFIYMr7d&#10;I4PQyCc2ZhBfMLEfNIZoEEGiEQ0j2D/boLERBzdoDMXB+4LGPhqwMcZxa8xIz37AINfYjRoCE1+T&#10;18KGWR9S7t7KGLOQ/3Rri28Uvg0XQ4XvPi4OJhOBS2e75mEClb1dLjhsmcI5gwYyMmanzzjJ2Oh0&#10;Gy6GOt2DXNw6qVBBwgA3U3GD/bbI4fu4k2WDhx/YSWcMHv33FOsEH6fzBzJR88kGfK5h5iT7LQt+&#10;gDI8hvLwi5uzP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DIxUUF1wAAAAUBAAAPAAAAAAAAAAEA&#10;IAAAACIAAABkcnMvZG93bnJldi54bWxQSwECFAAUAAAACACHTuJA17NTALwEAAC5IwAADgAAAAAA&#10;AAABACAAAAAmAQAAZHJzL2Uyb0RvYy54bWxQSwUGAAAAAAYABgBZAQAAVA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pPr>
                          <w:jc w:val="both"/>
                          <w:rPr>
                            <w:rFonts w:hint="eastAsia" w:eastAsia="宋体"/>
                            <w:lang w:val="en-US" w:eastAsia="zh-CN"/>
                          </w:rPr>
                        </w:pPr>
                        <w:r>
                          <w:rPr>
                            <w:rFonts w:hint="eastAsia"/>
                            <w:lang w:val="en-US" w:eastAsia="zh-CN"/>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hZfzQuABAACgAwAADgAAAGRycy9lMm9Eb2MueG1srVPNbhMx&#10;EL4j8Q6W72Q3m4bSVTY9NJQLgkjAA0xs764l/8njZpNn4TU4ceFx+hqMndBCe0GIPXjHnvE3830z&#10;Xl0frGF7FVF71/H5rOZMOeGldkPHv3y+ffWGM0zgJBjvVMePCvn1+uWL1RRa1fjRG6kiIxCH7RQ6&#10;PqYU2qpCMSoLOPNBOXL2PlpItI1DJSNMhG5N1dT162ryUYbohUKk083JydcFv++VSB/7HlVipuNU&#10;WyprLOsur9V6Be0QIYxanMuAf6jCgnaU9AFqAwnYXdTPoKwW0aPv00x4W/m+10IVDsRmXj9h82mE&#10;oAoXEgfDg0z4/2DFh/02Mi2pdxfUKgeWmnT/9dv99x9svmiyPlPAlsJu3Daedxi2MZM99NHmP9Fg&#10;B0JYNs3lglQ+dvxqUTeXy5O86pCYIP9FfbWkMybIT72rm+KvHnFCxPROecuy0XGjXWYPLezfY6Lc&#10;FPorJB8bxybKtCQcJoCGpzeQyLSB6KAbyl30RstbbUy+gXHY3ZjI9pDHoXy5RML9Iywn2QCOp7ji&#10;OjEZFci3TrJ0DCSTo4nmuQSrJGdG0QPIFgFCm0Cbv4mk1MZRBVnkk6zZ2nl5pLbchaiHkZSYlyqz&#10;h8ag1Hse2Txnv+8L0uPDWv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sF7etUAAAAFAQAADwAA&#10;AAAAAAABACAAAAAiAAAAZHJzL2Rvd25yZXYueG1sUEsBAhQAFAAAAAgAh07iQIWX80LgAQAAoAMA&#10;AA4AAAAAAAAAAQAgAAAAJAEAAGRycy9lMm9Eb2MueG1sUEsFBgAAAAAGAAYAWQEAAHY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RvDsoO8BAADJAwAADgAAAGRycy9lMm9Eb2MueG1srVNLbtsw&#10;EN0X6B0I7mtJVlw7guUs7Kabog2Q9gBjkpII8AeSseyz9BpdddPj5BodUk7SNJugqBYEyXnz+N7M&#10;aH111IochA/SmpZWs5ISYZjl0vQt/fb1+t2KkhDBcFDWiJaeRKBXm7dv1qNrxNwOVnHhCZKY0Iyu&#10;pUOMrimKwAahIcysEwaDnfUaIh59X3API7JrVczL8n0xWs+dt0yEgLe7KUg3mb/rBItfui6ISFRL&#10;UVvMq8/rPq3FZg1N78ENkp1lwD+o0CANPvpItYMI5M7LF1RaMm+D7eKMWV3YrpNMZA/opir/cnM7&#10;gBPZCxYnuMcyhf9Hyz4fbjyRHHt3cUmJAY1Nuv/+4/7nL1LVdarP6EKDsK258cmhMHx7NFNKjSmS&#10;H8+FLJ4h0yG4KefYeZ1y0S9B9HxerhY1tuPU0sVqWS8XUx/EMRKG8aq8WOIdYSleIzLHC2geeJwP&#10;8aOwmqRNS5U0qUzQwOFTiCgZoQ+QdK0MGVt6uZgnTsAp6xRE3GqHvoPpc26wSvJrqVTKCL7fb5Un&#10;B0hzk78kEXmfwdIjOwjDhMuhyckggH8wnMSTw3oaHH2aJGjBKVEC/5S0y7MXQarXIPFpZVDBU1nT&#10;bm/5Cft357zsB6xElVWmCM5L1nue7TSQf54z09MfuP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sF7etUAAAAFAQAADwAAAAAAAAABACAAAAAiAAAAZHJzL2Rvd25yZXYueG1sUEsBAhQAFAAAAAgA&#10;h07iQEbw7KDvAQAAyQMAAA4AAAAAAAAAAQAgAAAAJAEAAGRycy9lMm9Eb2MueG1sUEsFBgAAAAAG&#10;AAYAWQEAAIUFA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W+Q7yOYBAACqAwAADgAAAGRycy9lMm9Eb2MueG1srVNLjhMx&#10;EN0jcQfLe9KdTjoJrXRmMWFggSDSwAEqbrvbkn+yPenkLFyDFRuOM9eg7A7Db4MQXlhlv/Jzvefy&#10;9uasFTlxH6Q1LZ3PSkq4YbaTpm/pxw93LzaUhAimA2UNb+mFB3qze/5sO7qGV3awquOeIIkJzeha&#10;OsTomqIIbOAawsw6bhAU1muIuPR90XkYkV2roirLVTFa3zlvGQ8Bd/cTSHeZXwjO4nshAo9EtRRr&#10;i3n2eT6mudhtoek9uEGyaxnwD1VokAYvfaLaQwTy4OUfVFoyb4MVccasLqwQkvGsAdXMy9/U3A/g&#10;eNaC5gT3ZFP4f7Ts3engiezw7Wr0x4DGR3r89Pnxy1cyXyyTP6MLDabdmoO/roI7+CT2LLwmQkn3&#10;Bo9n+SiInFtaLVf1uqwpubR0vdoskDobzc+RMMTX5XKTrmOIL+pqWdUJLybGxOx8iK+51SQFLVXS&#10;JB+ggdPbEKfU7ylpWxkytvRljTyEAbaRUBAx1A6FBdPns8Eq2d1JpdKJ4PvjrfLkBKkx8riW8Eta&#10;umQPYZjyMjQpGTh0r0xH4sWhYQZ7m6YSNO8oURy/Qoqy5ghS/U0mqlcGTUh2Twan6Gi7Cz7Qg/Oy&#10;H9CJea4yIdgQ2bJr86aO+3mdmX58sd0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FvkO8jm&#10;AQAAqgMAAA4AAAAAAAAAAQAgAAAAJAEAAGRycy9lMm9Eb2MueG1sUEsFBgAAAAAGAAYAWQEAAHwF&#10;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BdcTegBAACrAwAADgAAAGRycy9lMm9Eb2MueG1srVNLjhMx&#10;EN0jcQfLe9Lp/GbSSmcWE4YNgkjA7Cv+dFvyT7YnnZyFa7Biw3HmGpTdYYbPBiF6YVV1PT/Xey5v&#10;bk5Gk6MIUTnb0noypURY5riyXUs/fbx7dU1JTGA5aGdFS88i0pvtyxebwTdi5nqnuQgESWxsBt/S&#10;PiXfVFVkvTAQJ84Li0XpgoGEaegqHmBAdqOr2XS6qgYXuA+OiRjx724s0m3hl1Kw9F7KKBLRLcXe&#10;UllDWQ95rbYbaLoAvlfs0gb8QxcGlMVDn6h2kIA8BPUHlVEsuOhkmjBnKielYqJoQDX19Dc1H3rw&#10;omhBc6J/sin+P1r27rgPRHG8u2VNiQWDl/T4+cvj12+kni+zP4OPDcJu7T5csuj3IYs9yWCI1Mrf&#10;4/YiHwWREyaz9aKeo99njBer+eqqMEEjTokwBFxNF9dLrLMMWNXrWalXI2Wm9iGmN8IZkoOWamWz&#10;EdDA8W1M2AZCf0Dyb23J0NL1EnkIA5wjqSFhaDwqi7Yre6PTit8prfOOGLrDrQ7kCHkyypfFIu8v&#10;sHzIDmI/4kppnJleAH9tOUlnj45ZHG6aWzCCU6IFvoUcISE0CZT+GyQerS12kP0eHc7RwfEz3tCD&#10;D6rr0Ym6dJkrOBGl38v05pH7OS9Mz29s+x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693TU1QAA&#10;AAUBAAAPAAAAAAAAAAEAIAAAACIAAABkcnMvZG93bnJldi54bWxQSwECFAAUAAAACACHTuJAYBdc&#10;TegBAACrAwAADgAAAAAAAAABACAAAAAkAQAAZHJzL2Uyb0RvYy54bWxQSwUGAAAAAAYABgBZAQAA&#10;fg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d/MLK+cBAACoAwAADgAAAGRycy9lMm9Eb2MueG1srVPNbhMx&#10;EL4j8Q6W72STTbNtV9n00FAuCCIVuE/8s2vJf7LdbPIsvAYnLjxOX4OxNxQKF4TYgzXeGX/+vm/G&#10;65uj0eQgQlTOdnQxm1MiLHNc2b6jHz/cvbqiJCawHLSzoqMnEenN5uWL9ehbUbvBaS4CQRAb29F3&#10;dEjJt1UV2SAMxJnzwmJSumAg4Tb0FQ8wIrrRVT2fN9XoAvfBMREj/t1OSbop+FIKlt5LGUUiuqPI&#10;LZU1lHWf12qzhrYP4AfFzjTgH1gYUBYvfYLaQgLyENQfUEax4KKTacacqZyUiomiAdUs5r+puR/A&#10;i6IFzYn+yab4/2DZu8MuEMWxd6uaEgsGm/T4+cvj129ksWyyP6OPLZbd2l0476LfhSz2KIMhUiv/&#10;CY8X+SiIHDta182quUK/T5i4uFxipyanxTERhgXNckUJw+zFZVOvSrKa8DKuDzG9Ec6QHHRUK5td&#10;gBYOb2NCDlj6oyT/1paMHb1e1RkTcIikhoSh8Sgr2r6cjU4rfqe0zidi6Pe3OpAD5LEoX+aHuM/K&#10;8iVbiMNUV1KTjEEAf205SSePdlmcbJopGMEp0QIfQo4QENoESv9NJV6tLTLIZk/25mjv+Anb8+CD&#10;6gd0YlFY5gyOQ+F7Ht08b7/uC9LPB7b5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r3dNTVAAAA&#10;BQEAAA8AAAAAAAAAAQAgAAAAIgAAAGRycy9kb3ducmV2LnhtbFBLAQIUABQAAAAIAIdO4kB38wsr&#10;5wEAAKgDAAAOAAAAAAAAAAEAIAAAACQBAABkcnMvZTJvRG9jLnhtbFBLBQYAAAAABgAGAFkBAAB9&#10;BQ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55e+suYBAACoAwAADgAAAGRycy9lMm9Eb2MueG1srVNLjhMx&#10;FNwjcQfLe9KdL5NWOrOYMLBAEGngAC/+dFvyT7YnnZyFa7Biw3HmGjy7wwAzG4TohWX7lctV5deb&#10;65PR5ChCVM62dDqpKRGWOa5s19LPn25fXVESE1gO2lnR0rOI9Hr78sVm8I2Yud5pLgJBEhubwbe0&#10;T8k3VRVZLwzEifPCYlG6YCDhMnQVDzAgu9HVrK5X1eAC98ExESPu7sYi3RZ+KQVLH6WMIhHdUtSW&#10;yhjKeMhjtd1A0wXwvWIXGfAPKgwoi5c+Uu0gAbkP6hmVUSy46GSaMGcqJ6VionhAN9P6iZu7Hrwo&#10;XjCc6B9jiv+Pln047gNRHN9uOafEgsFHevjy9eHbdzKdv875DD42CLux+3BZRb8P2exJBkOkVv4d&#10;Hi/20RA5tXS2Wi/m9ZKSMxbmq6vFbDkmLU6JMAQsF7M17hGGgNW8FKuRL/P6ENNb4QzJk5ZqZXMK&#10;0MDxfUyoAaE/IXlbWzK0dL0shIBNJDUk5DYebUXblbPRacVvldb5RAzd4UYHcoTcFuXL+pD3D1i+&#10;ZAexH3GlNNroBfA3lpN09hiXxc6mWYIRnBIt8EfIMySEJoHSf4PEq7VFBTnsMd48Ozh+xue590F1&#10;PSYxLSpzBduh6L20bu6339eF6dcPtv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vd01NUAAAAF&#10;AQAADwAAAAAAAAABACAAAAAiAAAAZHJzL2Rvd25yZXYueG1sUEsBAhQAFAAAAAgAh07iQOeXvrLm&#10;AQAAqAMAAA4AAAAAAAAAAQAgAAAAJAEAAGRycy9lMm9Eb2MueG1sUEsFBgAAAAAGAAYAWQEAAHwF&#10;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qGd68OoBAAC1AwAADgAAAGRycy9lMm9Eb2MueG1srVNLjhMxEN0j&#10;cQfLe9LpTH7TSmcWEwYWCCLBsK/4023JP9medHIWrsGKDceZa1B2h+G3QYheWOWu5+d6r8qbm5PR&#10;5ChCVM62tJ5MKRGWOa5s19L7D3cv1pTEBJaDdla09Cwivdk+f7YZfCNmrneai0CQxMZm8C3tU/JN&#10;VUXWCwNx4rywmJQuGEi4DV3FAwzIbnQ1m06X1eAC98ExESP+3Y1Jui38UgqW3kkZRSK6pVhbKmso&#10;6yGv1XYDTRfA94pdyoB/qMKAsnjpE9UOEpCHoP6gMooFF51ME+ZM5aRUTBQNqKae/qbmfQ9eFC1o&#10;TvRPNsX/R8veHveBKI69W8wpsWCwSY+fPj9++Urqq3X2Z/CxQdit3YfLLvp9yGJPMhgitfKv8Tgt&#10;0ccc5RxKI6eWzpb1ejVH58+YmK+usGej5+KUCEPAfL6a5jxDAMbL1SLnq5E8E/kQ0yvhDMlBS7Wy&#10;2RJo4PgmphH6HZJ/a0uGll4vZgvkBJwoqSFhaDxqjLYrZ6PTit8prfOJGLrDrQ7kCHlGyncp4RdY&#10;vmQHsR9xJTUq6QXwl5aTdPboncUxp7kEIzglWuCryBEWCk0Cpf8Gieq1RROy86PXOTo4fsZePfig&#10;uh6dqEuVOYOzUSy7zHEevp/3henHa9t+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Y5wvSAAAA&#10;BQEAAA8AAAAAAAAAAQAgAAAAIgAAAGRycy9kb3ducmV2LnhtbFBLAQIUABQAAAAIAIdO4kCoZ3rw&#10;6gEAALUDAAAOAAAAAAAAAAEAIAAAACEBAABkcnMvZTJvRG9jLnhtbFBLBQYAAAAABgAGAFkBAAB9&#10;BQAAAAA=&#10;">
                  <v:fill on="f" focussize="0,0"/>
                  <v:stroke color="#000000" joinstyle="round"/>
                  <v:imagedata o:title=""/>
                  <o:lock v:ext="edit" aspectratio="f"/>
                </v:lin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2.4</w:t>
      </w:r>
      <w:r>
        <w:rPr>
          <w:rFonts w:eastAsia="楷体_GB2312"/>
          <w:color w:val="000000"/>
          <w:szCs w:val="21"/>
        </w:rPr>
        <w:t xml:space="preserve">  </w:t>
      </w:r>
      <w:r>
        <w:rPr>
          <w:rFonts w:hint="eastAsia" w:eastAsia="楷体_GB2312"/>
          <w:color w:val="000000"/>
          <w:szCs w:val="21"/>
          <w:lang w:eastAsia="zh-CN"/>
        </w:rPr>
        <w:t>文章实体图</w:t>
      </w:r>
    </w:p>
    <w:p>
      <w:pPr>
        <w:numPr>
          <w:ilvl w:val="0"/>
          <w:numId w:val="0"/>
        </w:numPr>
        <w:rPr>
          <w:rFonts w:hint="eastAsia"/>
          <w:sz w:val="21"/>
          <w:lang w:val="en-US" w:eastAsia="zh-CN"/>
        </w:rPr>
      </w:pPr>
    </w:p>
    <w:p>
      <w:pPr>
        <w:pStyle w:val="5"/>
        <w:ind w:left="0" w:leftChars="0" w:firstLine="0" w:firstLineChars="0"/>
        <w:rPr>
          <w:rFonts w:hint="eastAsia"/>
          <w:lang w:val="en-US" w:eastAsia="zh-CN"/>
        </w:rPr>
      </w:pPr>
      <w:bookmarkStart w:id="23" w:name="_Toc13531"/>
      <w:r>
        <w:rPr>
          <w:rFonts w:hint="eastAsia"/>
          <w:lang w:val="en-US" w:eastAsia="zh-CN"/>
        </w:rPr>
        <w:t>2.3.4评论实体</w:t>
      </w:r>
      <w:bookmarkEnd w:id="23"/>
    </w:p>
    <w:p>
      <w:pPr>
        <w:rPr>
          <w:rFonts w:hint="eastAsia"/>
          <w:lang w:val="en-US" w:eastAsia="zh-CN"/>
        </w:rPr>
      </w:pPr>
      <w:r>
        <w:rPr>
          <w:rFonts w:hint="eastAsia"/>
          <w:lang w:val="en-US" w:eastAsia="zh-CN"/>
        </w:rPr>
        <w:t>评论实体包括评论的id、对应的文章id（articleId）、评论人的用户id（userId）、评论内容（content）、创建时间（createTime）等属性。</w:t>
      </w:r>
    </w:p>
    <w:p>
      <w:pPr>
        <w:numPr>
          <w:ilvl w:val="0"/>
          <w:numId w:val="0"/>
        </w:numPr>
        <w:rPr>
          <w:sz w:val="21"/>
        </w:rPr>
      </w:pPr>
      <w:r>
        <w:rPr>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val="en-US" w:eastAsia="zh-CN"/>
                                </w:rPr>
                              </w:pPr>
                              <w:r>
                                <w:rPr>
                                  <w:rFonts w:hint="eastAsia"/>
                                  <w:lang w:val="en-US" w:eastAsia="zh-CN"/>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2.5</w:t>
      </w:r>
      <w:r>
        <w:rPr>
          <w:rFonts w:eastAsia="楷体_GB2312"/>
          <w:color w:val="000000"/>
          <w:szCs w:val="21"/>
        </w:rPr>
        <w:t xml:space="preserve">  </w:t>
      </w:r>
      <w:r>
        <w:rPr>
          <w:rFonts w:hint="eastAsia" w:eastAsia="楷体_GB2312"/>
          <w:color w:val="000000"/>
          <w:szCs w:val="21"/>
          <w:lang w:eastAsia="zh-CN"/>
        </w:rPr>
        <w:t>评论实体图</w:t>
      </w:r>
    </w:p>
    <w:p>
      <w:pPr>
        <w:widowControl w:val="0"/>
        <w:numPr>
          <w:ilvl w:val="0"/>
          <w:numId w:val="0"/>
        </w:numPr>
        <w:jc w:val="both"/>
        <w:rPr>
          <w:rFonts w:hint="eastAsia"/>
          <w:lang w:val="en-US" w:eastAsia="zh-CN"/>
        </w:rPr>
      </w:pPr>
    </w:p>
    <w:p>
      <w:pPr>
        <w:pStyle w:val="2"/>
        <w:rPr>
          <w:rFonts w:hint="eastAsia"/>
          <w:lang w:val="en-US" w:eastAsia="zh-CN"/>
        </w:rPr>
      </w:pPr>
      <w:bookmarkStart w:id="24" w:name="_Toc18899"/>
      <w:bookmarkStart w:id="25" w:name="_Toc12979"/>
      <w:bookmarkStart w:id="26" w:name="_Toc24478"/>
      <w:r>
        <w:rPr>
          <w:rFonts w:hint="eastAsia"/>
          <w:lang w:val="en-US" w:eastAsia="zh-CN"/>
        </w:rPr>
        <w:t>第三章 总体设计</w:t>
      </w:r>
      <w:bookmarkEnd w:id="24"/>
      <w:bookmarkEnd w:id="25"/>
      <w:bookmarkEnd w:id="26"/>
    </w:p>
    <w:p>
      <w:pPr>
        <w:pStyle w:val="4"/>
        <w:rPr>
          <w:rFonts w:hint="eastAsia"/>
          <w:lang w:val="en-US" w:eastAsia="zh-CN"/>
        </w:rPr>
      </w:pPr>
      <w:bookmarkStart w:id="27" w:name="_Toc13706"/>
      <w:bookmarkStart w:id="28" w:name="_Toc19713"/>
      <w:r>
        <w:rPr>
          <w:rFonts w:hint="eastAsia"/>
          <w:lang w:val="en-US" w:eastAsia="zh-CN"/>
        </w:rPr>
        <w:t>3.1各模块流程图、流程说明</w:t>
      </w:r>
      <w:bookmarkEnd w:id="27"/>
      <w:r>
        <w:rPr>
          <w:rFonts w:hint="eastAsia"/>
          <w:lang w:val="en-US" w:eastAsia="zh-CN"/>
        </w:rPr>
        <w:t>及数据流图</w:t>
      </w:r>
      <w:bookmarkEnd w:id="28"/>
    </w:p>
    <w:p>
      <w:pPr>
        <w:pStyle w:val="5"/>
        <w:rPr>
          <w:rFonts w:hint="eastAsia"/>
          <w:lang w:eastAsia="zh-CN"/>
        </w:rPr>
      </w:pPr>
      <w:bookmarkStart w:id="29" w:name="_Toc2181"/>
      <w:r>
        <w:rPr>
          <w:rFonts w:hint="eastAsia"/>
          <w:lang w:val="en-US" w:eastAsia="zh-CN"/>
        </w:rPr>
        <w:t>3.1.1.</w:t>
      </w:r>
      <w:r>
        <w:rPr>
          <w:rFonts w:hint="eastAsia"/>
          <w:lang w:eastAsia="zh-CN"/>
        </w:rPr>
        <w:t>登录注册</w:t>
      </w:r>
      <w:bookmarkEnd w:id="29"/>
    </w:p>
    <w:p>
      <w:pPr>
        <w:rPr>
          <w:rFonts w:hint="eastAsia"/>
          <w:lang w:val="en-US" w:eastAsia="zh-CN"/>
        </w:rPr>
      </w:pPr>
      <w:r>
        <w:rPr>
          <w:rFonts w:hint="eastAsia"/>
          <w:lang w:val="en-US" w:eastAsia="zh-CN"/>
        </w:rPr>
        <w:t>从首页点击登录进入登录页，填写用户名和登录密码进行登录；未注册则填写相关字段进行注册。</w:t>
      </w:r>
    </w:p>
    <w:p>
      <w:pPr>
        <w:rPr>
          <w:rFonts w:hint="eastAsia"/>
          <w:lang w:val="en-US" w:eastAsia="zh-CN"/>
        </w:rPr>
      </w:pPr>
      <w:r>
        <w:rPr>
          <w:rFonts w:hint="eastAsia"/>
          <w:lang w:val="en-US" w:eastAsia="zh-CN"/>
        </w:rPr>
        <w:t>操作成功后跳转首页，进行其他操作；失败则继续当前操作直至成功或仅浏览首页的文章或推荐关注的作者。</w:t>
      </w:r>
    </w:p>
    <w:p>
      <w:pPr>
        <w:rPr>
          <w:sz w:val="21"/>
        </w:rPr>
      </w:pPr>
      <w:r>
        <w:rPr>
          <w:sz w:val="21"/>
        </w:rPr>
        <mc:AlternateContent>
          <mc:Choice Requires="wpc">
            <w:drawing>
              <wp:inline distT="0" distB="0" distL="114300" distR="114300">
                <wp:extent cx="3113405" cy="2786380"/>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进入首页</w:t>
                              </w:r>
                            </w:p>
                          </w:txbxContent>
                        </wps:txbx>
                        <wps:bodyPr upright="1"/>
                      </wps:wsp>
                      <wps:wsp>
                        <wps:cNvPr id="73" name="自选图形 49"/>
                        <wps:cNvSpPr/>
                        <wps:spPr>
                          <a:xfrm>
                            <a:off x="1646555" y="222758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注册</w:t>
                              </w:r>
                            </w:p>
                          </w:txbxContent>
                        </wps:txbx>
                        <wps:bodyPr upright="1"/>
                      </wps:wsp>
                      <wps:wsp>
                        <wps:cNvPr id="75" name="自选图形 51"/>
                        <wps:cNvCnPr/>
                        <wps:spPr>
                          <a:xfrm rot="5400000">
                            <a:off x="1964374" y="707073"/>
                            <a:ext cx="393065" cy="3175"/>
                          </a:xfrm>
                          <a:prstGeom prst="bentConnector2">
                            <a:avLst/>
                          </a:prstGeom>
                          <a:ln w="9525" cap="flat" cmpd="sng">
                            <a:solidFill>
                              <a:srgbClr val="000000"/>
                            </a:solidFill>
                            <a:prstDash val="solid"/>
                            <a:miter/>
                            <a:headEnd type="none" w="med" len="med"/>
                            <a:tailEnd type="arrow" w="med" len="med"/>
                          </a:ln>
                        </wps:spPr>
                        <wps:bodyPr/>
                      </wps:wsp>
                      <wps:wsp>
                        <wps:cNvPr id="76" name="自选图形 52"/>
                        <wps:cNvCnPr/>
                        <wps:spPr>
                          <a:xfrm rot="5400000">
                            <a:off x="1987869" y="1444943"/>
                            <a:ext cx="346075" cy="3175"/>
                          </a:xfrm>
                          <a:prstGeom prst="bentConnector2">
                            <a:avLst/>
                          </a:prstGeom>
                          <a:ln w="9525" cap="flat" cmpd="sng">
                            <a:solidFill>
                              <a:srgbClr val="000000"/>
                            </a:solidFill>
                            <a:prstDash val="solid"/>
                            <a:miter/>
                            <a:headEnd type="none" w="med" len="med"/>
                            <a:tailEnd type="arrow" w="med" len="med"/>
                          </a:ln>
                        </wps:spPr>
                        <wps:bodyPr/>
                      </wps:wsp>
                      <wps:wsp>
                        <wps:cNvPr id="77" name="自选图形 53"/>
                        <wps:cNvCnPr/>
                        <wps:spPr>
                          <a:xfrm rot="5400000">
                            <a:off x="2040253" y="2106927"/>
                            <a:ext cx="241300" cy="3175"/>
                          </a:xfrm>
                          <a:prstGeom prst="bentConnector2">
                            <a:avLst/>
                          </a:prstGeom>
                          <a:ln w="9525" cap="flat" cmpd="sng">
                            <a:solidFill>
                              <a:srgbClr val="000000"/>
                            </a:solidFill>
                            <a:prstDash val="solid"/>
                            <a:miter/>
                            <a:headEnd type="none" w="med" len="med"/>
                            <a:tailEnd type="arrow" w="med" len="med"/>
                          </a:ln>
                        </wps:spPr>
                        <wps:bodyPr/>
                      </wps:wsp>
                      <wps:wsp>
                        <wps:cNvPr id="79" name="文本框 57"/>
                        <wps:cNvSpPr txBox="1"/>
                        <wps:spPr>
                          <a:xfrm>
                            <a:off x="1141730" y="1367790"/>
                            <a:ext cx="228600" cy="999490"/>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已登录</w:t>
                              </w:r>
                            </w:p>
                          </w:txbxContent>
                        </wps:txbx>
                        <wps:bodyPr upright="1"/>
                      </wps:wsp>
                      <wps:wsp>
                        <wps:cNvPr id="80" name="文本框 58"/>
                        <wps:cNvSpPr txBox="1"/>
                        <wps:spPr>
                          <a:xfrm>
                            <a:off x="2103756" y="1301115"/>
                            <a:ext cx="666750" cy="3143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未登录</w:t>
                              </w:r>
                            </w:p>
                          </w:txbxContent>
                        </wps:txbx>
                        <wps:bodyPr upright="1"/>
                      </wps:wsp>
                      <wps:wsp>
                        <wps:cNvPr id="82" name="文本框 60"/>
                        <wps:cNvSpPr txBox="1"/>
                        <wps:spPr>
                          <a:xfrm>
                            <a:off x="2113280" y="1967865"/>
                            <a:ext cx="998855" cy="352425"/>
                          </a:xfrm>
                          <a:prstGeom prst="rect">
                            <a:avLst/>
                          </a:prstGeom>
                          <a:noFill/>
                          <a:ln w="9525">
                            <a:noFill/>
                          </a:ln>
                        </wps:spPr>
                        <wps:txbx>
                          <w:txbxContent>
                            <w:p>
                              <w:pPr>
                                <w:ind w:left="0" w:leftChars="0" w:firstLine="0" w:firstLineChars="0"/>
                                <w:rPr>
                                  <w:rFonts w:hint="eastAsia" w:eastAsia="宋体"/>
                                  <w:lang w:eastAsia="zh-CN"/>
                                </w:rPr>
                              </w:pPr>
                              <w:r>
                                <w:rPr>
                                  <w:rFonts w:hint="eastAsia"/>
                                  <w:lang w:eastAsia="zh-CN"/>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pPr>
                                <w:rPr>
                                  <w:rFonts w:hint="eastAsia" w:eastAsia="宋体"/>
                                  <w:lang w:eastAsia="zh-CN"/>
                                </w:rPr>
                              </w:pPr>
                              <w:r>
                                <w:rPr>
                                  <w:rFonts w:hint="eastAsia"/>
                                  <w:lang w:eastAsia="zh-CN"/>
                                </w:rPr>
                                <w:t>未注册</w:t>
                              </w:r>
                            </w:p>
                          </w:txbxContent>
                        </wps:txbx>
                        <wps:bodyPr upright="1"/>
                      </wps:wsp>
                      <wps:wsp>
                        <wps:cNvPr id="39" name="肘形连接符 39"/>
                        <wps:cNvCnPr>
                          <a:endCxn id="73" idx="1"/>
                        </wps:cNvCnPr>
                        <wps:spPr>
                          <a:xfrm rot="5400000" flipV="1">
                            <a:off x="846455" y="1610995"/>
                            <a:ext cx="1334135" cy="266700"/>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6" name="流程图: 决策 46"/>
                        <wps:cNvSpPr/>
                        <wps:spPr>
                          <a:xfrm>
                            <a:off x="1372235" y="7575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rPr>
                                  <w:rFonts w:hint="eastAsia" w:eastAsia="宋体"/>
                                  <w:lang w:eastAsia="zh-CN"/>
                                </w:rPr>
                              </w:pPr>
                              <w:r>
                                <w:rPr>
                                  <w:rFonts w:hint="eastAsia"/>
                                  <w:lang w:eastAsia="zh-CN"/>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7500000"/>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19.4pt;width:245.15pt;" coordsize="3113405,2786380" editas="canvas"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BExMITaAYAAEwfAAAOAAAAZHJzL2Uyb0RvYy54bWztWVuL&#10;20YUfi/0Pwx6b6zRXSbesPFmQyE0oenleVYXW0XSqKPZtbdPvUBCKfSphEJLoYWWUtKnUiiUtr9m&#10;d9N/0XNmJFn2erNOCkvT2AZb0kijmXO+853b9RvzIidHiagzXo4Mes00SFJGPM7Kych4+6391wKD&#10;1JKVMct5mYyM46Q2buy8+sr1WTVMLD7leZwIApOU9XBWjYyplNVwMKijaVKw+hqvkhIGUy4KJuFU&#10;TAaxYDOYvcgHlml6gxkXcSV4lNQ1XN3Tg8aOmj9Nk0jeTdM6kSQfGbA2qX6F+j3A38HOdTacCFZN&#10;s6hZBnuOVRQsK+Gl3VR7TDJyKLJzUxVZJHjNU3kt4sWAp2kWJWoPsBtqruzmtuCHldrLZDibVJ2Y&#10;QLQrcnruaaM3ju4JksUjI3AMUrICdHT2xe8nv31CHBulM6smQ7jptqjuV/dEc2Giz3DD81QU+A9b&#10;IXMl1+NOrslckggu2pTajukaJIIxyw88O2gkH01BPeeei6a3Lnly0L54gOvrljOrAEX1QlD1vxPU&#10;/SmrEiX/GmXQCMqnraCePPzp7w8/Pfnqz5M/viOOr8Wlbu1kVQ9rENsaQVHfoYHpGQREQu3Q9FyN&#10;xVZmgR0AvrXIbJ86vhrv9s2Glajl7YQXBA9GBkCljN8EvCsYsqM7tVR4jBulsvg9g6RFDug+Yjmh&#10;nuepBcOMzc1w1M6JT9Y8z+L9LM/ViZgcjHNB4NGRsXcTv7hceGTptrwks5ERuhbqmoE5pzmTcFhU&#10;ALC6nKi1LT1R9yc21WfdxLiwPVZP9QLUDFpc04TFt8qYyOMKkFsCxxi4hCKJDZInQEl4pIxcsizf&#10;5E7YU17C1hBLWnd4JOcHcwX+enjA42OAwmElsskUJE/VghvoocFcBQbt9RgMcS24AoDrBhj0HM91&#10;QVdolpblu61ZtiCkNAwCuKgM1/YCGxCp1d6afYuYLQo3wRYb/r9Q2LmMJSZ0FUg2R2GfCT3qh6so&#10;XKLCLQi3VKj5rXXHwF86blkGoaLlBoTjsgldWkrX4QMRHPjbdbTbQT/XRDE09BzbB3QDMfomfFUo&#10;xIYtL9qhjQ5b0yK9zDUfJKUc87IE58yFtfDPmklbBsXXX73/LDKZCFgIGz6vJ2VC8Nl6p7velWr/&#10;iZtvXOVV+UwIttYBxer5zGcHSgDhbKijOMdxQh0095DieCbgY4sUiM5eHKT465HSJEQqunpWpFim&#10;Y1ouhG0Ya1HTCy0Vfi+QYjkUw6stUl4opIDpa045ffTw9OvHp98+IO5qIkjk/CaHNLjzSBelhNSh&#10;vg0QUCmh5/thkyW3bseyAq+FSBiGjh4Hlr0oGl9KB8+7m5JjfqfYv+d50Bl0I+sp/D+WDWGGck4L&#10;QY/WMRXaVAtgnLbvtom5SSldycwxc4YQtzFUx4ZkV4v2ZdeCdV4L3moqsLkWqG2hXtEWQg+c7IoW&#10;QshMMXXFkpLtWs5WC00Zr6sMLBjJ64c4z2QLgeWbltaCZ7rnCQlLeY0SAhpSnfltCcnu3MKTj7+E&#10;4uCTv745/fz7s8c/EBgBsuilJci2SRmP56WqwkKmAf+ts1ARMpRyMNjQT/Vdx3L6QtI8q95BL4NT&#10;NolM4HhOU+ChHjXDcMWKqG1D2NFo0AJiu6zAs3ku07mQNq3xbMWa68qChOUTqNVFUlxSIdxXn4Zv&#10;lwqJF1YIVYZD8qyAEndXX1wtxLwwoanTJTGnv3509uNnUHwekpMHv5z9/IjA2AJbaObNWR8zPWxQ&#10;27cs1D0wqO/6WAiEBxYBKfXM0FeVXLjBc/xLsZHmfDaeMiH3kijDhtDTUt0l5S1VgbflZSwvq9IE&#10;MG9dRfsZlHzusFreYwLK93ARGm7yLvygxEcGb44MMuXig3XX8X5ohcAoJOrQ7IJi/PuHTCRQI3+9&#10;hCZJSB0HppXqxHF9pHzRHznoj5SHxZhDHwD6ILA6dYj3y7w9TAUv3oW+3C6+FYZYGcG7tX03J2Op&#10;m3DQ2YuS3V11W6+iTqA7VjF5p7xfRS2llXz3UPI0k4BSRYy6kHD1dYQuzlkld7/vZzVnQ4NEdtwO&#10;AlPc3laTerQPtabF0NNpv2fCFlTsTWysYRBkuRT0tmTCNtamVIgEDSQfGow4fLF7XiJ3e2G9+MZJ&#10;r5EE+1h0kiAWxk8z8/pe0kvnC0CDqmWrpN20l7En3D9XwF00wXf+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gIAABbQ29udGVudF9UeXBlc10u&#10;eG1sUEsBAhQACgAAAAAAh07iQAAAAAAAAAAAAAAAAAYAAAAAAAAAAAAQAAAAugcAAF9yZWxzL1BL&#10;AQIUABQAAAAIAIdO4kCKFGY80QAAAJQBAAALAAAAAAAAAAEAIAAAAN4HAABfcmVscy8ucmVsc1BL&#10;AQIUAAoAAAAAAIdO4kAAAAAAAAAAAAAAAAAEAAAAAAAAAAAAEAAAAAAAAABkcnMvUEsBAhQAFAAA&#10;AAgAh07iQCNZQZfXAAAABQEAAA8AAAAAAAAAAQAgAAAAIgAAAGRycy9kb3ducmV2LnhtbFBLAQIU&#10;ABQAAAAIAIdO4kBExMITaAYAAEwfAAAOAAAAAAAAAAEAIAAAACYBAABkcnMvZTJvRG9jLnhtbFBL&#10;BQYAAAAABgAGAFkBAAAACgAAAAA=&#10;">
                <o:lock v:ext="edit" aspectratio="f"/>
                <v:shape id="画布 43" o:spid="_x0000_s1026" style="position:absolute;left:0;top:0;height:2786380;width:3113405;" filled="f" stroked="f" coordsize="21600,21600" o:gfxdata="UEsDBAoAAAAAAIdO4kAAAAAAAAAAAAAAAAAEAAAAZHJzL1BLAwQUAAAACACHTuJAI1lBl9cAAAAF&#10;AQAADwAAAGRycy9kb3ducmV2LnhtbE2PQUvDQBCF74X+h2UKXordrRWJMZseCmIRoZhqz9vsmASz&#10;s2l2m9R/7+hFL8Mb3vDeN9n64loxYB8aTxqWCwUCqfS2oUrD2/7xOgERoiFrWk+o4QsDrPPpJDOp&#10;9SO94lDESnAIhdRoqGPsUilDWaMzYeE7JPY+fO9M5LWvpO3NyOGulTdK3UlnGuKG2nS4qbH8LM5O&#10;w1juhsP+5Unu5oetp9P2tCnen7W+mi3VA4iIl/h3DD/4jA45Mx39mWwQrQZ+JP5O9m7v1QrEkcUq&#10;SUDmmfxPn38DUEsDBBQAAAAIAIdO4kAU84EZIAYAANAeAAAOAAAAZHJzL2Uyb0RvYy54bWztWVuP&#10;20QUfkfiP4z8TuPx3VGz1TbLIqSKVpTL88SXxMieMePZTZYn4KEVQuKxQgIhgQRCqDwhHoFf0235&#10;F5wzYydONtsNBSoKSaRk7BmPz8z55ju36zcWVUlOM9kUgo8ses22SMYTkRZ8OrLefuv4lcgijWI8&#10;ZaXg2cg6yxrrxsHLL12f18PMETNRppkkMAlvhvN6ZM2UqoeDQZPMsoo110SdcejMhayYgks5HaSS&#10;zWH2qhw4th0M5kKmtRRJ1jRw98h0Wgd6/jzPEnU7z5tMkXJkgWxK/0r9O8HfwcF1NpxKVs+KpBWD&#10;PYMUFSs4vHQ51RFTjJzI4sJUVZFI0YhcXUtENRB5XiSZXgOshtobqxkzfsoavZgEdqcTEFp/47yT&#10;KcrNxXFRlrAbA5h9iPfwfw76ybC75GQ+smLf8fUqV6Oxq32oHTyvQZNNvdRp89dkvTtjdaa3oBkm&#10;b5zekaRIR1ZILcJZBYB6cv+H3z/85NEXvz765RvihahQlACG3q3vyPaqgSYuY5HLCv9h38kC4Bp6&#10;NLIDi5xB243twDd4yBaKJNAfuRFgzCIJ9Lsh9ULdP1jNU8tGvZaJimBjZElxwtM3AXN6k9jprUbh&#10;26ZpKytL37NIXpWAsFNWEhoEgRYYZmwHQ6ubE59sRFmkqBh9IaeTcSkJPDqyjm7iF8WFR9aG9VRF&#10;EgZHKi+ZgjVUNexbw6datrUnmv7Etv5smxgFO2LNzAigZzDbNctY+ipPiTqrQSEczrmFaKmy1CJl&#10;BrSALZCUDRUryl1GwppaWDVDozvUqVpMFq1CJyI9Ayic1LKYzmDnqRa4hZ5BwD+PQXc7BmOUZXcM&#10;Bl7g+77GoOM4oR+1pNSBkNI4iuCmQWEQuYBIo/YOzR1i9ijcBVv/NRR6W1Hoa5DsjsI+EwY0jDdR&#10;uEaFexDuqdDY2M4cA39tMce+puUWhGO+1RwTKYC/fc+YHTQSnXGOA88NAd1gfEMbvq6xIR0vurGL&#10;BtvQIr3KNE8yrsaCczDOQjor+2yYtGNQfP3zt59VoTIJgrDhs1pSJqWYbze6202psZ+4+OdsM8HZ&#10;2gYUp2cz/zxQojAKYuPFeZ4Xe5tI8QIb8LFHCnhnLw5Swu1I0bp9RkpxbM92fHDbgFIcagexo91v&#10;Nuw4xfEould7pLxQSIGjbzjl/MH98y8fnn99j/ibgSBRi5sCQ76OaC4LCalHQxcgoEPCIAzjDXfc&#10;caKgg0gcx57pB5a9zBtfCwcvmptlKL1medAYLHu2U/i/LBrCCOWCFqJut9twfFctwOF0Q78LzG1K&#10;6UZkjpEzuLjtQfVcyEuYrf2/a8G5qIVgMxTYXQvUdVCveBbiAIzshhZiiEwxdNX5Ed/x9low2alo&#10;mRlYMVLQd3EwNbWzFiIntB2jhcD2LxJSFLhRq4SIxtREfntCcpdm4cnHn0Ny8MlvX51/9u3jh98R&#10;6AGy6PkQyLYZT8cLbpKLoL4i7YyF9pCBv9AtNU/1Tcd6+ELysqjfQSuDU7aBTOQFXpvgoQG143jj&#10;FFHXBbej1aADxHZVgmf3WGZpQjrjEriaNbelBQkrp5CrS5S8IkN4rD8t364lEi/NEOoIh5RFBTnV&#10;ZX5xMxHzwrim3jKIOf/5o8fffwrJ5yF5dO+nxz8+INC3whYe8/aqj5keNqgbOg7qHoNcP8REIDyw&#10;ckhpYMch0Kqm2MALr8RGXor5eMakOsqSAosyTwt115S3lgXep5cxvaxTE8C8TZ0cF5DyucUadYdJ&#10;SN/DTSh6qdvwgzs+skTbsshMyA+23cfxUAqBXgjUoeAEyfj3T5jMIEf+OociSUw9D6ZV+sLzQ6R8&#10;2e+Z9Hv4STUWUAeAOghIp5s4XpVdM5eiehdqY4f4VuhiPIF3m/PdXoyVKYRBdS3JDg/1sF5GnUCF&#10;qmbqFr+L9SZDaVwcniiRFwpQqonRJBKefx5h6edsknvYt7OGs6FAopbcDhumub3LEfRoH3JNq66n&#10;037vCDuQsbdtc4TBD6Wgt7Uj7GJuSp9fKCCFUOTD7svN8xq5u6vTi2/sF5JgHatKEvjC+Gln3l5L&#10;+t/ZAtCgrprq3W5LvFiX7V9r4K4K0Q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AIAABbQ29udGVudF9UeXBlc10ueG1sUEsBAhQACgAAAAAA&#10;h07iQAAAAAAAAAAAAAAAAAYAAAAAAAAAAAAQAAAAcgcAAF9yZWxzL1BLAQIUABQAAAAIAIdO4kCK&#10;FGY80QAAAJQBAAALAAAAAAAAAAEAIAAAAJYHAABfcmVscy8ucmVsc1BLAQIUAAoAAAAAAIdO4kAA&#10;AAAAAAAAAAAAAAAEAAAAAAAAAAAAEAAAAAAAAABkcnMvUEsBAhQAFAAAAAgAh07iQCNZQZfXAAAA&#10;BQEAAA8AAAAAAAAAAQAgAAAAIgAAAGRycy9kb3ducmV2LnhtbFBLAQIUABQAAAAIAIdO4kAU84EZ&#10;IAYAANAeAAAOAAAAAAAAAAEAIAAAACYBAABkcnMvZTJvRG9jLnhtbFBLBQYAAAAABgAGAFkBAAC4&#1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进入首页</w:t>
                        </w:r>
                      </w:p>
                    </w:txbxContent>
                  </v:textbox>
                </v:roundrect>
                <v:roundrect id="自选图形 49" o:spid="_x0000_s1026" o:spt="2" style="position:absolute;left:1646555;top:2227580;height:368300;width:119888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F81jhBYCAAAWBAAADgAAAGRycy9lMm9Eb2MueG1srVPLjtMw&#10;FN0j8Q+W9zRpOk3bqOlIUIYNghEDH+DaTmLkl2y3SXfsEN/AjiX/AH8zEvwF126YB7BAiERyru3j&#10;k3PPvV6fD0qiA3deGF3j6STHiGtqmNBtjd+8vni0xMgHohmRRvMaH7nH55uHD9a9rXhhOiMZdwhI&#10;tK96W+MuBFtlmacdV8RPjOUaNhvjFAkwdW3GHOmBXcmsyPMy641j1hnKvYfV7WkTbxJ/03AaXjaN&#10;5wHJGoO2kEaXxl0cs82aVK0jthN0lEH+QYUiQsNPb6i2JBC0d+I3KiWoM940YUKNykzTCMpTDpDN&#10;NP8lm6uOWJ5yAXO8vbHJ/z9a+uJw6ZBgNV7MMNJEQY2+vf/8/d2H649fr798Qmer6FFvfQXQK3vp&#10;xpmHMCY8NE7FL6SCBuiA8qycz+cYHWtcFMVivhw95kNANAKmq+USFhEFxKxczvIEyG6ZrPPhGTcK&#10;xaDGzuw1ewWFTP6Sw3MfktFsVEvYW4waJaFsByLRtCzLRZQMjCMYop+c8aQ3UrALIWWauHb3RDoE&#10;R2u8fRzf8fA9mNSor/FqXkBmlECfNpIECJUF57xuk7Z7J/xd4jw9fyKOwrbEdycBiSHCSNVxwp5q&#10;hsLRQkk0XB4cJSjOMJIc7lqMEjIQIf8GCTZIDb7EWp6qF6Mw7IaxpDvDjtAMe+tE24Hz0yQ4gqD5&#10;kqHjRYndfXeeSG+v8+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LT2D1dUAAAAFAQAADwAAAAAA&#10;AAABACAAAAAiAAAAZHJzL2Rvd25yZXYueG1sUEsBAhQAFAAAAAgAh07iQBfNY4QWAgAAFgQAAA4A&#10;AAAAAAAAAQAgAAAAJA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LT2D1dUAAAAF&#10;AQAADwAAAGRycy9kb3ducmV2LnhtbE2PQWvCQBCF7wX/wzJCb3VXDZKm2UgVBA+FUu0PGLNjEpqd&#10;Dbur0X/fbS/tZXjDG977plzfbC+u5EPnWMN8pkAQ18503Gj4PO6echAhIhvsHZOGOwVYV5OHEgvj&#10;Rv6g6yE2IoVwKFBDG+NQSBnqliyGmRuIk3d23mJMq2+k8TimcNvLhVIrabHj1NDiQNuW6q/DxWp4&#10;Xcn3zejfdout2p/3eK+zTZZr/TidqxcQkW7x7xh+8BM6VInp5C5sgug1pEfi70xe9qyWIE5JLPMc&#10;ZFXK//TVN1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09g9X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注册</w:t>
                        </w:r>
                      </w:p>
                    </w:txbxContent>
                  </v:textbox>
                </v:roundrect>
                <v:shape id="自选图形 51" o:spid="_x0000_s1026" o:spt="33" type="#_x0000_t33" style="position:absolute;left:1964374;top:707073;height:3175;width:39306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EgOatfcBAAC5AwAADgAAAGRycy9lMm9Eb2MueG1srVNLjhMx&#10;EN0jcQfLe9Kd75BWOrNIGDYIIgEHqLTdaUv+qWzSyY4d4gzsWHIHuM1IcAvK7jDDb4Xolqyyq+pV&#10;vefy6vpkNDtKDMrZmo9HJWfSNk4oe6j561c3jx5zFiJYAdpZWfOzDPx6/fDBqveVnLjOaSGREYgN&#10;Ve9r3sXoq6IITScNhJHz0pKzdWgg0hYPhUDoCd3oYlKWi6J3KDy6RoZAp9vBydcZv21lE1+0bZCR&#10;6ZpTbzGvmNd9Wov1CqoDgu9Uc2kD/qELA8pS0TuoLURgb1D9AWVUgy64No4aZwrXtqqRmQOxGZe/&#10;sXnZgZeZC4kT/J1M4f/BNs+PO2RK1PxqzpkFQ3f09d2nb2/f3374cvv5I5uPk0a9DxWFbuwOL7vg&#10;d5gIn1o0DB0JO5+V6csyEDF2onlYLmbTqxlnZ8Iv6Z8OgstTZA35p8tpuaC6DfmnY+qAwIsBM2F7&#10;DPGpdIYlo+Z7aePGWUuX6nCS68DxWYhD0o/glKgt62u+nE8SNtBYtRoimcYT0WAPOTc4rcSN0jpl&#10;BDzsNxrZEdKgDEQG3F/CUpEthG6Iy66BkVFRJmmg6iSIJ1awePakpaWp56kZIwVnWtIjSVaOjKD0&#10;fSQguv7voSSJtqRMuoVB92TtnTjn68jnNB9Zu8sspwH8eZ+z71/c+j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maQp1QAAAAUBAAAPAAAAAAAAAAEAIAAAACIAAABkcnMvZG93bnJldi54bWxQSwEC&#10;FAAUAAAACACHTuJAEgOatfcBAAC5AwAADgAAAAAAAAABACAAAAAkAQAAZHJzL2Uyb0RvYy54bWxQ&#10;SwUGAAAAAAYABgBZAQAAjQUAAAAA&#10;">
                  <v:fill on="f" focussize="0,0"/>
                  <v:stroke color="#000000" joinstyle="miter" endarrow="open"/>
                  <v:imagedata o:title=""/>
                  <o:lock v:ext="edit" aspectratio="f"/>
                </v:shape>
                <v:shape id="自选图形 52" o:spid="_x0000_s1026" o:spt="33" type="#_x0000_t33" style="position:absolute;left:1987869;top:1444943;height:3175;width:346075;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XZPtRfoBAAC6AwAADgAAAGRycy9lMm9Eb2MueG1srVNLjhMx&#10;EN0jcQfLe9KdpPNrpTOLhGGDYCTgAI7tTlvyT2WTTnbsEGdgx5I7MLcZCW5B2R1m+K0QvbDK7VfP&#10;9V6V11cno8lRQlDONnQ8KimRljuh7KGhb15fP1lSEiKzgmlnZUPPMtCrzeNH697XcuI6p4UEgiQ2&#10;1L1vaBejr4si8E4aFkbOS4uHrQPDIm7hUAhgPbIbXUzKcl70DoQHx2UI+Hc3HNJN5m9byePLtg0y&#10;Et1QrC3mFfK6T2uxWbP6AMx3il/KYP9QhWHK4qX3VDsWGXkL6g8qozi44No44s4Urm0Vl1kDqhmX&#10;v6l51TEvsxY0J/h7m8L/o+UvjjdAlGjoYk6JZQZ79PX952/vPtx9vL378onMJsmj3ocaoVt7A5dd&#10;8DeQBJ9aMAQcGjuryvRlG1AYOeE8rJaL5XxFyRnjqqpW1XRwXJ4i4QiYVvNyMaOEI2A6xgjZi4E0&#10;kXsI8Zl0hqSgoXtp49ZZi111MMkXsePzEIekH+CUqC3pG7qaTRI3w7lqNYsYGo9Kgz3k3OC0EtdK&#10;65QR4LDfaiBHliZlUDLw/gJLl+xY6AZcPhoUGRVl8obVnWTiqRUknj2aaXHsaSrGSEGJlvhKUpSR&#10;kSn9gGQArv87FC3RFp1JbRiMT9HeiXPuR/6PA5K9uwxzmsCf9zn74cltv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maQp1QAAAAUBAAAPAAAAAAAAAAEAIAAAACIAAABkcnMvZG93bnJldi54bWxQ&#10;SwECFAAUAAAACACHTuJAXZPtRfoBAAC6AwAADgAAAAAAAAABACAAAAAkAQAAZHJzL2Uyb0RvYy54&#10;bWxQSwUGAAAAAAYABgBZAQAAkAUAAAAA&#10;">
                  <v:fill on="f" focussize="0,0"/>
                  <v:stroke color="#000000" joinstyle="miter" endarrow="open"/>
                  <v:imagedata o:title=""/>
                  <o:lock v:ext="edit" aspectratio="f"/>
                </v:shape>
                <v:shape id="自选图形 53" o:spid="_x0000_s1026" o:spt="33" type="#_x0000_t33" style="position:absolute;left:2040253;top:2106927;height:3175;width:241300;rotation:5898240f;" filled="f" stroked="t" coordsize="21600,21600" o:gfxdata="UEsDBAoAAAAAAIdO4kAAAAAAAAAAAAAAAAAEAAAAZHJzL1BLAwQUAAAACACHTuJAwZmkKdUAAAAF&#10;AQAADwAAAGRycy9kb3ducmV2LnhtbE2PT0sDMRDF74LfIYzgRWxSt8h23WyRQj1WWkU8pptxs3Yz&#10;WZL0j9/e0Ytehje84b3f1IuzH8QRY+oDaZhOFAikNtieOg2vL6vbEkTKhqwZAqGGL0ywaC4valPZ&#10;cKINHre5ExxCqTIaXM5jJWVqHXqTJmFEYu8jRG8yr7GTNpoTh/tB3il1L73piRucGXHpsN1vD17D&#10;arb57NVNdOu4nj8+79+Lp7claX19NVUPIDKe898x/OAzOjTMtAsHskkMGviR/DvZm81VAWLHoihL&#10;kE0t/9M331BLAwQUAAAACACHTuJAMXVdR/kBAAC6AwAADgAAAGRycy9lMm9Eb2MueG1srVNLjhMx&#10;EN0jcQfLe9KdTjJhWunMImHYIBgJOECl7U5b8k9lk0527BBnYMeSO8BtRoJbUHaHGX4rRC+scter&#10;53rP5dXV0Wh2kBiUsw2fTkrOpG2dUHbf8Nevrh895ixEsAK0s7LhJxn41frhg9Xga1m53mkhkRGJ&#10;DfXgG97H6OuiCG0vDYSJ89JSsnNoINIW94VAGIjd6KIqy4ticCg8ulaGQH+3Y5KvM3/XyTa+6Log&#10;I9MNp95iXjGvu7QW6xXUewTfq/bcBvxDFwaUpUPvqLYQgb1B9QeVUS264Lo4aZ0pXNepVmYNpGZa&#10;/qbmZQ9eZi1kTvB3NoX/R9s+P9wgU6LhyyVnFgzd0dd3n769fX/74cvt549sMUseDT7UBN3YGzzv&#10;gr/BJPjYoWHoyNjFvExftoGEsWPDq3JeVsTAThRPy4vLajk6Lo+RtQkwn86ohLUEmE2Xi5QtRtJE&#10;7jHEp9IZloKG76SNG2ct3arDKh8Eh2chjkU/wKlQWzY0/HJRLYgbaK46DZFC40lpsPtcG5xW4lpp&#10;nSoC7ncbjewAaVJGJSPvL7B0yBZCP+JyalRkVJTJG6h7CeKJFSyePJlpaex5asZIwZmW9EpSlJER&#10;lL5HAqIb/g4lS7QlZ9I1jManaOfEKd9H/k8Dkr07D3OawJ/3ufr+ya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GZpCnVAAAABQEAAA8AAAAAAAAAAQAgAAAAIgAAAGRycy9kb3ducmV2LnhtbFBL&#10;AQIUABQAAAAIAIdO4kAxdV1H+QEAALoDAAAOAAAAAAAAAAEAIAAAACQBAABkcnMvZTJvRG9jLnht&#10;bFBLBQYAAAAABgAGAFkBAACPBQAAAAA=&#10;">
                  <v:fill on="f" focussize="0,0"/>
                  <v:stroke color="#000000" joinstyle="miter" endarrow="open"/>
                  <v:imagedata o:title=""/>
                  <o:lock v:ext="edit" aspectratio="f"/>
                </v:shape>
                <v:shape id="文本框 57" o:spid="_x0000_s1026" o:spt="202" type="#_x0000_t202" style="position:absolute;left:1141730;top:1367790;height:999490;width:22860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zAjjy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已登录</w:t>
                        </w:r>
                      </w:p>
                    </w:txbxContent>
                  </v:textbox>
                </v:shape>
                <v:shape id="文本框 58" o:spid="_x0000_s1026" o:spt="202" type="#_x0000_t202" style="position:absolute;left:2103756;top:1301115;height:314325;width:666750;"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Ps9cDCmAQAAFgMAAA4AAABkcnMvZTJvRG9jLnhtbK1SS27bMBDd&#10;F+gdCO5rSXalOILlAEWQboo2QNoD0BRpESA5BMlY8gXaG2SVTfc5l8/RIe0kTbIruhl+5vHNvDdc&#10;XUxGk53wQYHtaDUrKRGWQ6/stqM/vl99WFISIrM902BFR/ci0Iv1+3er0bViDgPoXniCJDa0o+vo&#10;EKNriyLwQRgWZuCExaQEb1jEo98WvWcjshtdzMuyKUbwvfPARQh4e3lM0nXml1Lw+E3KICLRHcXe&#10;Yo4+x02KxXrF2q1nblD81Ab7hy4MUxaLPlFdssjIrVdvqIziHgLIOONgCpBScZE1oJqqfKXmZmBO&#10;ZC1oTnBPNoX/R8u/7q49UX1Hl2iPZQZndLj7dbh/OPz+SeplMmh0oUXcjUNknD7BhIN+vA94mXRP&#10;0pu0oiKC+XlVLs7qhpI9YhdlVVX10WoxRcIR0DTNWY0VOQIW1cfFPOeLZyLnQ/wswJC06ajHSWaD&#10;2e5LiNgUQh8hqa6FK6V1nqa2ZOzoeY2ULzL4Qlt8mOQc2067OG2mk8YN9HuUeOu82g5YM4vMcDQ/&#10;Vzx9lDTdv8+Z9Pk7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z4Y4VdMAAAAFAQAADwAAAAAA&#10;AAABACAAAAAiAAAAZHJzL2Rvd25yZXYueG1sUEsBAhQAFAAAAAgAh07iQPs9cDCmAQAAFgMAAA4A&#10;AAAAAAAAAQAgAAAAIgEAAGRycy9lMm9Eb2MueG1sUEsFBgAAAAAGAAYAWQEAADoFA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未登录</w:t>
                        </w:r>
                      </w:p>
                    </w:txbxContent>
                  </v:textbox>
                </v:shape>
                <v:shape id="文本框 60" o:spid="_x0000_s1026" o:spt="202" type="#_x0000_t202" style="position:absolute;left:2113280;top:1967865;height:352425;width:99885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BV2J9GkAQAAFgMAAA4AAABkcnMvZTJvRG9jLnhtbK1SS27bMBDd&#10;F+gdCO5r2UrkyoLlAEWQbIqkQJID0BRpESA5BMlY8gXaG2SVTfY5l8/RIe3E/eyKboafeXwz7w2X&#10;F6PRZCt8UGBbOptMKRGWQ6fspqUP91efakpCZLZjGqxo6U4EerH6+GE5uEaU0IPuhCdIYkMzuJb2&#10;MbqmKALvhWFhAk5YTErwhkU8+k3ReTYgu9FFOZ3OiwF85zxwEQLeXh6SdJX5pRQ83koZRCS6pdhb&#10;zNHnuE6xWC1Zs/HM9Yof22D/0IVhymLRd6pLFhl59OovKqO4hwAyTjiYAqRUXGQNqGY2/UPNXc+c&#10;yFrQnODebQr/j5bfbL95orqW1iUllhmc0f7px/75df/yncyzQYMLDeLuHCLj+AVGHHQyLt0HvEy6&#10;R+lNWlERwXw5m52VNRq+Q+xi/rmeVwerxRgJR8BiUddVRQlHwFlVnpc5X5yInA/xWoAhadNSj5PM&#10;BrPt1xCxOELfIKmuhSuldZ6mtmTAAhVS/pbBF9riw1PbaRfH9XjUsoZuhxIfnVebHmtmkRmO5ueK&#10;x4+SpvvrOZOevvPq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VdifRpAEAABYDAAAOAAAA&#10;AAAAAAEAIAAAACIBAABkcnMvZTJvRG9jLnhtbFBLBQYAAAAABgAGAFkBAAA4BQAAAAA=&#10;">
                  <v:fill on="f" focussize="0,0"/>
                  <v:stroke on="f"/>
                  <v:imagedata o:title=""/>
                  <o:lock v:ext="edit" aspectratio="f"/>
                  <v:textbox>
                    <w:txbxContent>
                      <w:p>
                        <w:pPr>
                          <w:ind w:left="0" w:leftChars="0" w:firstLine="0" w:firstLineChars="0"/>
                          <w:rPr>
                            <w:rFonts w:hint="eastAsia" w:eastAsia="宋体"/>
                            <w:lang w:eastAsia="zh-CN"/>
                          </w:rPr>
                        </w:pPr>
                        <w:r>
                          <w:rPr>
                            <w:rFonts w:hint="eastAsia"/>
                            <w:lang w:eastAsia="zh-CN"/>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z4Y4VdMAAAAF&#10;AQAADwAAAGRycy9kb3ducmV2LnhtbE2PQU/DMAyF70j8h8hI3JgzNlDXNd0BxBXEBki7ZY3XVjRO&#10;1WRr+fcYLnCxnvWs9z4Xm8l36kxDbAMbmM80KOIquJZrA2+7p5sMVEyWne0Ck4EvirApLy8Km7sw&#10;8iudt6lWEsIxtwaalPocMVYNeRtnoScW7xgGb5OsQ41usKOE+w5vtb5Hb1uWhsb29NBQ9bk9eQPv&#10;z8f9x1K/1I/+rh/DpJH9Co25vprrNahEU/o7hh98QYdSmA7hxC6qzoA8kn6neMuVXoA6iFhkGWBZ&#10;4H/68ht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M+GOFXTAAAABQEAAA8AAAAAAAAA&#10;AQAgAAAAIgAAAGRycy9kb3ducmV2LnhtbFBLAQIUABQAAAAIAIdO4kAryfzlpAEAABUDAAAOAAAA&#10;AAAAAAEAIAAAACIBAABkcnMvZTJvRG9jLnhtbFBLBQYAAAAABgAGAFkBAAA4BQAAAAA=&#10;">
                  <v:fill on="f" focussize="0,0"/>
                  <v:stroke on="f"/>
                  <v:imagedata o:title=""/>
                  <o:lock v:ext="edit" aspectratio="f"/>
                  <v:textbox>
                    <w:txbxContent>
                      <w:p>
                        <w:pPr>
                          <w:rPr>
                            <w:rFonts w:hint="eastAsia" w:eastAsia="宋体"/>
                            <w:lang w:eastAsia="zh-CN"/>
                          </w:rPr>
                        </w:pPr>
                        <w:r>
                          <w:rPr>
                            <w:rFonts w:hint="eastAsia"/>
                            <w:lang w:eastAsia="zh-CN"/>
                          </w:rPr>
                          <w:t>未注册</w:t>
                        </w:r>
                      </w:p>
                    </w:txbxContent>
                  </v:textbox>
                </v:shape>
                <v:shape id="_x0000_s1026" o:spid="_x0000_s1026" o:spt="33" type="#_x0000_t33" style="position:absolute;left:846455;top:1610995;flip:y;height:266700;width:1334135;rotation:-5898240f;" filled="f" stroked="t" coordsize="21600,21600" o:gfxdata="UEsDBAoAAAAAAIdO4kAAAAAAAAAAAAAAAAAEAAAAZHJzL1BLAwQUAAAACACHTuJAw09zJtUAAAAF&#10;AQAADwAAAGRycy9kb3ducmV2LnhtbE2PQU/DMAyF70j8h8hIXBBLxqapK013GAxukxgIrl5j2orG&#10;KU22jn+P4QIXy9az3vtesTr5Th1piG1gC9OJAUVcBddybeHleXOdgYoJ2WEXmCx8UYRVeX5WYO7C&#10;yE903KVaiQnHHC00KfW51rFqyGOchJ5YtPcweExyDrV2A45i7jt9Y8xCe2xZEhrsad1Q9bE7eAnh&#10;tbl7W15t5vePn+Niu3312DxYe3kxNbegEp3S3zP84As6lMK0Dwd2UXUWpEj6naLNl2YGai/LLMtA&#10;l4X+T19+A1BLAwQUAAAACACHTuJAadKfgh4CAADqAwAADgAAAGRycy9lMm9Eb2MueG1srVPLjtMw&#10;FN0j8Q+W9zRp02amUdNZtAwbBCPx2N86TmLJL9mmabd8AGtWLJBgxS8gvgaYz+DaKYWBHSILx/Y9&#10;59ynV1cHJcmeOy+Mrul0klPCNTON0F1NXzy/fnBJiQ+gG5BG85oeuadX6/v3VoOt+Mz0RjbcERTR&#10;vhpsTfsQbJVlnvVcgZ8YyzUaW+MUBDy6LmscDKiuZDbL8zIbjGusM4x7j7fb0UjXSb9tOQtP29bz&#10;QGRNMbaQVpfWXVyz9QqqzoHtBTuFAf8QhQKh0elZagsByCsn/pJSgjnjTRsmzKjMtK1gPOWA2Uzz&#10;P7J51oPlKRcsjrfnMvn/J8ue7G8cEU1NiyUlGhT26Pb126+f399+efftzYfvnz4StGCZBusrRG/0&#10;jYuJct1sDjoxLwqK/wO2P+KyO8B48HakHFqniDPYg8U8jx8lrRT2ZSRGSawGQZXLeTlfLCg54n05&#10;zZfLxdglfgiERS9FMZ8WCGCImJXlBQpFv1BFB1HIOh8ecaNI3NR0x3XYGK1xGIybJVewf+zDSPoJ&#10;jkRtroWUeA+V1GSoaVksMEoGOJmthIBbZbFWXneUgOxw5FlwSdEbKZrIjmTvut1GOrKHOHZjrqO3&#10;O7Doegu+H3HJNKaqRMBXIYXCapzZUAUQ8qFuSDhabBM4ZwYao1S8oURyjCbuRkdSn1oxVj/2YWea&#10;442L5njCgUpFOw1/nNjfzwn164mu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DT3Mm1QAAAAUB&#10;AAAPAAAAAAAAAAEAIAAAACIAAABkcnMvZG93bnJldi54bWxQSwECFAAUAAAACACHTuJAadKfgh4C&#10;AADqAwAADgAAAAAAAAABACAAAAAkAQAAZHJzL2Uyb0RvYy54bWxQSwUGAAAAAAYABgBZAQAAtAUA&#10;AAAA&#10;">
                  <v:fill on="f" focussize="0,0"/>
                  <v:stroke weight="0.5pt" color="#000000 [3200]" miterlimit="8" joinstyle="miter" endarrow="open"/>
                  <v:imagedata o:title=""/>
                  <o:lock v:ext="edit" aspectratio="f"/>
                </v:shape>
                <v:shape id="_x0000_s1026" o:spid="_x0000_s1026" o:spt="110" type="#_x0000_t110" style="position:absolute;left:1372235;top:757555;height:647700;width:1609725;v-text-anchor:middle;" fillcolor="#DBDBDB" filled="t" stroked="t" coordsize="21600,21600" o:gfxdata="UEsDBAoAAAAAAIdO4kAAAAAAAAAAAAAAAAAEAAAAZHJzL1BLAwQUAAAACACHTuJAqLzu6dUAAAAF&#10;AQAADwAAAGRycy9kb3ducmV2LnhtbE2PzU7DMBCE70i8g7VI3KgdUlUhjVMBEhfaC4UDRyfeJin2&#10;OordH96ehQu9rGY1q5lvq9XZO3HEKQ6BNGQzBQKpDXagTsPH+8tdASImQ9a4QKjhGyOs6uurypQ2&#10;nOgNj9vUCQ6hWBoNfUpjKWVse/QmzsKIxN4uTN4kXqdO2smcONw7ea/UQnozEDf0ZsTnHtuv7cFr&#10;GOfusVlvPvf7sG5Hnz+9Zhu30Pr2JlNLEAnP6f8YfvEZHWpmasKBbBROAz+S/iZ78weVg2hY5EUB&#10;sq7kJX39A1BLAwQUAAAACACHTuJA4tFXl50CAAATBQAADgAAAGRycy9lMm9Eb2MueG1srVTNbhMx&#10;EL4j8Q6W73Q3aTZLV91UIaEIqaKVCuLseO2sJf9hO9mEGxcu3LnwAlw4Ia68TelrMPambQocEGJX&#10;8s7sjMfffDPj45ONkmjNnBdG13hwkGPENDWN0Msav3p5+ugxRj4Q3RBpNKvxlnl8Mnn44LizFRua&#10;1siGOQRBtK86W+M2BFtlmactU8QfGMs0GLlxigRQ3TJrHOkgupLZMM/HWWdcY52hzHv4O++NeJLi&#10;c85oOOfcs4BkjQFbSKtL6yKu2eSYVEtHbCvoDgb5BxSKCA2H3oaak0DQyonfQilBnfGGhwNqVGY4&#10;F5SlHCCbQf5LNpctsSzlAuR4e0uT/39h6Yv1hUOiqfFojJEmCmr049u7688frj59r9DV+6/XXz4i&#10;sAFRnfUV+F/aC7fTPIgx6w13Kn4hH7SBNjgsh8PDAqNtjcuiLIqi55ltAqLRPs6PyiHYKTiMR2WZ&#10;p0Jkd4Gs8+EZMwpFocZcmm7WEhfmjIrYaolrsj7zAZDAvhv/CMIbKZpTIWVS3HIxkw6tCTTA/El8&#10;IxbYcs9NatTV+KhIoAj0IZckAD5lgRmvl+m8ezv8fuA8PX8KHIHNiW97AClCz0XLSPNUNyhsLVCu&#10;YThwhKBYg5FkMEtRAqSkCkTIv/GEnKSG1GKZ+sJEKWwWm121FqbZQrGd6afAW3oqAN4Z8eGCOGh7&#10;GBAY5XAOS2S8xmYnYdQa9/ZP/6M/dCNYAT6MEbD1ZkUcJCOfa+jTo8FoFOcuKaOiHILi9i2LfYte&#10;qZmBQg3g0rA0idE/yBuRO6New8RP46lgIprC2TWmwd0os9CPN9wZlE2nyW1lnVi2sAUCw9xZEs70&#10;paVRjwxrM10Fw0Vqpkhaz9SOS5i81DC7WyKO9r6evO7ussl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qLzu6dUAAAAFAQAADwAAAAAAAAABACAAAAAiAAAAZHJzL2Rvd25yZXYueG1sUEsBAhQAFAAA&#10;AAgAh07iQOLRV5edAgAAEwUAAA4AAAAAAAAAAQAgAAAAJAEAAGRycy9lMm9Eb2MueG1sUEsFBgAA&#10;AAAGAAYAWQEAADMGAAAAAA==&#10;">
                  <v:fill on="t" focussize="0,0"/>
                  <v:stroke color="#000000" joinstyle="round"/>
                  <v:imagedata o:title=""/>
                  <o:lock v:ext="edit" aspectratio="f"/>
                  <v:textbox>
                    <w:txbxContent>
                      <w:p>
                        <w:pPr>
                          <w:jc w:val="center"/>
                          <w:rPr>
                            <w:rFonts w:hint="eastAsia" w:eastAsia="宋体"/>
                            <w:lang w:eastAsia="zh-CN"/>
                          </w:rPr>
                        </w:pPr>
                        <w:r>
                          <w:rPr>
                            <w:rFonts w:hint="eastAsia"/>
                            <w:lang w:eastAsia="zh-CN"/>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vwDstUAAAAF&#10;AQAADwAAAGRycy9kb3ducmV2LnhtbE2PzU7DMBCE70i8g7VIXBC1QytIQ5wekNo7JeLn5sZLEhGv&#10;I9tpytuzcKGX1axmNfNtuTm5QRwxxN6ThmyhQCA13vbUaqhftrc5iJgMWTN4Qg3fGGFTXV6UprB+&#10;pmc87lMrOIRiYTR0KY2FlLHp0Jm48CMSe58+OJN4Da20wcwc7gZ5p9S9dKYnbujMiE8dNl/7yWl4&#10;zeqMPh5Wddjt3sbtzTyp9/Wk9fVVph5BJDyl/2P4xWd0qJjp4CeyUQwa+JH0N9lbrdUSxIHFMs9B&#10;VqU8p69+AFBLAwQUAAAACACHTuJAdt7TBSkCAAAZBAAADgAAAGRycy9lMm9Eb2MueG1srVO9jhMx&#10;EO6ReAfLPdnd5HI5rbK5IuFoEEQCHmBiexMj/8k22aTlAaipKJCguldAPA1wj8HYm+Ry0CEar2e/&#10;8Tcz38xMr3daka3wQVrT0GpQUiIMs1yadUPfvL55ckVJiGA4KGtEQ/ci0OvZ40fTztViaDdWceEJ&#10;kphQd66hmxhdXRSBbYSGMLBOGARb6zVENP264B46ZNeqGJblZdFZz523TISAfxc9SGeZv20Fiy/b&#10;NohIVEMxt5hPn89VOovZFOq1B7eR7JAG/EMWGqTBoCeqBUQg77z8i0pL5m2wbRwwqwvbtpKJXANW&#10;U5V/VPNqA07kWlCc4E4yhf9Hy15sl55I3tDJkBIDGnt09/7jj2+f775/+vnhy6/brwQRlKlzoUbv&#10;uVn6VGiI853pH1YUv7uGjno1heEn6OIcKh5QJCO4nmzXep1IUQ+CRMPxVVmWY0r2SDocV8NDn8Qu&#10;EpYCVRMEGaLVxWSCuqXABdRHGudDfCasJunS0JUwcW6NwWGwfpTbBNvnIeZ+8UPRwN9iHa1W2P4t&#10;KDIZYwrlkfngjzGO3OmxsTdSqTxCypCuoZejMQ4ZAxzkVkHEq3YobTBrSkCtcUNY9DmBYJXk6XXW&#10;0q9Xc+UJxsWZPI/7wC2FXkDY9H4Z6hXXMuISKakbmoTrs4Y6glRPDSdx77Cr4L3taMpSC06JEphN&#10;uvXSKYMK3rck3VaW75c+wcnC+csaH3YlDfi5nb3uN3r2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78A7LVAAAABQEAAA8AAAAAAAAAAQAgAAAAIgAAAGRycy9kb3ducmV2LnhtbFBLAQIUABQAAAAI&#10;AIdO4kB23tMFKQIAABkEAAAOAAAAAAAAAAEAIAAAACQBAABkcnMvZTJvRG9jLnhtbFBLBQYAAAAA&#10;BgAGAFkBAAC/BQAAAAA=&#10;" adj="1620000">
                  <v:fill on="f" focussize="0,0"/>
                  <v:stroke weight="0.5pt" color="#000000 [3200]" miterlimit="8" joinstyle="miter" endarrow="open"/>
                  <v:imagedata o:title=""/>
                  <o:lock v:ext="edit" aspectratio="f"/>
                </v:shap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3.1</w:t>
      </w:r>
      <w:r>
        <w:rPr>
          <w:rFonts w:eastAsia="楷体_GB2312"/>
          <w:color w:val="000000"/>
          <w:szCs w:val="21"/>
        </w:rPr>
        <w:t xml:space="preserve">  </w:t>
      </w:r>
      <w:r>
        <w:rPr>
          <w:rFonts w:hint="eastAsia" w:eastAsia="楷体_GB2312"/>
          <w:color w:val="000000"/>
          <w:szCs w:val="21"/>
          <w:lang w:eastAsia="zh-CN"/>
        </w:rPr>
        <w:t>登陆流程图</w:t>
      </w:r>
    </w:p>
    <w:p>
      <w:pPr>
        <w:pStyle w:val="5"/>
        <w:rPr>
          <w:rFonts w:hint="eastAsia"/>
          <w:lang w:val="en-US" w:eastAsia="zh-CN"/>
        </w:rPr>
      </w:pPr>
      <w:bookmarkStart w:id="30" w:name="_Toc9440"/>
      <w:r>
        <w:rPr>
          <w:rFonts w:hint="eastAsia"/>
          <w:lang w:val="en-US" w:eastAsia="zh-CN"/>
        </w:rPr>
        <w:t>3.1.2查看用户信息</w:t>
      </w:r>
      <w:bookmarkEnd w:id="30"/>
    </w:p>
    <w:p>
      <w:pPr>
        <w:rPr>
          <w:rFonts w:hint="eastAsia"/>
          <w:lang w:val="en-US" w:eastAsia="zh-CN"/>
        </w:rPr>
      </w:pPr>
      <w:r>
        <w:rPr>
          <w:rFonts w:hint="eastAsia"/>
          <w:lang w:val="en-US" w:eastAsia="zh-CN"/>
        </w:rPr>
        <w:t>点击用户头像，带着当前用户的id参数，跳转到个人信息页；</w:t>
      </w:r>
    </w:p>
    <w:p>
      <w:pPr>
        <w:rPr>
          <w:rFonts w:hint="eastAsia"/>
          <w:lang w:val="en-US" w:eastAsia="zh-CN"/>
        </w:rPr>
      </w:pPr>
      <w:r>
        <w:rPr>
          <w:rFonts w:hint="eastAsia"/>
          <w:lang w:val="en-US" w:eastAsia="zh-CN"/>
        </w:rPr>
        <w:t>判断所带参数是否为当前用户，是则编辑个人的资料；否则浏览信息。</w:t>
      </w:r>
    </w:p>
    <w:p>
      <w:pPr>
        <w:numPr>
          <w:ilvl w:val="0"/>
          <w:numId w:val="0"/>
        </w:numPr>
        <w:rPr>
          <w:sz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1105535</wp:posOffset>
                </wp:positionH>
                <wp:positionV relativeFrom="paragraph">
                  <wp:posOffset>988060</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87.05pt;margin-top:77.8pt;height:48.75pt;width:204pt;z-index:251661312;v-text-anchor:middle;mso-width-relative:page;mso-height-relative:page;" fillcolor="#DBDBDB" filled="t" stroked="t" coordsize="21600,21600" o:gfxdata="UEsDBAoAAAAAAIdO4kAAAAAAAAAAAAAAAAAEAAAAZHJzL1BLAwQUAAAACACHTuJAV+1DS9kAAAAL&#10;AQAADwAAAGRycy9kb3ducmV2LnhtbE2PzU7DMBCE70i8g7VI3KjjtAlVGqcCJC60FwqHHp3YJCn2&#10;2ordH96e5URvO7uj2W/q9cVZdjJTHD1KELMMmMHO6xF7CZ8frw9LYDEp1Mp6NBJ+TIR1c3tTq0r7&#10;M76b0y71jEIwVkrCkFKoOI/dYJyKMx8M0u3LT04lklPP9aTOFO4sz7Os5E6NSB8GFczLYLrv3dFJ&#10;CAv71G62+8PBb7rg5s9vYmtLKe/vRLYClswl/ZvhD5/QoSGm1h9RR2ZJPy4EWWkoihIYOYplTptW&#10;Ql7MBfCm5tcdml9QSwMEFAAAAAgAh07iQJGxve6ZAgAAFAUAAA4AAABkcnMvZTJvRG9jLnhtbK1U&#10;wW4TMRC9I/EPlu90kzQJSdRNFRKKkCpaqSDOjtebteS1je1kE25ceuHOhR/gwglx5W9Kf4NnJ21T&#10;6AEhdiXvzM7zeObNjI+O17UiK+G8NDqn7YMWJUJzU0i9yOmb1ydPBpT4wHTBlNEipxvh6fH48aOj&#10;xo5Ex1RGFcIRONF+1NicViHYUZZ5Xoma+QNjhYaxNK5mAapbZIVjDbzXKuu0Wv2sMa6wznDhPf7O&#10;tkY6Tv7LUvBwVpZeBKJyithCWl1a53HNxkdstHDMVpLvwmD/EEXNpMaht65mLDCydPIPV7XkznhT&#10;hgNu6syUpeQi5YBs2q3fsrmomBUpF5Dj7S1N/v+55a9W547IIqeHqJRmNWr08/uH6y8frz7/GJGr&#10;y2/XXz8R2EBUY/0I+At77naahxizXpeujl/kQ9Zog0G33xuA7g3kXrt/CDkRLdaBcAA6vWFr0AKA&#10;A9FvD9udXgRkd56s8+GFMDWJQk5LZZppxVyYCS5jryWy2erUh+2+G3yMwhslixOpVFLcYj5VjqwY&#10;OmD2LL67o+7BlCZNToc9BEI4QyOWigWItQU1Xi/Sefd2+H3HrfQ85DgGNmO+2gaQPGy5qAQrnuuC&#10;hI0F5xrTQWMItSgoUQLDFKXEWmBS/Q0S9CkNFmOdtpWJUljP13ATxbkpNqi2M9sx8JafSIR3ynw4&#10;Zw59j4pglsMZlsh4Ts1OoqQy7v1D/yMe7Qgrwsccga13S+aQjHqp0ajDdrcbBy8p3d7TDhS3b5nv&#10;W/SynhoUqo1bw/IkRnxQN2LpTP0WIz+Jp8LENMfZOeXB3SjTsJ1vXBpcTCYJtrROLipsgWMMnmXh&#10;VF9YHvXYJNpMlsGUMjXTHVM7LjF6qTd310Sc7X09oe4us/E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V+1DS9kAAAALAQAADwAAAAAAAAABACAAAAAiAAAAZHJzL2Rvd25yZXYueG1sUEsBAhQAFAAA&#10;AAgAh07iQJGxve6ZAgAAFAUAAA4AAAAAAAAAAQAgAAAAKAEAAGRycy9lMm9Eb2MueG1sUEsFBgAA&#10;AAAGAAYAWQEAADM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是否为当前用户</w:t>
                      </w:r>
                    </w:p>
                    <w:p>
                      <w:pPr>
                        <w:jc w:val="center"/>
                      </w:pPr>
                    </w:p>
                  </w:txbxContent>
                </v:textbox>
              </v:shape>
            </w:pict>
          </mc:Fallback>
        </mc:AlternateContent>
      </w:r>
      <w:r>
        <w:rPr>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点击头像</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浏览</w:t>
                              </w:r>
                            </w:p>
                          </w:txbxContent>
                        </wps:txbx>
                        <wps:bodyPr upright="1"/>
                      </wps:wsp>
                      <wps:wsp>
                        <wps:cNvPr id="88" name="自选图形 75"/>
                        <wps:cNvSpPr/>
                        <wps:spPr>
                          <a:xfrm>
                            <a:off x="1960880" y="1837056"/>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90" name="自选图形 77"/>
                        <wps:cNvCnPr/>
                        <wps:spPr>
                          <a:xfrm rot="5400000">
                            <a:off x="2147570" y="775970"/>
                            <a:ext cx="479425" cy="4445"/>
                          </a:xfrm>
                          <a:prstGeom prst="bentConnector3">
                            <a:avLst>
                              <a:gd name="adj1" fmla="val 50065"/>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2" name="自选图形 82"/>
                        <wps:cNvCnPr/>
                        <wps:spPr>
                          <a:xfrm rot="5400000">
                            <a:off x="2206944" y="2378394"/>
                            <a:ext cx="346075" cy="3175"/>
                          </a:xfrm>
                          <a:prstGeom prst="bentConnector2">
                            <a:avLst/>
                          </a:prstGeom>
                          <a:ln w="9525" cap="flat" cmpd="sng">
                            <a:solidFill>
                              <a:srgbClr val="000000"/>
                            </a:solidFill>
                            <a:prstDash val="solid"/>
                            <a:miter/>
                            <a:headEnd type="none" w="med" len="med"/>
                            <a:tailEnd type="arrow" w="med" len="med"/>
                          </a:ln>
                        </wps:spPr>
                        <wps:bodyPr/>
                      </wps:wsp>
                      <wps:wsp>
                        <wps:cNvPr id="93" name="自选图形 83"/>
                        <wps:cNvCnPr/>
                        <wps:spPr>
                          <a:xfrm>
                            <a:off x="2999106" y="1202055"/>
                            <a:ext cx="933450" cy="225425"/>
                          </a:xfrm>
                          <a:prstGeom prst="bentConnector2">
                            <a:avLst/>
                          </a:prstGeom>
                          <a:ln w="9525" cap="flat" cmpd="sng">
                            <a:solidFill>
                              <a:srgbClr val="000000"/>
                            </a:solidFill>
                            <a:prstDash val="solid"/>
                            <a:miter/>
                            <a:headEnd type="none" w="med" len="med"/>
                            <a:tailEnd type="arrow" w="med" len="med"/>
                          </a:ln>
                        </wps:spPr>
                        <wps:bodyPr/>
                      </wps:wsp>
                      <wps:wsp>
                        <wps:cNvPr id="94" name="文本框 85"/>
                        <wps:cNvSpPr txBox="1"/>
                        <wps:spPr>
                          <a:xfrm>
                            <a:off x="3589655" y="836930"/>
                            <a:ext cx="342900" cy="37147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AWRo9llgQAANYYAAAOAAAAZHJzL2Uyb0RvYy54bWztWcuO&#10;5DQU3SPxD1b2dCW281RXjzTdM71BMGLgA1x5VVASR3a6q3qHhMRo9ogNbGCJ+AAkBH/TDfwF146T&#10;eqXoohDNLKpbSufhOPbx8bnn3j5/tqxKdJsKWfB6ajlntoXSOuZJUedT67NPX34QWEi2rE5Yyet0&#10;at2l0np28f5754smSjGf8zJJBYJOahktmqk1b9smmkxkPE8rJs94k9bwMOOiYi1cinySCLaA3qty&#10;gm3bmyy4SBrB41RKuHvVPbQudP9Zlsbtx1km0xaVUwvG1uqj0MeZOk4uzlmUC9bMi9gMgx0xiooV&#10;NXx06OqKtQzdiGKnq6qIBZc8a89iXk14lhVxqucAs3HsrdlcC37T6Lnk0SJvBpgA2i2cju42/uj2&#10;lUBFMrVCz0I1q2CNfv/6l/ufv0QeVegsmjyCRteied28EuZG3l2pCS8zUam/MBW01LjeDbimyxbF&#10;cJMS7AUhwB/DMxz6XhAY5OM5LM/Oe/H8xSNvTvoPT9T4huEsGmCRXAEl/x1Qr+esSTX+UmFggArc&#10;Hqg/3vz45xdv77/97f7XH5Dnd3DppgNWMpIA2whQTujb1IauABLHt50ekR6zgATA7w4y4gUEzgH8&#10;Yd4saoRsr1NeIXUytYAqdfIJ8F3TkN1+KFvNx8QsKks+t1BWlcDuW1Yix/O6AUOPpjGc9X2qNyUv&#10;i+RlUZb6QuSzy1IgeHVqXT1Xv2Y4G83KGi2ASS6GecUMtnNWshZOqwYIJutcj23jDbnesa1/xjpW&#10;A7tict4NQPegmrFonrLkRZ2g9q4B5tagMZYaQpUmFipTkCR1plu2rCgPaQkwlDUgrbjUrZ06a5ez&#10;pSa/jGY8uQMq3DSiyOeAvKMHbKinNsxTcNAf5aBvtuyBHCSuQ6gL+15xkGKfnkgI2nUi4U4g2iOE&#10;ENu7iLEhhL6rNoTaBqCZhwihZ6t4oEkYEN8GQuoNe1JCLSxbSnxSQsOsPhqH4yTUJDqKhNh1HUq0&#10;qrPoRMITCdcTjHElVN52TAnXLeFlbexzbys6C4sEBw/h0i7qKEtjnDR2qO/6nS76vgt2cVMWqR9S&#10;7bMgeFNKtejut4eztG4veV2DQeSC7PeIzrpJdCHB6vsdN4lPb/iqok2Fjg/HWj8mBF+Mu8Rx79cZ&#10;Pvim9oSQXzyRyQthMUZYFWhpMtL2z1kFnApN2uHZoQ0f2Yi21LUD1+QdcPpI1nEsrYZs5kSrp6cV&#10;HqcVVkQ4llbY9kJKtYnDxA9IqDORVfwk1LPBGOoKAHE6i3igWuGVWqk9uJmlngSoq5z9J5WOkIwz&#10;hTzOlPVAFoahY5ssE9vYdnVMWXEjJJCFGsnB2FVRrVvovrbUlyVMqWNDdE7s+N/CE2z3Ljw9fPPm&#10;4bufHr7/CkFtbCUiKvdD7fI5hxLgELP2lMOIG4QeEENlgQHxQrLldgjF4VAO85U1+nuOiI1K2K5u&#10;1FyVtuC+qvYMRSt1OTwZNwPvWCFIhfKdRdjOfQ5dBGz71AUn2dWDIBWH+qSGqM+CcOjCVjYq3q1I&#10;B+2enfoOrIIuEEPxXEcOU+hX1fn1ax2CV/+Ou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gcAAFtDb250ZW50X1R5cGVzXS54bWxQSwECFAAK&#10;AAAAAACHTuJAAAAAAAAAAAAAAAAABgAAAAAAAAAAABAAAADoBQAAX3JlbHMvUEsBAhQAFAAAAAgA&#10;h07iQIoUZjzRAAAAlAEAAAsAAAAAAAAAAQAgAAAADAYAAF9yZWxzLy5yZWxzUEsBAhQACgAAAAAA&#10;h07iQAAAAAAAAAAAAAAAAAQAAAAAAAAAAAAQAAAAAAAAAGRycy9QSwECFAAUAAAACACHTuJA28bD&#10;XNcAAAAFAQAADwAAAAAAAAABACAAAAAiAAAAZHJzL2Rvd25yZXYueG1sUEsBAhQAFAAAAAgAh07i&#10;QBZGj2WWBAAA1hgAAA4AAAAAAAAAAQAgAAAAJgEAAGRycy9lMm9Eb2MueG1sUEsFBgAAAAAGAAYA&#10;WQEAAC4I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CsmwzIUgQAAFoYAAAOAAAAZHJzL2Uyb0RvYy54bWztWc1u&#10;3DYQvhfIOxC6x6sfUhIXXgeI3fRStEHTPgBXonZVSKRA0rvrW08N+gK9tJf2GOQV2reJkbxFhxT3&#10;z5aTjdu4OawNrKkVNRpyPn7zzfj0yapt0IIrXUsxCaKTMEBcFLKsxWwS/PD9s8d5gLRhomSNFHwS&#10;XHEdPDl79MXpshvzWM5lU3KFwIjQ42U3CebGdOPRSBdz3jJ9Ijsu4GYlVcsMXKrZqFRsCdbbZhSH&#10;YTpaSlV2ShZca/j2or8ZnDn7VcUL821VaW5QMwnAN+M+lfuc2s/R2SkbzxTr5nXh3WD38KJltYCX&#10;bkxdMMPQpapvmWrrQkktK3NSyHYkq6ouuFsDrCYKb6zmnIkF024xBezO2kEY/Yd2pzPrt5DP6qaB&#10;3RiB9bH9zv5dQny4vd0ItJwElMTErXI7297yD/nJyw4iqbtNTPW/8/XFnHXcbYEeF98snitUl5Mg&#10;JwESrAVAvX356t1Pv7z57e83f/2J0swG1HoAU190z5W/0jC0y1hVqrV/Yd/RCuBKsxCHYOoKxlkY&#10;5R4PfGVQAffzJAeMBaiA+0maJzC2O7S10yltvuKyRXYwCZS8FOV3gDm3SWzxtTb2bbPS+8rKHwNU&#10;tQ0gbMEaFKVp7zBY9JNhtLZpn9SyqUsbGHehZtPzRiF4dBJcPLW/3p29aTuhQgWDI1U1zMAa2g72&#10;TYuZ823vCb1rOHQ/Q4atYxdMz3sHnAU7jY3nnJVfihKZqw4CIuCcBxYtLS8D1HCgBTtyMw2rm0Nm&#10;wjZ4WOlxHzsbU7OarnxAp7K8AihcdqqezWHnI+ewh16PgE+PwWwQgxm2vhyMwYRECSZpj0EcZ/gI&#10;QuDlIwhvJYM7iBDy6wARZuSjQBjRNMwBeI4I8yQLAZDuwB6Z0BHLDSY+MqGnt3U2psMgdCA6mAl3&#10;QRgTEuHEsTobH0F4BOGuyB9mQgr0NcSEu5LwXAxKQqQkaAiC+6xjJY0XiHGEM5L1vJhlBOTiPi3i&#10;jGKQxE4gYowd6d4tD6dcmHMpBAhEqZK7NWK0KxIJFDlru8Mi8eEFX1sbrlx+uK/0Y0rJ5bBKHNZ+&#10;veCDd0J94uqLBxJ5FIIxgKrcUZOnto9HFWCK+rIjDWkIL9nLtpiEOfF1Bww/UHXcF1abauYIq4eH&#10;VTwMq9gC4b6wisOUYuxEXJxkeUJdJbLNnwlOQxCGfTkb9RLxQLaKt2xlz+B+lXokoL579Uk6HTQZ&#10;RkryYaTsJjJKaRT6KjMO45C4nLLFBk2gCvWUE8fEZrU+0OuWybot4Vsde6RzRMf/lp7guPfp6frX&#10;l9e/v77+42cEvbEtidgmGDKrp9K2u9bf39EOS0hOUwCGrQLzJKXJDbWT4Jhu2mGZlUbvx4ja64Td&#10;5o1NF/GQ/uJn3AiyqfxWEG7WPocGIQ4zTEBJulIcQykO/UnYuu1JjSmBo+xZvI/Ie0/qZxAF11OG&#10;frLLHL7Zbjvku9cuBW//JXD2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IGAABbQ29udGVudF9UeXBlc10ueG1sUEsBAhQACgAAAAAAh07iQAAA&#10;AAAAAAAAAAAAAAYAAAAAAAAAAAAQAAAApAUAAF9yZWxzL1BLAQIUABQAAAAIAIdO4kCKFGY80QAA&#10;AJQBAAALAAAAAAAAAAEAIAAAAMgFAABfcmVscy8ucmVsc1BLAQIUAAoAAAAAAIdO4kAAAAAAAAAA&#10;AAAAAAAEAAAAAAAAAAAAEAAAAAAAAABkcnMvUEsBAhQAFAAAAAgAh07iQNvGw1zXAAAABQEAAA8A&#10;AAAAAAAAAQAgAAAAIgAAAGRycy9kb3ducmV2LnhtbFBLAQIUABQAAAAIAIdO4kCsmwzIUgQAAFoY&#10;AAAOAAAAAAAAAAEAIAAAACYBAABkcnMvZTJvRG9jLnhtbFBLBQYAAAAABgAGAFkBAADqBw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点击头像</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浏览</w:t>
                        </w:r>
                      </w:p>
                    </w:txbxContent>
                  </v:textbox>
                </v:roundrect>
                <v:roundrect id="自选图形 75" o:spid="_x0000_s1026" o:spt="2" style="position:absolute;left:1960880;top:1837056;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BYLaQ4EwIAABUEAAAOAAAAZHJzL2Uyb0RvYy54bWytU8uO0zAU&#10;3SPxD5b3NGmrppmo6UhQhg2CEQMf4PrRGPkl223SHTvEN7BjyT/A34wEf8G1G+YBLBCilZzr5vj0&#10;3HOuV+eDVujAfZDWtHg6KTHihlomza7Fb15fPKoxCpEYRpQ1vMVHHvD5+uGDVe8aPrOdVYx7BCQm&#10;NL1rcReja4oi0I5rEibWcQMvhfWaRNj6XcE86YFdq2JWllXRW8+ct5SHAL9uTi/xOvMLwWl8KUTg&#10;EakWg7aYV5/XbVqL9Yo0O09cJ+kog/yDCk2kgT+9odqQSNDey9+otKTeBivihFpdWCEk5bkH6GZa&#10;/tLNVUccz72AOcHd2BT+Hy19cbj0SLIW15CUIRoy+vb+8/d3H64/fr3+8gktF8mj3oUGoFfu0o+7&#10;AGVqeBBepye0ggaYgLOqrGtw+gh1PV+Wi+rkMR8iogCo5zXkhhEFwLyq51ADY3FL5HyIz7jVKBUt&#10;9nZv2CvIMdtLDs9DzD6zUSxhbzESWkFqB6LQtKqq5cg4goH7J2c6GayS7EIqlTd+t32iPIKjLd48&#10;Tt/x8D2YMqhv8dlitgDhBMZUKBKh1A6MC2aXtd07Ee4Sl/nzJ+IkbENCdxKQGRKMNB0n7KlhKB4d&#10;JGLg7uAkQXOGkeJw1VKVkZFI9TdIsEEZcDpFeQovVXHYDmOiW8uOMAt75+WuA+enWXACwezliMZ7&#10;kob77j6T3t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WC2kOBMCAAAVBAAADgAAAAAA&#10;AAABACAAAAAjAQAAZHJzL2Uyb0RvYy54bWxQSwUGAAAAAAYABgBZAQAAqA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77" o:spid="_x0000_s1026" o:spt="34" type="#_x0000_t34" style="position:absolute;left:2147570;top:775970;height:4445;width:479425;rotation:5898240f;" filled="f" stroked="t" coordsize="21600,21600" o:gfxdata="UEsDBAoAAAAAAIdO4kAAAAAAAAAAAAAAAAAEAAAAZHJzL1BLAwQUAAAACACHTuJAUVLyk9QAAAAF&#10;AQAADwAAAGRycy9kb3ducmV2LnhtbE2PwU7DMBBE70j8g7VIXCpqp6oiK8SpANED3Gi59ObESxJh&#10;ryPbScvfY7jAZaXRjGbe1ruLs2zBEEdPCoq1AIbUeTNSr+D9uL+TwGLSZLT1hAq+MMKuub6qdWX8&#10;md5wOaSe5RKKlVYwpDRVnMduQKfj2k9I2fvwwemUZei5Cfqcy53lGyFK7vRIeWHQEz4N2H0eZqdg&#10;//AcVrR63RjxuMwnkifr2xelbm8KcQ8s4SX9heEHP6NDk5laP5OJzCrIj6Tfm71SFltgrYJtKSXw&#10;pub/6ZtvUEsDBBQAAAAIAIdO4kDvFZSRDwIAAOYDAAAOAAAAZHJzL2Uyb0RvYy54bWytU0uOEzEQ&#10;3SNxB8t70knopkkrnVkkDBsEkYADVNp22sg/2Sad7NghzsCOJXeA24zE3GLK7swMvxWiF5bdVX71&#10;3qvy8uKoFTlwH6Q1LZ1NppRw01kmzb6lb99cPnpKSYhgGChreEtPPNCL1cMHy8E1fG57qxj3BEFM&#10;aAbX0j5G1xRF6HquIUys4waDwnoNEY9+XzAPA6JrVcyn0yfFYD1z3nY8BPy7GYN0lfGF4F18JUTg&#10;kaiWIreYV5/XXVqL1RKavQfXy+5MA/6BhQZpsOgd1AYikPde/gGlZedtsCJOOqsLK4TseNaAambT&#10;39S87sHxrAXNCe7OpvD/YLuXh60nkrV0gfYY0NijHx+/Xn/4dPX5+9W3L6Suk0eDCw2mrs3Wn0/B&#10;bX0SfBReE2/R2Kqcpi/bgMLIsaXzWVlXNQKfWlrX1QK32XB+jKTDeFkvynlFSYfxsiyrFC1GzITt&#10;fIjPudUkbVq64yaurTHYVOsf5zpweBFi9p2dyQN7N6NEaIVtPIAiFQ7JLe45GyvcIqerypAB5VeZ&#10;COAMCgUROWmHrgSzz4WCVZJdSqXSjeD3u7XyBPFxhkbVI/Nf0lKRDYR+zMuhUb6WkScfoek5sGeG&#10;kXhyaLzBJ0ITGc0ZJYrji0q7nBlBqvtM8N4Of09FdcqgjallY5PSbmfZKfcu/8dhykafBz9N68/n&#10;fPv+ea5u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FS8pPUAAAABQEAAA8AAAAAAAAAAQAgAAAA&#10;IgAAAGRycy9kb3ducmV2LnhtbFBLAQIUABQAAAAIAIdO4kDvFZSRDwIAAOYDAAAOAAAAAAAAAAEA&#10;IAAAACMBAABkcnMvZTJvRG9jLnhtbFBLBQYAAAAABgAGAFkBAACkBQAAAAA=&#10;" adj="10814">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自选图形 82" o:spid="_x0000_s1026" o:spt="33" type="#_x0000_t33" style="position:absolute;left:2206944;top:2378394;height:3175;width:346075;rotation:5898240f;" filled="f" stroked="t" coordsize="21600,21600" o:gfxdata="UEsDBAoAAAAAAIdO4kAAAAAAAAAAAAAAAAAEAAAAZHJzL1BLAwQUAAAACACHTuJAOQYm4tYAAAAF&#10;AQAADwAAAGRycy9kb3ducmV2LnhtbE2PzU7DMBCE70h9B2srcUHUDkRRCHEqVKkci1oQ4ujG2zht&#10;vI5s94e3x3Apl5VGM5r5tp5f7MBO6EPvSEI2E8CQWqd76iR8vC/vS2AhKtJqcIQSvjHAvJnc1KrS&#10;7kxrPG1ix1IJhUpJMDGOFeehNWhVmLkRKXk7562KSfqOa6/OqdwO/EGIglvVU1owasSFwfawOVoJ&#10;y3y978WdNyu/enp5O3w9vn4uSMrbaSaegUW8xGsYfvETOjSJaeuOpAMbJKRH4t9NXlFmObCthLwo&#10;S+BNzf/TNz9QSwMEFAAAAAgAh07iQFYwxQP5AQAAugMAAA4AAABkcnMvZTJvRG9jLnhtbK1TS44T&#10;MRDdI3EHy3vSnc5nklY6s0gYNggiAQeo2O60Jf9km3SyY4c4AzuW3IG5zUhwC8ruMMNvheiFVW6/&#10;eq73qry6PmlFjsIHaU1Dx6OSEmGY5dIcGvrm9c2TBSUhguGgrBENPYtAr9ePH616V4vKdlZx4QmS&#10;mFD3rqFdjK4uisA6oSGMrBMGD1vrNUTc+kPBPfTIrlVRleW86K3nzlsmQsC/2+GQrjN/2woWX7Zt&#10;EJGohmJtMa8+r/u0FusV1AcPrpPsUgb8QxUapMFL76m2EIG89fIPKi2Zt8G2ccSsLmzbSiayBlQz&#10;Ln9T86oDJ7IWNCe4e5vC/6NlL447TyRv6LKixIDGHn19//nbuw93H2/vvnwiiyp51LtQI3Rjdv6y&#10;C27nk+BT6zXxFo2dTcv0ZRtQGDk1tKrK+XI6peSM8eRqMVlOB8fFKRKGgMl0Xl7NKGEImIwxQvZi&#10;IE3kzof4TFhNUtDQvTBxY43Brlpf5Yvg+DzEIekHOCUqQ3qUNKsSN+BctQoihtqh0mAOOTdYJfmN&#10;VCplBH/Yb5QnR0iTMigZeH+BpUu2ELoBl48GRVpGkbyBuhPAnxpO4tmhmQbHnqZitOCUKIGvJEUZ&#10;GUGqByR4b/u/Q9ESZdCZ1IbB+BTtLT/nfuT/OCDZu8swpwn8eZ+zH57c+j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5Bibi1gAAAAUBAAAPAAAAAAAAAAEAIAAAACIAAABkcnMvZG93bnJldi54bWxQ&#10;SwECFAAUAAAACACHTuJAVjDFA/kBAAC6AwAADgAAAAAAAAABACAAAAAlAQAAZHJzL2Uyb0RvYy54&#10;bWxQSwUGAAAAAAYABgBZAQAAkAUAAAAA&#10;">
                  <v:fill on="f" focussize="0,0"/>
                  <v:stroke color="#000000" joinstyle="miter" endarrow="open"/>
                  <v:imagedata o:title=""/>
                  <o:lock v:ext="edit" aspectratio="f"/>
                </v:shape>
                <v:shape id="自选图形 83" o:spid="_x0000_s1026" o:spt="33" type="#_x0000_t33" style="position:absolute;left:2999106;top:1202055;height:225425;width:933450;" filled="f" stroked="t" coordsize="21600,21600" o:gfxdata="UEsDBAoAAAAAAIdO4kAAAAAAAAAAAAAAAAAEAAAAZHJzL1BLAwQUAAAACACHTuJAIEBGg9MAAAAF&#10;AQAADwAAAGRycy9kb3ducmV2LnhtbE2PwWrDMBBE74X8g9hAb40kE4xxLQcaKKG5JW3vG2trm1gr&#10;11Kc9O+r9tJeFoYZZt5Wm5sbxExT6D0b0CsFgrjxtufWwNvr80MBIkRki4NnMvBFATb14q7C0vor&#10;H2g+xlakEg4lGuhiHEspQ9ORw7DyI3HyPvzkMCY5tdJOeE3lbpCZUrl02HNa6HCkbUfN+XhxBvbT&#10;+zlzSu8OWzXvPvUT7rMXNOZ+qdUjiEi3+BeGH/yEDnViOvkL2yAGA+mR+HuTlxd6DeJkYJ0XBci6&#10;kv/p629QSwMEFAAAAAgAh07iQBWUb671AQAArgMAAA4AAABkcnMvZTJvRG9jLnhtbK1TS44TMRDd&#10;I3EHy3vSnc70aNJKZxYJwwZBJOAAFdudtuSfbJNOduwQZ2DHkjvAbUYabkHZnZkMnxWiF27b9fz8&#10;6lV5cX3QiuyFD9Kalk4nJSXCMMul2bX03dubZ1eUhAiGg7JGtPQoAr1ePn2yGFwjKttbxYUnSGJC&#10;M7iW9jG6pigC64WGMLFOGAx21muIuPS7gnsYkF2roirLy2KwnjtvmQgBd9djkC4zf9cJFl93XRCR&#10;qJaitphHn8dtGovlApqdB9dLdpIB/6BCgzR46QPVGiKQ917+QaUl8zbYLk6Y1YXtOslEzgGzmZa/&#10;ZfOmBydyLmhOcA82hf9Hy17tN55I3tL5jBIDGmt09/Hrjw+fbj9/v/32hVzNkkeDCw1CV2bjT6vg&#10;Nj4lfOi8Tn9MhRxaWs3n82l5SckRu6Eqq7KuR4/FIRKGgPlsdlFjJRgCqqq+qHK8OBM5H+ILYTVJ&#10;k5ZuhYkrawxW0voqewz7lyGiDDx0D04KlCED8tfISBhgL3UKIk61w+yC2eWzwSrJb6RS6UTwu+1K&#10;ebKH1B35S2KR9xdYumQNoR9xOTTmpGUUyQ9oegH8ueEkHh0aaLDVaRKjBadECXwZaZaREaQ6I8F7&#10;O/wdiiqUQTHJ+tHsNNtafsw1yPvYFFnuqYFT1z1e59PnZ7b8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BARoPTAAAABQEAAA8AAAAAAAAAAQAgAAAAIgAAAGRycy9kb3ducmV2LnhtbFBLAQIUABQA&#10;AAAIAIdO4kAVlG+u9QEAAK4DAAAOAAAAAAAAAAEAIAAAACIBAABkcnMvZTJvRG9jLnhtbFBLBQYA&#10;AAAABgAGAFkBAACJBQAAAAA=&#10;">
                  <v:fill on="f" focussize="0,0"/>
                  <v:stroke color="#000000" joinstyle="miter" endarrow="open"/>
                  <v:imagedata o:title=""/>
                  <o:lock v:ext="edit" aspectratio="f"/>
                </v:shape>
                <v:shape id="文本框 85" o:spid="_x0000_s1026" o:spt="202" type="#_x0000_t202" style="position:absolute;left:3589655;top:83693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CoHC0ypgEAABUDAAAOAAAAZHJzL2Uyb0RvYy54bWytUktu2zAQ&#10;3RfIHQjuY8kfObZgOUAQJJugLZDkADRFWgRIDkEylnyB9gZdddN9z+VzdMg4TpHsgmyG5HzezHvD&#10;1eVgNNkJHxTYho5HJSXCcmiV3Tb08eHmfEFJiMy2TIMVDd2LQC/XZ19WvavFBDrQrfAEQWyoe9fQ&#10;LkZXF0XgnTAsjMAJi0EJ3rCIT78tWs96RDe6mJTlvOjBt84DFyGg9/o5SNcZX0rB4zcpg4hENxRn&#10;i9n6bDfJFusVq7eeuU7x4xjsA1MYpiw2PUFds8jIk1fvoIziHgLIOOJgCpBScZE5IJtx+YbNfcec&#10;yFxQnOBOMoXPg+Vfd989UW1DlzNKLDO4o8Ovn4fffw9/fpBFlQTqXagx795hZhyuYMBFv/gDOhPv&#10;QXqTTmREMD6tFst5VVGyb+hiOl9Oj0qLIRKe4rPJssR9cIxPL8azi9yoeMVxPsRbAYakS0M9LjLr&#10;y3Z3IeJMmPqSktpauFFa52VqS3pkU02qXHCKYIW2WJjYPE+dbnHYDEeKG2j3yPDJebXtsGfmmNNR&#10;+9zx+E/Scv9/Z9DX37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DcZup7UAAAABQEAAA8AAAAA&#10;AAAAAQAgAAAAIgAAAGRycy9kb3ducmV2LnhtbFBLAQIUABQAAAAIAIdO4kCoHC0ypgEAABUDAAAO&#10;AAAAAAAAAAEAIAAAACMBAABkcnMvZTJvRG9jLnhtbFBLBQYAAAAABgAGAFkBAAA7BQ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rPr>
          <w:sz w:val="21"/>
        </w:rPr>
      </w:pP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3.2</w:t>
      </w:r>
      <w:r>
        <w:rPr>
          <w:rFonts w:eastAsia="楷体_GB2312"/>
          <w:color w:val="000000"/>
          <w:szCs w:val="21"/>
        </w:rPr>
        <w:t xml:space="preserve">  </w:t>
      </w:r>
      <w:r>
        <w:rPr>
          <w:rFonts w:hint="eastAsia" w:eastAsia="楷体_GB2312"/>
          <w:color w:val="000000"/>
          <w:szCs w:val="21"/>
          <w:lang w:eastAsia="zh-CN"/>
        </w:rPr>
        <w:t>用户信息编辑查看流程图</w:t>
      </w:r>
    </w:p>
    <w:p>
      <w:pPr>
        <w:numPr>
          <w:ilvl w:val="0"/>
          <w:numId w:val="0"/>
        </w:numPr>
        <w:rPr>
          <w:sz w:val="21"/>
        </w:rPr>
      </w:pPr>
    </w:p>
    <w:p>
      <w:pPr>
        <w:numPr>
          <w:ilvl w:val="0"/>
          <w:numId w:val="0"/>
        </w:numPr>
        <w:rPr>
          <w:sz w:val="21"/>
        </w:rPr>
      </w:pPr>
    </w:p>
    <w:p>
      <w:pPr>
        <w:pStyle w:val="5"/>
        <w:rPr>
          <w:rFonts w:hint="eastAsia"/>
          <w:lang w:val="en-US" w:eastAsia="zh-CN"/>
        </w:rPr>
      </w:pPr>
      <w:bookmarkStart w:id="31" w:name="_Toc5452"/>
      <w:r>
        <w:rPr>
          <w:rFonts w:hint="eastAsia"/>
          <w:lang w:val="en-US" w:eastAsia="zh-CN"/>
        </w:rPr>
        <w:t>3.1.3日志查看/编辑</w:t>
      </w:r>
      <w:bookmarkEnd w:id="31"/>
    </w:p>
    <w:p>
      <w:pPr>
        <w:rPr>
          <w:rFonts w:hint="eastAsia"/>
          <w:lang w:val="en-US" w:eastAsia="zh-CN"/>
        </w:rPr>
      </w:pPr>
      <w:r>
        <w:rPr>
          <w:rFonts w:hint="eastAsia"/>
          <w:lang w:val="en-US" w:eastAsia="zh-CN"/>
        </w:rPr>
        <w:t>点击日志，带着用户id这个参数跳转到详情页；</w:t>
      </w:r>
    </w:p>
    <w:p>
      <w:pPr>
        <w:rPr>
          <w:rFonts w:hint="eastAsia"/>
          <w:lang w:val="en-US" w:eastAsia="zh-CN"/>
        </w:rPr>
      </w:pPr>
      <w:r>
        <w:rPr>
          <w:rFonts w:hint="eastAsia"/>
          <w:lang w:val="en-US" w:eastAsia="zh-CN"/>
        </w:rPr>
        <w:t>进入这个详情页后，判断路由中的指定参数是否为当前的日志作者：</w:t>
      </w:r>
    </w:p>
    <w:p>
      <w:pPr>
        <w:rPr>
          <w:rFonts w:hint="eastAsia"/>
          <w:lang w:val="en-US" w:eastAsia="zh-CN"/>
        </w:rPr>
      </w:pPr>
      <w:r>
        <w:rPr>
          <w:rFonts w:hint="eastAsia"/>
          <w:lang w:val="en-US" w:eastAsia="zh-CN"/>
        </w:rPr>
        <w:t>是则可以进行修改，删除，评论等操作；</w:t>
      </w:r>
    </w:p>
    <w:p>
      <w:pPr>
        <w:rPr>
          <w:rFonts w:hint="eastAsia"/>
          <w:lang w:val="en-US" w:eastAsia="zh-CN"/>
        </w:rPr>
      </w:pPr>
      <w:r>
        <w:rPr>
          <w:rFonts w:hint="eastAsia"/>
          <w:lang w:val="en-US" w:eastAsia="zh-CN"/>
        </w:rPr>
        <w:t>否（即不是当前日志的作者）则只能评论点赞。</w:t>
      </w:r>
    </w:p>
    <w:p>
      <w:pPr>
        <w:numPr>
          <w:ilvl w:val="0"/>
          <w:numId w:val="0"/>
        </w:numPr>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487045</wp:posOffset>
                </wp:positionH>
                <wp:positionV relativeFrom="paragraph">
                  <wp:posOffset>725170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38.35pt;margin-top:57.1pt;height:47.25pt;width:292.45pt;z-index:251660288;v-text-anchor:middle;mso-width-relative:page;mso-height-relative:page;" fillcolor="#DBDBDB" filled="t" stroked="t" coordsize="21600,21600" o:gfxdata="UEsDBAoAAAAAAIdO4kAAAAAAAAAAAAAAAAAEAAAAZHJzL1BLAwQUAAAACACHTuJAoO5WldgAAAAK&#10;AQAADwAAAGRycy9kb3ducmV2LnhtbE2PPU/DMBCGdyT+g3VIbNR2qJwqxKkAiYV2oTAwOvGRpNjn&#10;KHY/+PeYiY539+i9563XZ+/YEec4BtIgFwIYUhfsSL2Gj/eXuxWwmAxZ4wKhhh+MsG6ur2pT2XCi&#10;NzzuUs9yCMXKaBhSmirOYzegN3ERJqR8+wqzNymPc8/tbE453DteCKG4NyPlD4OZ8HnA7nt38Bqm&#10;pXtsN9vP/T5susnfP73KrVNa395I8QAs4Tn9w/Cnn9WhyU5tOJCNzGkoVZnJvJfLAlgGlJIKWKuh&#10;EKsSeFPzywrNL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oO5WldgAAAAK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当前用户是否为作者</w:t>
                      </w:r>
                    </w:p>
                    <w:p>
                      <w:pPr>
                        <w:jc w:val="center"/>
                      </w:pPr>
                    </w:p>
                  </w:txbxContent>
                </v:textbox>
              </v:shape>
            </w:pict>
          </mc:Fallback>
        </mc:AlternateContent>
      </w:r>
      <w:r>
        <w:rPr>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22780" y="368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点击日志</w:t>
                              </w:r>
                            </w:p>
                          </w:txbxContent>
                        </wps:txbx>
                        <wps:bodyPr upright="1"/>
                      </wps:wsp>
                      <wps:wsp>
                        <wps:cNvPr id="98" name="自选图形 90"/>
                        <wps:cNvSpPr/>
                        <wps:spPr>
                          <a:xfrm>
                            <a:off x="2684781" y="16465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评论</w:t>
                              </w:r>
                            </w:p>
                          </w:txbxContent>
                        </wps:txbx>
                        <wps:bodyPr upright="1"/>
                      </wps:wsp>
                      <wps:wsp>
                        <wps:cNvPr id="99" name="自选图形 91"/>
                        <wps:cNvSpPr/>
                        <wps:spPr>
                          <a:xfrm>
                            <a:off x="208280" y="16370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删除</w:t>
                              </w:r>
                            </w:p>
                          </w:txbxContent>
                        </wps:txbx>
                        <wps:bodyPr upright="1"/>
                      </wps:wsp>
                      <wps:wsp>
                        <wps:cNvPr id="101" name="自选图形 93"/>
                        <wps:cNvSpPr/>
                        <wps:spPr>
                          <a:xfrm>
                            <a:off x="1352550" y="16560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编辑</w:t>
                              </w:r>
                            </w:p>
                          </w:txbxContent>
                        </wps:txbx>
                        <wps:bodyPr upright="1"/>
                      </wps:wsp>
                      <wps:wsp>
                        <wps:cNvPr id="102" name="自选图形 95"/>
                        <wps:cNvSpPr/>
                        <wps:spPr>
                          <a:xfrm>
                            <a:off x="1360805" y="2303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保存</w:t>
                              </w:r>
                            </w:p>
                          </w:txbxContent>
                        </wps:txbx>
                        <wps:bodyPr upright="1"/>
                      </wps:wsp>
                      <wps:wsp>
                        <wps:cNvPr id="103" name="自选图形 96"/>
                        <wps:cNvCnPr/>
                        <wps:spPr>
                          <a:xfrm rot="-5400000" flipH="1">
                            <a:off x="1860547" y="403222"/>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427095" y="1068705"/>
                            <a:ext cx="857250" cy="66611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a:off x="2374265" y="1226185"/>
                            <a:ext cx="635" cy="209550"/>
                          </a:xfrm>
                          <a:prstGeom prst="line">
                            <a:avLst/>
                          </a:prstGeom>
                          <a:ln w="9525" cap="flat" cmpd="sng">
                            <a:solidFill>
                              <a:srgbClr val="000000"/>
                            </a:solidFill>
                            <a:prstDash val="solid"/>
                            <a:headEnd type="none" w="med" len="med"/>
                            <a:tailEnd type="arrow" w="med" len="med"/>
                          </a:ln>
                        </wps:spPr>
                        <wps:bodyPr upright="1"/>
                      </wps:wsp>
                      <wps:wsp>
                        <wps:cNvPr id="106" name="直线 105"/>
                        <wps:cNvCnPr/>
                        <wps:spPr>
                          <a:xfrm>
                            <a:off x="1774190" y="1397635"/>
                            <a:ext cx="635" cy="314325"/>
                          </a:xfrm>
                          <a:prstGeom prst="line">
                            <a:avLst/>
                          </a:prstGeom>
                          <a:ln w="9525" cap="flat" cmpd="sng">
                            <a:solidFill>
                              <a:srgbClr val="000000"/>
                            </a:solidFill>
                            <a:prstDash val="solid"/>
                            <a:headEnd type="none" w="med" len="med"/>
                            <a:tailEnd type="arrow" w="med" len="med"/>
                          </a:ln>
                        </wps:spPr>
                        <wps:bodyPr upright="1"/>
                      </wps:wsp>
                      <wps:wsp>
                        <wps:cNvPr id="107" name="直线 107"/>
                        <wps:cNvCnPr/>
                        <wps:spPr>
                          <a:xfrm>
                            <a:off x="1774190" y="2026285"/>
                            <a:ext cx="635" cy="276225"/>
                          </a:xfrm>
                          <a:prstGeom prst="line">
                            <a:avLst/>
                          </a:prstGeom>
                          <a:ln w="9525" cap="flat" cmpd="sng">
                            <a:solidFill>
                              <a:srgbClr val="000000"/>
                            </a:solidFill>
                            <a:prstDash val="solid"/>
                            <a:headEnd type="none" w="med" len="med"/>
                            <a:tailEnd type="arrow" w="med" len="med"/>
                          </a:ln>
                        </wps:spPr>
                        <wps:bodyPr upright="1"/>
                      </wps:wsp>
                      <wps:wsp>
                        <wps:cNvPr id="108" name="直线 108"/>
                        <wps:cNvCnPr/>
                        <wps:spPr>
                          <a:xfrm>
                            <a:off x="2336165" y="366395"/>
                            <a:ext cx="635" cy="323850"/>
                          </a:xfrm>
                          <a:prstGeom prst="line">
                            <a:avLst/>
                          </a:prstGeom>
                          <a:ln w="9525" cap="flat" cmpd="sng">
                            <a:solidFill>
                              <a:srgbClr val="000000"/>
                            </a:solidFill>
                            <a:prstDash val="solid"/>
                            <a:headEnd type="none" w="med" len="med"/>
                            <a:tailEnd type="arrow" w="med" len="med"/>
                          </a:ln>
                        </wps:spPr>
                        <wps:bodyPr upright="1"/>
                      </wps:wsp>
                      <wps:wsp>
                        <wps:cNvPr id="109" name="文本框 109"/>
                        <wps:cNvSpPr txBox="1"/>
                        <wps:spPr>
                          <a:xfrm>
                            <a:off x="3894455" y="1341755"/>
                            <a:ext cx="342900" cy="362585"/>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110" name="文本框 110"/>
                        <wps:cNvSpPr txBox="1"/>
                        <wps:spPr>
                          <a:xfrm flipV="1">
                            <a:off x="2065655" y="1189355"/>
                            <a:ext cx="292100" cy="34226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kNqzmEoFAABuHwAADgAAAGRycy9lMm9Eb2MueG1s7ZnP&#10;b+Q0FMfvSPwPVu7txHbiJKNOV9p2txwQrFjg7ubHTFASR07amd6QkFhxR1yWCxwRRw4IBPw1beG/&#10;4Nlx0mQ60xkW0R2kmUrT/HA8znsff/3e89GTRZ6hy1hWqSgmFj60LRQXoYjSYjqxPvn4+YFvoarm&#10;RcQzUcQT6yqurCfH775zNC/HMREzkUWxRNBJUY3n5cSa1XU5Ho2qcBbnvDoUZVzAzUTInNdwKqej&#10;SPI59J5nI2LbbDQXMiqlCOOqgqunzU3rWPefJHFYf5gkVVyjbGLB2Gr9LfX3ufoeHR/x8VTycpaG&#10;Zhj8DUaR87SAH+26OuU1RxcyvddVnoZSVCKpD0ORj0SSpGGs3wHeBttLb3MmxUWp32U6nk/Lzkxg&#10;2iU7vXG34QeXLyRKI/AdxhYqeA5Ouv361+ufv0C+r8wzL6djaHUmy5flC2kuTJsz9caLRObqP7wL&#10;WmjDXnWGjRc1CuGi4/m+S10LhXCP2h7B1Jg+nIF/7j0Xzp5teHLU/vBIja8bzrwEjKo7S1X/zlIv&#10;Z7yMtQMqZQNjqcBrDfXnqx/++vyr69e/X//2PfKDxly6aWeralyB2VYYCgeEeD4wqUzC/NYgrcl8&#10;6gPfxmLqtjZY99p8XMqqPotFjtTBxAJUiugj4F1jyC/fr2rNY2R8yqPPLJTkGdB9yTOEGWOeGi/0&#10;aBrDUdunerISWRo9T7NMn8jp+UkmETw6sU6fqj/z8KBZVqD5xApcolzNYTonGa/hMC8BsKqY6rEN&#10;nqj6Hdv6s6pjNbBTXs2aAegeVDM+nsU8elZEqL4qAdwCNMZSQ8jjyEJZDJKkjnTLmqfZNi3BDFkB&#10;dlEoNa5TR/XifKHZr8bnIroCEi5KmU5nYHmsB2zIU/PlMRAEWW3m6gDBQEOiRgC0bkaQMB9mJkx7&#10;QBAzh7mu29hqD6H26dIk2ENoyGp1MFgNoZ4Q20No+8TIIGbUs/dCCMvnXgjvBUOr12Jsd1HLUAmp&#10;msFbQ4gprFlusxhj5jIbiNSrxl4J90rYTzDWUUhWS6FeT/8BhQo8iJ1gPSbUpio83FO418KttZCu&#10;ppD1tPCkMElcG902iRSSAkLZA9dprI2SLC3fU7GtCrJNaod9ZrsOJD+Ap2NTQsiQThP3K3gdj7mb&#10;MpbzuKhPRFFAziIkXZ+2gMDf5S0HxLUpfIwqrU5dHj8NydM6lnqqDhMSLqWYb5eRPNB0dUrS5CHw&#10;ozpVgaz3kXIPbDsrMcO25sGoneJMsRMX0cmi0BWGAJKWNIJyQOO9QUN10k+UGx5bHHsQUod4dtBo&#10;JLaZ74FeDjXS9YCRJnGGJBdjfR9M2BYq2iTXJM4DDMkdhsqww4x4d7DaPs/9H1EFPjXlp9c/3f7y&#10;B1KcgRN6mJizPic9Mgj1HMIMGYQw7C+RwdoKFAGAAJHGw2uwyFIoJajetcTsAgxDZfnPEXi7BQ6Y&#10;2vdw6AdTa5axHg7Y8xwMBRFd3KCBp7wPbgRFMqXFDgeKHQoVqz0OD60zbxuHruZ626qDLl9urQ59&#10;HIhNGFmvDh4jexya2bCiEroL5U9sd/XPDgezWaFLn5vVgVDKINHX6kAZoxBRrBEHQv39WrHjNHSF&#10;yJtvXt18++PNd19C9LC8HYPqxVMB0WdXnlwTR1A/cByohDcLh4O95ao4hKDB3dYMcRslWR9hysGu&#10;TGPKNghVC1Ih1DaLxq8XYg7urFbmHduUwBhW2yaE6/kBLsKrGZ1WexIP+kEnnp8uJZ7EhpJc6xHs&#10;B3TZIyQguPOIA7HfhtV8Bzyi9y1hU1dnGWYDWu0a9891ane3TX78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sHAABbQ29udGVudF9UeXBlc10u&#10;eG1sUEsBAhQACgAAAAAAh07iQAAAAAAAAAAAAAAAAAYAAAAAAAAAAAAQAAAAnQYAAF9yZWxzL1BL&#10;AQIUABQAAAAIAIdO4kCKFGY80QAAAJQBAAALAAAAAAAAAAEAIAAAAMEGAABfcmVscy8ucmVsc1BL&#10;AQIUAAoAAAAAAIdO4kAAAAAAAAAAAAAAAAAEAAAAAAAAAAAAEAAAAAAAAABkcnMvUEsBAhQAFAAA&#10;AAgAh07iQHd6B3XYAAAABQEAAA8AAAAAAAAAAQAgAAAAIgAAAGRycy9kb3ducmV2LnhtbFBLAQIU&#10;ABQAAAAIAIdO4kCQ2rOYSgUAAG4fAAAOAAAAAAAAAAEAIAAAACcBAABkcnMvZTJvRG9jLnhtbFBL&#10;BQYAAAAABgAGAFkBAADjC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uR8/yQgFAADxHgAADgAAAGRycy9lMm9Eb2MueG1s7ZlB&#10;j+M0FMfvSHwHK/eZxnbiJNV0VtoZFg4IVgxwdxOnDUriyM5MOzdOrPYLcFkucEQcOSEBn2Zn4Vvw&#10;7CRt2kmHLrC7RWortUntuLbfz8/v/3z2aFnk6EYoncly4uBT10GijGWSlbOJ88XnT05CB+malwnP&#10;ZSkmzq3QzqPz9987W1RjQeRc5olQCBop9XhRTZx5XVfj0UjHc1FwfSorUUJhKlXBa7hVs1Gi+AJa&#10;L/IRcV02WkiVVErGQmv49bIpdM5t+2kq4vrTNNWiRvnEgb7V9lPZz6n5HJ2f8fFM8WqexW03+D/o&#10;RcGzEv501dQlrzm6Vtm9poosVlLLtD6NZTGSaZrFwo4BRoPdrdFc8PKGazuYGGan6yBc/YftTmem&#10;36V8kuU5zMYIWh+b38z3AuwjTHFeosXEiXzi21Gua5ui9qG28qICS+pqZVP97/p6NeeVsFOgx/En&#10;N08VyhLoSeCgkhcA1B/Pfvzz6+cvX/z28tcfUBgZg5oeQNWr6qlq7zRcmmEsU1WYb5h3tARcI0KC&#10;ELC4nTiUhbTFQSxrFENxSENAzEFxV2zLR+tmKqXrD4UskLmYOEpel8lngJydI37zsa7Nn82Stqs8&#10;+cpBaZEDYDc8R5gxFpj+QottZbjq2jRPaplnibGLvVGz6UWuEDw6cS4fm3f78Ea1nqVQzGFFpTmv&#10;YQxFBdOmy5nt28YTut+wa19DDZuOXXI9bzpgWzDV+HguePJBmaD6tgJ7lLDMHQNLIRIH5QK8grmy&#10;NWue5fvUhGloqdLjxnTGpPVyumztOZXJLZBwXalsNoeZx7bDLXkNAG8eQfBsAwhGFpK9ESQs9IIQ&#10;WwQx85jv+81cHSG0Nt1aBEcIW7I6PxgNQ2gXxP4QuiFp3SBmNHCPjhBCg6MjvBePDO/F2AX3NeQJ&#10;qVnBe0OIKUQXfrMZY+YzF4i0u8bREx49YT/G30UhGabQ7qevQaEBz7f7MaEuNeHhkcKjL9zbF9Jh&#10;ClnPF16Ug8IEKQmh7InvNbON0jyrPjKxrQmyO8USMtf3QPyAJPFcSgjZpNMqNCtYiBcwH9QLwLtb&#10;sUxFWV/IsgTNIhXdLVvAwa91ywnxXQqvtulh6fL2ZUiR1ULZpbopSLhScrGfInmg6rAkaXSImWLj&#10;YEByvCXtgV1vEDPsWh5ab2c4M+yIMrlYlo1uBtGSJaBtG+ttVDQ3faHc8Njh2IOQeiRwo8ZHYpeF&#10;AfjLTR/pB8BII5xB5GJsy/fEkKwxbNjtK+LDwWp/nfs/ogps2gRyr178/OqX35HhDIzQw6S963PS&#10;I4PQwCOsJYMQhsMtMhiFQpNPIQAQINJYuEvLdJZu8yl5BqkE07p1MYcAw6ZneeMIvNsEByztezj0&#10;g6kd21gPBxwEHoaEiNmtMI0CY30wI3ikNsO2woFij0Ju8YjDQ/vMu8ZhlXNdeQebvtzbO/RxIC5h&#10;ZLd3CBg54tCshoFM6CGkP7G7yn+ucAhfc7OgDIS+9Q6UMQoRxQ7nQGh43CsOnIZVIvLu22d33/10&#10;9/03ED1sH8egevlYmoOXDpQdcQQNI8+DTHizcXg42M6KQwgarY9miN94kt0Rpto4lWmmsos2zIa0&#10;OtDa56irC5ON4zuwQwmMYbdtQrieHeBHGHLrp6/gLOxBO1jh+eWW8CQupOQ6i+AwotsWIRHBK4t4&#10;EPv9zW5+ABaxR51wzGkVcnsGbA5u+/dW2q1Pqs//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HkHAABbQ29udGVudF9UeXBlc10ueG1sUEsBAhQA&#10;CgAAAAAAh07iQAAAAAAAAAAAAAAAAAYAAAAAAAAAAAAQAAAAWwYAAF9yZWxzL1BLAQIUABQAAAAI&#10;AIdO4kCKFGY80QAAAJQBAAALAAAAAAAAAAEAIAAAAH8GAABfcmVscy8ucmVsc1BLAQIUAAoAAAAA&#10;AIdO4kAAAAAAAAAAAAAAAAAEAAAAAAAAAAAAEAAAAAAAAABkcnMvUEsBAhQAFAAAAAgAh07iQHd6&#10;B3XYAAAABQEAAA8AAAAAAAAAAQAgAAAAIgAAAGRycy9kb3ducmV2LnhtbFBLAQIUABQAAAAIAIdO&#10;4kC5Hz/JCAUAAPEeAAAOAAAAAAAAAAEAIAAAACcBAABkcnMvZTJvRG9jLnhtbFBLBQYAAAAABgAG&#10;AFkBAAChCAAAAAA=&#10;">
                  <v:fill on="f" focussize="0,0"/>
                  <v:stroke on="f"/>
                  <v:imagedata o:title=""/>
                  <o:lock v:ext="edit" aspectratio="f"/>
                </v:shape>
                <v:roundrect id="自选图形 89" o:spid="_x0000_s1026" o:spt="2" style="position:absolute;left:1922780;top:368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GZRlcUQAgAAEwQAAA4AAABkcnMvZTJvRG9jLnhtbK1TS44T&#10;MRDdI3EHy3vS+WiSTiudkSAMGwQjhjmA40+3kX+ynXRnxw5xBnYs5w5wm5HgFlN2en7AAiHSkruc&#10;qnr96lXV6rTXCu25D9KaGk9GY4y4oZZJ09T48v3ZsxKjEIlhRFnDa3zgAZ+unz5Zda7iU9taxbhH&#10;AGJC1bkatzG6qigCbbkmYWQdN+AU1msS4eqbgnnSAbpWxXQ8nhed9cx5S3kI8O/m6MTrjC8Ep/Gt&#10;EIFHpGoM3GI+fT636SzWK1I1nrhW0oEG+QcWmkgDH72D2pBI0M7L36C0pN4GK+KIWl1YISTluQao&#10;ZjL+pZqLljieawFxgruTKfw/WPpmf+6RZDVeLjAyREOPfny6+vnx8/WX79ffvqJymTTqXKgg9MKd&#10;++EWwEwF98Lr9IZSUA8TsJxOFyUofajxbF7OBoV5HxEFdzkroWsY0Vt39hf3MM6H+IpbjZJRY293&#10;hr2DLmZxyf51iFllNlAl7ANGQivo2Z4oNJnP54vEFxCHYLBuMVNmsEqyM6lUvvhm+0J5BKk13jxP&#10;z5D8KEwZ1IE+J9MTIE5gSIUiEUztQLZgmsztUUZ4CDzOvz8BJ2IbEtojgYyQwkjVcsJeGobiwUE/&#10;DGwOThQ0ZxgpDouWrBwZiVR/EwkyKAO6pEYeW5es2G/7oZ9byw4wCTvnZdOC8pNMOAXB5GVBhy1J&#10;o/3wnkHvd3l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kexTfWAAAABQEAAA8AAAAAAAAAAQAg&#10;AAAAIgAAAGRycy9kb3ducmV2LnhtbFBLAQIUABQAAAAIAIdO4kBmUZXFEAIAABMEAAAOAAAAAAAA&#10;AAEAIAAAACUBAABkcnMvZTJvRG9jLnhtbFBLBQYAAAAABgAGAFkBAACn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点击日志</w:t>
                        </w:r>
                      </w:p>
                    </w:txbxContent>
                  </v:textbox>
                </v:roundrect>
                <v:roundrect id="自选图形 90" o:spid="_x0000_s1026" o:spt="2" style="position:absolute;left:2684781;top:16465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AzcjR4VAgAAFQQAAA4AAABkcnMvZTJvRG9jLnhtbK1Ty24T&#10;MRTdI/EPlvd08mim01EmlSCUDYKKwgc4fswY+SXbyUx27BDfwI4l/wB/Uwn+gmtnaFpggRCJ5LnO&#10;HJ+ce8718mLQCu24D9KaBk9PJhhxQy2Tpm3wm9eXjyqMQiSGEWUNb/CeB3yxevhg2buaz2xnFeMe&#10;AYkJde8a3MXo6qIItOOahBPruIGXwnpNImx9WzBPemDXqphNJmXRW8+ct5SHAL+uDy/xKvMLwWl8&#10;KUTgEakGg7aYV5/XTVqL1ZLUrSeuk3SUQf5BhSbSwJ/eUq1JJGjr5W9UWlJvgxXxhFpdWCEk5bkH&#10;6GY6+aWb6444nnsBc4K7tSn8P1r6YnflkWQNPoekDNGQ0bf3n7+/+3Dz8evNl0/oPHvUu1AD9Npd&#10;eXAs7QKUqeFBeJ2e0AoaGjwrq9OzaorRHqahPC0Xi8XBYz5ERAFQzSvIDSMKgHlZzaEGxuJI5HyI&#10;z7jVKBUN9nZr2CvIMdtLds9DzD6zUSxhbzESWkFqO6LQtCzLs5FxBAP3T850Mlgl2aVUKm98u3mi&#10;PIKjDV4/Tt/x8D2YMqgHhxazBQgnMKZCkQildmBcMG3Wdu9EuEs8yZ8/ESdhaxK6g4DMkGCk7jhh&#10;Tw1Dce8gEQN3BycJmjOMFIerlqqMjESqv0GCDcqA08fwUhWHzTAmurFsD7OwdV62HTg/zYITCGYv&#10;RzTekzTcd/eZ9HibVz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AzcjR4VAgAAFQQAAA4A&#10;AAAAAAAAAQAgAAAAJQEAAGRycy9lMm9Eb2MueG1sUEsFBgAAAAAGAAYAWQEAAKw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评论</w:t>
                        </w:r>
                      </w:p>
                    </w:txbxContent>
                  </v:textbox>
                </v:roundrect>
                <v:roundrect id="自选图形 91" o:spid="_x0000_s1026" o:spt="2" style="position:absolute;left:208280;top:16370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C0m1GQSAgAAFAQAAA4AAABkcnMvZTJvRG9jLnhtbK1Ty47T&#10;MBTdI/EPlvc0aavJpFHTkaAMGwQjBj7A9SMx8ku2p0l37BDfwI4l/wB/MxL8BddumAewQIhGcq7r&#10;65Nzz7l3fTZqhfbcB2lNi+ezEiNuqGXSdC1+8/r8UY1RiMQwoqzhLT7wgM82Dx+sB9fwhe2tYtwj&#10;ADGhGVyL+xhdUxSB9lyTMLOOGzgU1msSYeu7gnkyALpWxaIsq2KwnjlvKQ8B/t0eD/Em4wvBaXwp&#10;ROARqRYDt5hXn9ddWovNmjSdJ66XdKJB/oGFJtLAR2+gtiQSdOXlb1BaUm+DFXFGrS6sEJLyXANU&#10;My9/qeayJ47nWkCc4G5kCv8Plr7YX3gkWYtXK4wM0eDRt/efv7/7cP3x6/WXT2g1TxoNLjSQeuku&#10;/LQLEKaCR+F1ekMpaGzxoqwXNQh9gGaolqflcpKYjxFROK+XNdiGEYWEZVUvIQbA4hbH+RCfcatR&#10;Clrs7ZVhr8DGrC7ZPw8xy8wmroS9xUhoBabtiULzqqpOJ8QpGbB/YqabwSrJzqVSeeO73RPlEVxt&#10;8fZxeqbL99KUQQMIdLI4AeIEulQoEiHUDnQLpsvc7t0Id4HL/PsTcCK2JaE/EsgIKY00PSfsqWEo&#10;HhwYYmB0cKKgOcNIcZi0FOXMSKT6m0yQQRlQOjl59C5FcdyNk6E7yw7QClfOy64H5bPvOR1aL1s0&#10;jUnq7bv7DHo7zJs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C0m1GQSAgAAFA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删除</w:t>
                        </w:r>
                      </w:p>
                    </w:txbxContent>
                  </v:textbox>
                </v:roundrect>
                <v:roundrect id="自选图形 93" o:spid="_x0000_s1026" o:spt="2" style="position:absolute;left:1352550;top:16560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BmXjlESAgAAFgQAAA4AAABkcnMvZTJvRG9jLnhtbK1Ty47T&#10;MBTdI/EPlvc0aauGTtR0JCjDBsGIGT7A9SMx8ku226Q7dohvYMdy/gH+ZiTmL7h2wzyABUIkknOd&#10;HJ+ce469Oh20Qnvug7SmwdNJiRE31DJp2ga/uzx7ssQoRGIYUdbwBh94wKfrx49Wvav5zHZWMe4R&#10;kJhQ967BXYyuLopAO65JmFjHDXwU1msSYerbgnnSA7tWxawsq6K3njlvKQ8B3m6OH/E68wvBaXwj&#10;ROARqQaDtphHn8dtGov1itStJ66TdJRB/kGFJtLAT2+pNiQStPPyNyotqbfBijihVhdWCEl57gG6&#10;mZa/dHPREcdzL2BOcLc2hf9HS1/vzz2SDLIrpxgZoiGk7x+vbj58uv787frrF3QyTyb1LtSAvXDn&#10;fpwFKFPHg/A6PaEXNADNfDFbLMDqA9TVoiqXo8l8iIgCYDlfQnAYUQDMq+UcamAs7oicD/Eltxql&#10;osHe7gx7C0Fmf8n+VYjZaDaKJew9RkIriG1PFJpWVfV0ZBzBwP2TM60MVkl2JpXKE99unyuPYGmD&#10;N8/SPS5+AFMG9Q0+gdZAOIF9KhSJUGoHzgXTZm0PVoT7xGW+/kSchG1I6I4CMkOCkbrjhL0wDMWD&#10;g0QMHB6cJGjOMFIczlqqMjISqf4GCTYoA06nKI/hpSoO22FMdGvZATbDznnZduD8NAtOINh8OaLx&#10;oKTdfX+eSe+O8/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BmXjlE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编辑</w:t>
                        </w:r>
                      </w:p>
                    </w:txbxContent>
                  </v:textbox>
                </v:roundrect>
                <v:roundrect id="自选图形 95" o:spid="_x0000_s1026" o:spt="2" style="position:absolute;left:1360805;top:2303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MA/qkQUAgAAFgQAAA4AAABkcnMvZTJvRG9jLnhtbK1TTY7T&#10;MBjdI3EHy3uatFEzmajpSFCGDYIRMxzAtZ3EyH+y3SbdsUOcgR1L7gC3GQluMZ/dMD/AAiESyfmc&#10;PL+87z17dTYqifbceWF0g+ezHCOuqWFCdw1+e3X+pMLIB6IZkUbzBh+4x2frx49Wg635wvRGMu4Q&#10;kGhfD7bBfQi2zjJPe66InxnLNXxsjVMkwNR1GXNkAHYls0Wel9lgHLPOUO49vN0cP+J14m9bTsPr&#10;tvU8INlg0BbS6NK4jWO2XpG6c8T2gk4yyD+oUERo+Okt1YYEgnZO/EalBHXGmzbMqFGZaVtBeeoB&#10;upnnv3Rz2RPLUy9gjre3Nvn/R0tf7S8cEgyyyxcYaaIgpO8fvvx4//H607frr5/R6TKaNFhfA/bS&#10;Xrhp5qGMHY+tU/EJvaARaIoyr/IlRocGL4q8OKkmk/kYEAVAVVQQHEYUAEVZFVADY3ZHZJ0PL7hR&#10;KBYNdman2RsIMvlL9i99SEazSSxh7zBqlYTY9kSieVmWJxPjBAbun5xxpTdSsHMhZZq4bvtMOgRL&#10;G7x5Gu9p8QOY1Gho8OlyAY1RAvu0lSRAqSw453WXtD1Y4e8T5+n6E3EUtiG+PwpIDBFG6p4T9lwz&#10;FA4WEtFweHCUoDjDSHI4a7FKyECE/Bsk2CA1OB2jPIYXqzBuxynRrWEH2Aw760TXg/PzJDiCYPOl&#10;iKaDEnf3/XkivTvO6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wD+qRB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保存</w:t>
                        </w:r>
                      </w:p>
                    </w:txbxContent>
                  </v:textbox>
                </v:roundrect>
                <v:shape id="自选图形 96" o:spid="_x0000_s1026" o:spt="34" type="#_x0000_t34" style="position:absolute;left:1860547;top:403222;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Cwv5AgFgIAAPcDAAAOAAAAZHJzL2Uyb0RvYy54bWytU82O&#10;0zAQviPxDpbvbdK06e5GTffQsnBAsBLwANPYaYz8J9s07Y0b4hm4cdx3gLdZCd6CsRPK3wUhfLA8&#10;nplvZr7PXl0flSQH7rwwuqazaU4J141hQu9r+urlzeSSEh9AM5BG85qeuKfX64cPVr2teGE6Ixl3&#10;BEG0r3pb0y4EW2WZbzquwE+N5RqdrXEKAppunzEHPaIrmRV5vsx645h1puHe4+12cNJ1wm9b3oTn&#10;bet5ILKm2FtIu0v7Lu7ZegXV3oHtRDO2Af/QhQKhsegZagsByBsn/oBSonHGmzZMG6My07ai4WkG&#10;nGaW/zbNiw4sT7MgOd6eafL/D7Z5drh1RDDULp9TokGhSF/e3X19+/7+w+f7Tx/J1TKS1FtfYexG&#10;37rR8vbWxYmPrVPEGWR2Ui7yuChppbBPEDJRgkOSIxqXy7xcXFByqukinxdFMZDPj4E06L8qi5KS&#10;Br3F4mJZIgwWygb8WMc6Hx5zo0g81HTHddgYrVFh4+apEBye+pBEYOMgwF7PsBslUdMDSDIpynyO&#10;a4QeE7DId/CYLTXpz+0AvslWQsDOlEWWvN6nWt5IwW6ElDHDu/1uIx3BEvimBg6G5n8Ji0W24Lsh&#10;LrkGCpQI3GECVB0H9kgzEk4WdQDnTE9jN4ozSiTHLxZPKTSAkH8ViuNJjVRGCQfR4mln2Clpme7x&#10;dSWyx58Qn+/Pdsr+8V/X3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kyPY1wAAAAUBAAAPAAAA&#10;AAAAAAEAIAAAACIAAABkcnMvZG93bnJldi54bWxQSwECFAAUAAAACACHTuJAsL+QIBYCAAD3AwAA&#10;DgAAAAAAAAABACAAAAAmAQAAZHJzL2Uyb0RvYy54bWxQSwUGAAAAAAYABgBZAQAArgUAAAAA&#10;" adj="-540720">
                  <v:fill on="f" focussize="0,0"/>
                  <v:stroke color="#000000" joinstyle="miter" startarrow="open" endarrow="open"/>
                  <v:imagedata o:title=""/>
                  <o:lock v:ext="edit" aspectratio="f"/>
                </v:shape>
                <v:shape id="自选图形 102" o:spid="_x0000_s1026" o:spt="33" type="#_x0000_t33" style="position:absolute;left:3427095;top:1068705;height:666115;width:85725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wVHvzDQIAAOYDAAAOAAAAZHJzL2Uyb0RvYy54bWytU0uO&#10;EzEQ3SNxB8t70p0m31Y6s0gYNggiAQeo2O60Jf9km3SyY4c4AzuW3AFuMxLcgrI7mjDACtELy26/&#10;elX1Xnl1c9KKHIUP0pqGjkclJcIwy6U5NPTtm9snC0pCBMNBWSMaehaB3qwfP1r1rhaV7aziwhMk&#10;MaHuXUO7GF1dFIF1QkMYWScMXrbWa4h49IeCe+iRXauiKstZ0VvPnbdMhIB/t8MlXWf+thUsvmrb&#10;ICJRDcXaYl59XvdpLdYrqA8eXCfZpQz4hyo0SINJ76m2EIG88/IPKi2Zt8G2ccSsLmzbSiZyD9jN&#10;uPytm9cdOJF7QXGCu5cp/D9a9vK480Ry9K6cUGJAo0nfP3z58f7j3advd18/k3FZJZV6F2oEb8zO&#10;pz6F4ZuTyYFLtFjyU0OfJlzxAJgOwQ0hp9Zr4i1aMJ2U6cuCoQQkxU6qebmcUnJOlcwW83I6eCNO&#10;kTAELKbzaooOMgTMZrPxON8XUCfaVJHzIT4XVpO0aehemLixxuAEWF/lVHB8EWIq8QpOgcqQvqHL&#10;aYXZGeAMtgoibrVDVYI55NhgleS3UqkUEfxhv1GeHCFN1dDLwPsAlgrZQugGXL4aetIyCo8BUHcC&#10;+DPDSTw71N3gE6GpGC04JUrgi0q7jIwg1RUJ3tv+71DsTpmLD4P0yYS95eddypn9wWHKMlwGP03r&#10;r+eMuj7P9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8FR78w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74265;top:1226185;height:2095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B91/P+QBAACfAwAADgAAAGRycy9lMm9Eb2MueG1srVNL&#10;btswEN0X6B0I7mvJSuwmguUs4qabog2Q9gBjkpII8IchY9ln6TW66qbHyTU6pN24v1VRLaihZvjm&#10;vcfR6mZvDdspjNq7js9nNWfKCS+1Gzr+6ePdqyvOYgInwXinOn5Qkd+sX75YTaFVjR+9kQoZgbjY&#10;TqHjY0qhraooRmUhznxQjpK9RwuJtjhUEmEidGuqpq6X1eRRBvRCxUhfN8ckXxf8vlcifej7qBIz&#10;HSduqaxY1m1eq/UK2gEhjFqcaMA/sLCgHTV9htpAAvaI+g8oqwX66Ps0E95Wvu+1UEUDqZnXv6l5&#10;GCGoooXMieHZpvj/YMX73T0yLenu6gVnDixd0tPnL09fv7F5fZn9mUJsqezW3eNpF8M9ZrH7Hm1+&#10;kwy273hz8fqyWRLKgdCaZjm/Whz9VfvEBBUsLygpKNvU14tFMb86owSM6a3yluWg40a7rB1a2L2L&#10;iTpT6Y+S/Nk4NnX8etFkTKDR6Q0kCm0gMdEN5Wz0Rss7bUw+EXHY3hpkO8jDUJ7Mj3B/KctNNhDH&#10;Y11JHWWMCuQbJ1k6BDLJ0TzzTMEqyZlRNP45IkBoE2hzrgREP/29lHobRxSyx0dXc7T18kC38hhQ&#10;DyNZMS80c4amoBA+TWwes5/3Ben8X6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zdc/YAAAA&#10;BQEAAA8AAAAAAAAAAQAgAAAAIgAAAGRycy9kb3ducmV2LnhtbFBLAQIUABQAAAAIAIdO4kAH3X8/&#10;5AEAAJ8DAAAOAAAAAAAAAAEAIAAAACcBAABkcnMvZTJvRG9jLnhtbFBLBQYAAAAABgAGAFkBAAB9&#10;BQAAAAA=&#10;">
                  <v:fill on="f" focussize="0,0"/>
                  <v:stroke color="#000000" joinstyle="round" endarrow="open"/>
                  <v:imagedata o:title=""/>
                  <o:lock v:ext="edit" aspectratio="f"/>
                </v:line>
                <v:line id="直线 105" o:spid="_x0000_s1026" o:spt="20" style="position:absolute;left:1774190;top:1397635;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Hc0GUeMBAACfAwAADgAAAGRycy9lMm9Eb2MueG1srVNL&#10;jhMxEN0jcQfLe9LdyUxCWunMYsKwQRBp4AAVf7ot+Sfbk07OwjVYseE4cw3KTpgMAytEFk7ZVX5V&#10;7/n16uZgNNmLEJWzHW0mNSXCMseV7Tv65fPdm7eUxASWg3ZWdPQoIr1Zv361Gn0rpm5wmotAEMTG&#10;dvQdHVLybVVFNggDceK8sJiULhhIuA19xQOMiG50Na3reTW6wH1wTMSIp5tTkq4LvpSCpU9SRpGI&#10;7ijOlsoayrrLa7VeQdsH8INi5zHgH6YwoCw2fYLaQALyENQfUEax4KKTacKcqZyUionCAdk09Qs2&#10;9wN4UbigONE/yRT/Hyz7uN8Goji+XT2nxILBR3r8+u3x+w/S1NdZn9HHFstu7Tacd9FvQyZ7kMHk&#10;f6RBDoiwWFw1S1T5iPFsuZjPyn1oxSERhgX5gDDMzpqr2bQkqwuKDzG9F86QHHRUK5u5Qwv7DzFh&#10;Zyz9VZKPtSVjR5fXiEMYoHWkhoSh8Ugm2r7cjU4rfqe0zjdi6He3OpA9ZDOUX+aHuL+V5SYbiMOp&#10;rqRONhkE8HeWk3T0KJJFP9M8ghGcEi3Q/jlCQGgTKH2phBDc+PdS7K0tjpA1Pqmao53jR3yVBx9U&#10;P6AUTRkzZ9AFZeCzY7PNnu8L0uW7W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B3NBlHj&#10;AQAAnwMAAA4AAAAAAAAAAQAgAAAAJwEAAGRycy9lMm9Eb2MueG1sUEsFBgAAAAAGAAYAWQEAAHwF&#10;AAAAAA==&#10;">
                  <v:fill on="f" focussize="0,0"/>
                  <v:stroke color="#000000" joinstyle="round" endarrow="open"/>
                  <v:imagedata o:title=""/>
                  <o:lock v:ext="edit" aspectratio="f"/>
                </v:line>
                <v:line id="直线 107" o:spid="_x0000_s1026" o:spt="20" style="position:absolute;left:1774190;top:202628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zzl80uMBAACfAwAADgAAAGRycy9lMm9Eb2MueG1srVNL&#10;ktMwEN1TxR1U2hM7hiQzrjizmDBsKJgq4AAdSbZVpV+1NHFyFq7Big3HmWvQUsKE34rCC7mlbr9+&#10;76m9vjlYw/YKo/au4/NZzZlywkvtho5/+nj34oqzmMBJMN6pjh9V5Deb58/WU2hV40dvpEJGIC62&#10;U+j4mFJoqyqKUVmIMx+Uo2Tv0UKiLQ6VRJgI3ZqqqetlNXmUAb1QMdLp9pTkm4Lf90qk930fVWKm&#10;48QtlRXLustrtVlDOyCEUYszDfgHFha0o6ZPUFtIwB5Q/wFltUAffZ9mwtvK970WqmggNfP6NzUf&#10;RgiqaCFzYniyKf4/WPFuf49MS7q7esWZA0uX9Pj5y+PXbyyfkD9TiC2V3bp7PO9iuMcs9tCjzW+S&#10;wQ6EsFq9ml+Ty8eON3WzbK4WJ3/VITFBBcuXC85Ezq6WTVOS1QUlYExvlLcsBx032mXt0ML+bUzU&#10;mUp/lORj49jU8esF4TABNDq9gUShDSQmuqF8G73R8k4bk7+IOOxuDbI95GEoT+ZHuL+U5SZbiOOp&#10;rqROMkYF8rWTLB0DmeRonnmmYJXkzCga/xwRILQJtLlUAqKf/l5KvY0jCtnjk6s52nl5pFt5CKiH&#10;kayYF5o5Q1NQCJ8nNo/Zz/uCdPmvN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kbN1z9gAAAAF&#10;AQAADwAAAAAAAAABACAAAAAiAAAAZHJzL2Rvd25yZXYueG1sUEsBAhQAFAAAAAgAh07iQM85fNLj&#10;AQAAnwMAAA4AAAAAAAAAAQAgAAAAJwEAAGRycy9lMm9Eb2MueG1sUEsFBgAAAAAGAAYAWQEAAHwF&#10;AAAAAA==&#10;">
                  <v:fill on="f" focussize="0,0"/>
                  <v:stroke color="#000000" joinstyle="round" endarrow="open"/>
                  <v:imagedata o:title=""/>
                  <o:lock v:ext="edit" aspectratio="f"/>
                </v:line>
                <v:line id="直线 108" o:spid="_x0000_s1026" o:spt="20" style="position:absolute;left:2336165;top:366395;height:323850;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9+BVReEBAACeAwAADgAAAGRycy9lMm9Eb2MueG1srVM7&#10;jtswEO0D5A4E+1i2BQu7guUt1tk0QWIgyQHGJCUR4A9DrmWfJddIlSbH2WtkSDvr/KogKqghZ/Tm&#10;vcfR+u5oDTsojNq7ji9mc86UE15qN3T808eHVzecxQROgvFOdfykIr/bvHyxnkKrln70RipkBOJi&#10;O4WOjymFtqqiGJWFOPNBOUr2Hi0k2uJQSYSJ0K2plvN5U00eZUAvVIx0uj0n+abg970S6X3fR5WY&#10;6ThxS2XFsu7zWm3W0A4IYdTiQgP+gYUF7ajpM9QWErBH1H9AWS3QR9+nmfC28n2vhSoaSM1i/pua&#10;DyMEVbSQOTE82xT/H6x4d9gh05Lubk5X5cDSJT19/vL09RvLJ+TPFGJLZfduh5ddDDvMYo892vwm&#10;GezY8WVdN4tmxdmp43XT1Lers73qmJigfFNTTuTksr5ZFe+rK0jAmN4ob1kOOm60y9KhhcPbmKgx&#10;lf4oycfGsanjt6tlxgSanN5AotAG0hLdUL6N3mj5oI3JX0Qc9vcG2QHyLJQn8yPcX8pyky3E8VxX&#10;UmcZowL52kmWToE8cjTOPFOwSnJmFE1/jggQ2gTaXCsB0U9/L6XexhGFbPHZ1BztvTzRpTwG1MNI&#10;ViwKzZyhISiELwObp+znfUG6/lab7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Gzdc/YAAAABQEA&#10;AA8AAAAAAAAAAQAgAAAAIgAAAGRycy9kb3ducmV2LnhtbFBLAQIUABQAAAAIAIdO4kD34FVF4QEA&#10;AJ4DAAAOAAAAAAAAAAEAIAAAACcBAABkcnMvZTJvRG9jLnhtbFBLBQYAAAAABgAGAFkBAAB6BQAA&#10;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_x0000_s1026" o:spid="_x0000_s1026" o:spt="202" type="#_x0000_t202" style="position:absolute;left:2065655;top:1189355;flip:y;height:342265;width:29210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4w7BZqwEAACIDAAAOAAAAZHJzL2Uyb0RvYy54bWytUktu&#10;2zAQ3QfoHQjua8lKZMSC5QBBkGyKNkA+e5oiLQIkhyAZS75Ae4Ouusk+5/I5MqQdt2h2QTYDcubN&#10;e3wzXFyMRpON8EGBbel0UlIiLIdO2XVLH+6vv55TEiKzHdNgRUu3ItCL5ZeTxeAaUUEPuhOeIIkN&#10;zeBa2sfomqIIvBeGhQk4YbEowRsW8erXRefZgOxGF1VZzooBfOc8cBECZq/2RbrM/FIKHn9IGUQk&#10;uqX4tpijz3GVYrFcsGbtmesVPzyDfeAVhimLokeqKxYZefLqHZVR3EMAGSccTAFSKi6yB3QzLf9z&#10;c9czJ7IXHE5wxzGFz6Pl3ze3nqgOdzfF+VhmcEm73792f152zz9JSuKIBhcaRN45xMbxEkaEv+UD&#10;JpPzUXpDpFbuMRVTBt0RRFblrJ7VNSXbJHI+P8VzHrsYI+EJMK+mJYpzBJyeVdUs14s9ZSJyPsQb&#10;AYakQ0s9bjULsM23EJEKoW+QBLdwrbTOEtqSoaXzuqpzw7GCHdpiYzK2N5BOcVyNB7cr6LZo9sl5&#10;te5RM9vNcFxEVjx8mrTpf++Z9O/XXr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TpZS9cAAAAF&#10;AQAADwAAAAAAAAABACAAAAAiAAAAZHJzL2Rvd25yZXYueG1sUEsBAhQAFAAAAAgAh07iQHjDsFmr&#10;AQAAIgMAAA4AAAAAAAAAAQAgAAAAJgEAAGRycy9lMm9Eb2MueG1sUEsFBgAAAAAGAAYAWQEAAEMF&#10;A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3.3</w:t>
      </w:r>
      <w:r>
        <w:rPr>
          <w:rFonts w:eastAsia="楷体_GB2312"/>
          <w:color w:val="000000"/>
          <w:szCs w:val="21"/>
        </w:rPr>
        <w:t xml:space="preserve">  </w:t>
      </w:r>
      <w:r>
        <w:rPr>
          <w:rFonts w:hint="eastAsia" w:eastAsia="楷体_GB2312"/>
          <w:color w:val="000000"/>
          <w:szCs w:val="21"/>
          <w:lang w:eastAsia="zh-CN"/>
        </w:rPr>
        <w:t>日志查看</w:t>
      </w:r>
      <w:r>
        <w:rPr>
          <w:rFonts w:hint="eastAsia" w:eastAsia="楷体_GB2312"/>
          <w:color w:val="000000"/>
          <w:szCs w:val="21"/>
          <w:lang w:val="en-US" w:eastAsia="zh-CN"/>
        </w:rPr>
        <w:t>/编辑流程</w:t>
      </w:r>
      <w:r>
        <w:rPr>
          <w:rFonts w:hint="eastAsia" w:eastAsia="楷体_GB2312"/>
          <w:color w:val="000000"/>
          <w:szCs w:val="21"/>
          <w:lang w:eastAsia="zh-CN"/>
        </w:rPr>
        <w:t>图</w:t>
      </w:r>
    </w:p>
    <w:p>
      <w:pPr>
        <w:numPr>
          <w:ilvl w:val="0"/>
          <w:numId w:val="0"/>
        </w:numPr>
        <w:rPr>
          <w:rFonts w:hint="eastAsia"/>
          <w:sz w:val="21"/>
          <w:lang w:val="en-US" w:eastAsia="zh-CN"/>
        </w:rPr>
      </w:pPr>
    </w:p>
    <w:p>
      <w:pPr>
        <w:pStyle w:val="5"/>
        <w:rPr>
          <w:rFonts w:hint="eastAsia"/>
          <w:lang w:val="en-US" w:eastAsia="zh-CN"/>
        </w:rPr>
      </w:pPr>
      <w:bookmarkStart w:id="32" w:name="_Toc7429"/>
      <w:r>
        <w:rPr>
          <w:rFonts w:hint="eastAsia"/>
          <w:lang w:val="en-US" w:eastAsia="zh-CN"/>
        </w:rPr>
        <w:t>3.1.4通知</w:t>
      </w:r>
      <w:bookmarkEnd w:id="32"/>
    </w:p>
    <w:p>
      <w:pPr>
        <w:ind w:firstLine="420" w:firstLineChars="0"/>
        <w:rPr>
          <w:rFonts w:hint="eastAsia"/>
          <w:lang w:val="en-US" w:eastAsia="zh-CN"/>
        </w:rPr>
      </w:pPr>
      <w:r>
        <w:rPr>
          <w:rFonts w:hint="eastAsia"/>
          <w:lang w:val="en-US" w:eastAsia="zh-CN"/>
        </w:rPr>
        <w:t>用户被关注或日志被点赞和评论时，插入通知队列中，当用户从主页点击“查看通知”这个图标时，展示该用户当前的未读通知，点击指定通知，则关闭该通知并从数据库里删除。</w:t>
      </w:r>
    </w:p>
    <w:p>
      <w:pPr>
        <w:numPr>
          <w:ilvl w:val="0"/>
          <w:numId w:val="0"/>
        </w:numPr>
        <w:rPr>
          <w:sz w:val="21"/>
        </w:rPr>
      </w:pPr>
      <w:r>
        <w:rPr>
          <w:sz w:val="21"/>
        </w:rPr>
        <mc:AlternateContent>
          <mc:Choice Requires="wpc">
            <w:drawing>
              <wp:inline distT="0" distB="0" distL="114300" distR="114300">
                <wp:extent cx="3789045" cy="307213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065530" y="749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收到评论</w:t>
                              </w:r>
                            </w:p>
                          </w:txbxContent>
                        </wps:txbx>
                        <wps:bodyPr upright="1"/>
                      </wps:wsp>
                      <wps:wsp>
                        <wps:cNvPr id="11" name="自选图形 49"/>
                        <wps:cNvSpPr/>
                        <wps:spPr>
                          <a:xfrm>
                            <a:off x="1818005" y="20656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点击图标</w:t>
                              </w:r>
                            </w:p>
                          </w:txbxContent>
                        </wps:txbx>
                        <wps:bodyPr upright="1"/>
                      </wps:wsp>
                      <wps:wsp>
                        <wps:cNvPr id="12" name="自选图形 50"/>
                        <wps:cNvSpPr/>
                        <wps:spPr>
                          <a:xfrm>
                            <a:off x="1779905" y="1437005"/>
                            <a:ext cx="10287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首页显示图标</w:t>
                              </w:r>
                            </w:p>
                          </w:txbxContent>
                        </wps:txbx>
                        <wps:bodyPr upright="1"/>
                      </wps:wsp>
                      <wps:wsp>
                        <wps:cNvPr id="13" name="自选图形 51"/>
                        <wps:cNvSpPr/>
                        <wps:spPr>
                          <a:xfrm>
                            <a:off x="1608455" y="846455"/>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未读消息条数增加</w:t>
                              </w:r>
                            </w:p>
                          </w:txbxContent>
                        </wps:txbx>
                        <wps:bodyPr upright="1"/>
                      </wps:wsp>
                      <wps:wsp>
                        <wps:cNvPr id="17" name="自选图形 52"/>
                        <wps:cNvSpPr/>
                        <wps:spPr>
                          <a:xfrm>
                            <a:off x="2513330" y="463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被关注</w:t>
                              </w:r>
                            </w:p>
                          </w:txbxContent>
                        </wps:txbx>
                        <wps:bodyPr upright="1"/>
                      </wps:wsp>
                      <wps:wsp>
                        <wps:cNvPr id="20" name="自选图形 53"/>
                        <wps:cNvSpPr/>
                        <wps:spPr>
                          <a:xfrm>
                            <a:off x="1732280" y="2637155"/>
                            <a:ext cx="1010285"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ind w:left="0" w:leftChars="0" w:firstLine="0" w:firstLineChars="0"/>
                                <w:jc w:val="both"/>
                                <w:rPr>
                                  <w:rFonts w:hint="eastAsia" w:eastAsia="宋体"/>
                                  <w:lang w:eastAsia="zh-CN"/>
                                </w:rPr>
                              </w:pPr>
                              <w:r>
                                <w:rPr>
                                  <w:rFonts w:hint="eastAsia"/>
                                  <w:lang w:eastAsia="zh-CN"/>
                                </w:rPr>
                                <w:t>通知列表</w:t>
                              </w:r>
                            </w:p>
                          </w:txbxContent>
                        </wps:txbx>
                        <wps:bodyPr upright="1"/>
                      </wps:wsp>
                      <wps:wsp>
                        <wps:cNvPr id="78" name="自选图形 54"/>
                        <wps:cNvCnPr/>
                        <wps:spPr>
                          <a:xfrm rot="5400000" flipH="1" flipV="1">
                            <a:off x="2204082" y="-295275"/>
                            <a:ext cx="28575" cy="1447800"/>
                          </a:xfrm>
                          <a:prstGeom prst="bentConnector3">
                            <a:avLst>
                              <a:gd name="adj1" fmla="val -832222"/>
                            </a:avLst>
                          </a:prstGeom>
                          <a:ln w="9525" cap="flat" cmpd="sng">
                            <a:solidFill>
                              <a:srgbClr val="000000"/>
                            </a:solidFill>
                            <a:prstDash val="solid"/>
                            <a:miter/>
                            <a:headEnd type="arrow" w="med" len="med"/>
                            <a:tailEnd type="arrow" w="med" len="med"/>
                          </a:ln>
                        </wps:spPr>
                        <wps:bodyPr/>
                      </wps:wsp>
                      <wps:wsp>
                        <wps:cNvPr id="81" name="直线 55"/>
                        <wps:cNvCnPr/>
                        <wps:spPr>
                          <a:xfrm>
                            <a:off x="2279015" y="671195"/>
                            <a:ext cx="635" cy="228600"/>
                          </a:xfrm>
                          <a:prstGeom prst="line">
                            <a:avLst/>
                          </a:prstGeom>
                          <a:ln w="9525" cap="flat" cmpd="sng">
                            <a:solidFill>
                              <a:srgbClr val="000000"/>
                            </a:solidFill>
                            <a:prstDash val="solid"/>
                            <a:headEnd type="none" w="med" len="med"/>
                            <a:tailEnd type="arrow" w="med" len="med"/>
                          </a:ln>
                        </wps:spPr>
                        <wps:bodyPr upright="1"/>
                      </wps:wsp>
                      <wps:wsp>
                        <wps:cNvPr id="86" name="直线 56"/>
                        <wps:cNvCnPr/>
                        <wps:spPr>
                          <a:xfrm>
                            <a:off x="2288540" y="1204595"/>
                            <a:ext cx="635" cy="228600"/>
                          </a:xfrm>
                          <a:prstGeom prst="line">
                            <a:avLst/>
                          </a:prstGeom>
                          <a:ln w="9525" cap="flat" cmpd="sng">
                            <a:solidFill>
                              <a:srgbClr val="000000"/>
                            </a:solidFill>
                            <a:prstDash val="solid"/>
                            <a:headEnd type="none" w="med" len="med"/>
                            <a:tailEnd type="arrow" w="med" len="med"/>
                          </a:ln>
                        </wps:spPr>
                        <wps:bodyPr upright="1"/>
                      </wps:wsp>
                      <wps:wsp>
                        <wps:cNvPr id="100" name="直线 57"/>
                        <wps:cNvCnPr/>
                        <wps:spPr>
                          <a:xfrm>
                            <a:off x="2279015" y="1795145"/>
                            <a:ext cx="635" cy="276225"/>
                          </a:xfrm>
                          <a:prstGeom prst="line">
                            <a:avLst/>
                          </a:prstGeom>
                          <a:ln w="9525" cap="flat" cmpd="sng">
                            <a:solidFill>
                              <a:srgbClr val="000000"/>
                            </a:solidFill>
                            <a:prstDash val="solid"/>
                            <a:headEnd type="none" w="med" len="med"/>
                            <a:tailEnd type="arrow" w="med" len="med"/>
                          </a:ln>
                        </wps:spPr>
                        <wps:bodyPr upright="1"/>
                      </wps:wsp>
                      <wps:wsp>
                        <wps:cNvPr id="145" name="直线 58"/>
                        <wps:cNvCnPr/>
                        <wps:spPr>
                          <a:xfrm>
                            <a:off x="2259965" y="2438400"/>
                            <a:ext cx="635" cy="180975"/>
                          </a:xfrm>
                          <a:prstGeom prst="line">
                            <a:avLst/>
                          </a:prstGeom>
                          <a:ln w="9525" cap="flat" cmpd="sng">
                            <a:solidFill>
                              <a:srgbClr val="000000"/>
                            </a:solidFill>
                            <a:prstDash val="solid"/>
                            <a:headEnd type="none" w="med" len="med"/>
                            <a:tailEnd type="arrow" w="med" len="med"/>
                          </a:ln>
                        </wps:spPr>
                        <wps:bodyPr upright="1"/>
                      </wps:wsp>
                    </wpc:wpc>
                  </a:graphicData>
                </a:graphic>
              </wp:inline>
            </w:drawing>
          </mc:Choice>
          <mc:Fallback>
            <w:pict>
              <v:group id="画布 46" o:spid="_x0000_s1026" o:spt="203" style="height:241.9pt;width:298.35pt;" coordsize="3789045,3072130" editas="canvas" o:gfxdata="UEsDBAoAAAAAAIdO4kAAAAAAAAAAAAAAAAAEAAAAZHJzL1BLAwQUAAAACACHTuJA8oWOYt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9zhcgDgoe&#10;4vsYZJbKS/rsB1BLAwQUAAAACACHTuJAJANm1Z0EAACEHAAADgAAAGRycy9lMm9Eb2MueG1s7ZnP&#10;b+Q0FMfvSPwPVu7txPnpRJ2uRLtbDghWLHD35DdK4shOO9MbEocVd25748h5DysQ8NdUhf+C9xxn&#10;OjM7pUORukJKK02djPNqf/3x83svJ89WTU2uMqkq0c4temxbJGsTkVZtMbe+/urFEbOI6nmb8lq0&#10;2dy6zpT17PTjj06WXZw5ohR1mkkCRloVL7u5VfZ9F89mKimzhqtj0WUtfJkL2fAeLmUxSyVfgvWm&#10;njm2HcyWQqadFEmmFNw9H760TrX9PM+S/os8V1lP6rkFY+v1p9SfC/ycnZ7wuJC8K6vEDIM/YhQN&#10;r1r4p2tT57zn5FJW75lqqkQKJfL+OBHNTOR5lWR6DjAbau/M5kKKy07PpYiXRbeWCaTd0enRZpPP&#10;r15KUqVzKwR5Wt7AGt3++OvNu++JF6A6y66IodOF7F51L6W5UQxXOOFVLhv8C1MhK63r9VrXbNWT&#10;BG66IYtsz7dIAt+5duhQ1yiflLA87z2XlM8feHI2/uMZjm89nGUHFKk7odR/E+pVybtM669QAyMU&#10;XQv15+uf//ruh5s3v9/89hPx2CCX7rrWSsUKZNsjFLUD3wcZCEgSetEoyCgZcxngbRQLmAtt0H49&#10;bR53UvUXmWgINuYWkNKmXwLumkJ+9ZnqNY6pWVOefmuRvKkB7iteExoEQWgsms5ge7SJTypRV+mL&#10;qq71hSwWZ7Uk8OjcOv8Ef83DW93qliznVuQ7uNQcdnNe8x6aTQd8qbbQY9t6Qm0atvXPPsM4sHOu&#10;ymEA2gJ243GZ8fR5m5L+ugNwW3AxFg6hyVKL1Bl4JGzpnj2v6kN6ggx1C0ojSsPSYatfLVaafRUv&#10;RHoNJFx2sipKUJ7qARvycL88BYJ03KvbCEY4FhwB0HoAgowy24a1AgQdwBGAHLSaINRrurMJJggN&#10;WaMfdPZC6GtPdTiEYRhFBkLquSECqTfsCCG1HQZ3J1c4uOKJwh0K3f0Uard8OIWBzTxwf+gKmRdg&#10;cxtC3/HgdJognCDcGxKG+yF0kKKDIXR86romJPQCd5fBKSTcDEknP7jtBx1wTkP6thUS+u6/QpCG&#10;ruMwMIUhYeCGdBdCClmqwzC+hx6uz8JQe8opMcHMaEpMQij37KPQ26DwrDV1hDHBGnJ5IgVkUz4e&#10;s3jQ5nXVfYrZlW59gy1M+EyZwXFsz2YQgAKFRw5knAOGPB6jRmAUbmlKqeeFkOfgCO7HdJG1/Zlo&#10;W8ighXTvT6JxPOss+ojBbnG0kwfL+/Pop8+Jm6rPpI5etrNjLqVYHpYe/0PX/fnxkBSjwuiVoATz&#10;RIkwWyfCt2/e3v7yBxn8lXGN95C2xVEY2XSI+4KQ0mgn7oNTeIAIvGLwEEN1BeUHNK5JGHDDYwrL&#10;NHj76VHYBuDw8sgj1//DFkVYMPqekQVTwNTlkENYYAzcj/YpFPyLP8Ggq2r/SxgoniGmnG08g653&#10;Psoz0DDyKdSvtVMdT5g71xAGDlQ8h/0+lsPHfW/Ks5Nr+LD1Unz5sE3DZrX+EN/gR1EwnBOO5zKI&#10;Uu6hAUqq0UMx8UTDfTTo1znwqkuHaua1HL5L27zWQcbdy8PT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OBwAAW0NvbnRlbnRfVHlwZXNdLnht&#10;bFBLAQIUAAoAAAAAAIdO4kAAAAAAAAAAAAAAAAAGAAAAAAAAAAAAEAAAAPAFAABfcmVscy9QSwEC&#10;FAAUAAAACACHTuJAihRmPNEAAACUAQAACwAAAAAAAAABACAAAAAUBgAAX3JlbHMvLnJlbHNQSwEC&#10;FAAKAAAAAACHTuJAAAAAAAAAAAAAAAAABAAAAAAAAAAAABAAAAAAAAAAZHJzL1BLAQIUABQAAAAI&#10;AIdO4kDyhY5i2AAAAAUBAAAPAAAAAAAAAAEAIAAAACIAAABkcnMvZG93bnJldi54bWxQSwECFAAU&#10;AAAACACHTuJAJANm1Z0EAACEHAAADgAAAAAAAAABACAAAAAnAQAAZHJzL2Uyb0RvYy54bWxQSwUG&#10;AAAAAAYABgBZAQAANggAAAAA&#10;">
                <o:lock v:ext="edit" aspectratio="f"/>
                <v:shape id="画布 46" o:spid="_x0000_s1026" style="position:absolute;left:0;top:0;height:3072130;width:3789045;" filled="f" stroked="f" coordsize="21600,21600" o:gfxdata="UEsDBAoAAAAAAIdO4kAAAAAAAAAAAAAAAAAEAAAAZHJzL1BLAwQUAAAACACHTuJA8oWOYtgAAAAF&#10;AQAADwAAAGRycy9kb3ducmV2LnhtbE2PQU/CQBCF7yb8h82QeDGyRQVq7ZYDiZEYE2JBzkt3bBu7&#10;s6W7tPjvHb3IZZKX9/LeN+nybBvRY+drRwqmkwgEUuFMTaWC3fb5NgbhgyajG0eo4Bs9LLPRVaoT&#10;4wZ6xz4PpeAS8olWUIXQJlL6okKr/cS1SOx9us7qwLIrpen0wOW2kXdRNJdW18QLlW5xVWHxlZ+s&#10;gqHY9Pvt24vc3OzXjo7r4yr/eFXqejyNnkAEPIf/MPziMzpkzHRwJzJeNAr4kfB32Zs9zhcgDgoe&#10;4vsYZJbKS/rsB1BLAwQUAAAACACHTuJAMLRLLFgEAAAIHAAADgAAAGRycy9lMm9Eb2MueG1s7ZnP&#10;j+M0FMfvSPwPVu4zjZ1fTjWdlZhh4YBgxQJ3N3HaoMSO7My0c+OG9m/YG0fOnJCAv2a18F/wnpN2&#10;2pLulAFmhZQZqXUS5/XZ75Ov33Munq3ritxKY0utZh499z0iVabzUi1m3tdfPT/jHrGtULmotJIz&#10;705a79nlhx9crJqpZHqpq1waAkaUna6ambds22Y6mdhsKWthz3UjFVwstKlFC4dmMcmNWIH1upow&#10;348nK23yxuhMWgtnr7uL3qWzXxQya78oCitbUs088K11n8Z9zvFzcnkhpgsjmmWZ9W6IR3hRi1LB&#10;j25NXYtWkBtT/sVUXWZGW12055muJ7ooyky6McBoqH8wmiuhboV1g8lgdjYOQutftDtfoN9KPy+r&#10;CmZjAtaneA6/VxAfiZcrRVYzL41Y5EZ53xsv9Tf1nVcNRNI225jaf+bry6VopJsCO80+v31hSJkD&#10;aBBLJWoA6vfvf/zju1dvXv/65pcfSMgxoOgBdH3ZvDD9kYUmDmNdmBq/Yd7JGq3EURSAqbuZl4Qp&#10;tBwOct2SDC7zgANiHsngchDzANo4QfdmGmPbT6SuCTZmntE3Kv8SkHNzJG4/sy3+2CLvXRX5tx4p&#10;6goAuxUVoXEcJ73FvjPY3tjEO62uyhzj4g7MYn5VGQK3zrzrj/C/v3mv206kSCbgiSoq0cIY6gam&#10;zaqF823vDrtr2Hd/Q4bRsWthl50DzgJ2E9OlFPnHKiftXQPxUPCYewhLLXOPVBJUAVuuZyvK6pSe&#10;MA09VXbahQ5D2q7nazCDzbnO74CEm8aUiyXMPHUO9+R1Xf57BOkwgin6cjqCnHLfjxyCDHAEILu5&#10;GiF0MT14CEYIe7I2OsgGIYycUp0OYZKkaQ8hDYMEgXQP7AZC6jMOZ0cp7KR4pPCAwmCYQifLp1MY&#10;+zwE+cPVmIcxNvchjFgIq9MI4QjhYEqYDEPIkKKTIWQRDYI+JQzj4JDBMSXcTUlHHdzXQQbiNFCV&#10;RMHfQpAmAWMcTIEOsjhI6CGEFCpFxkEoXWES8SRxSjkWJlgZjYVJAlsuQxSGOxReqcHamBgN1VSE&#10;yywutEVVNp9ideVa32ALC76+embMD30OCShwesZgb6DDUEw3WSMwCqccpTQME6hz0IPjmM6laq+0&#10;UlBBaxMcL6LRn20VfcbhaWFO5MHycB399DVxXbbSuOxlvzoWxujVaeXxO7oO18ddUYwzjKoE9e8T&#10;FcJ8Wwi/ff3T259/I51e9dJ4hLQ9jpLUp13eFyeUpgd5H6zCHUSgivFDDFUlbD+gcUdChxsuU7hN&#10;g6efHoV9AE7fHnlk/N/vpgiPN9qzYSF+WHX2WOAc5MdpCgV9iUYY3K7a/xIGimtItxJtaHD7nY9S&#10;BpqkEQ2PSkMSM9ibfufyMkrD+90vheAd0LC7W3/KOhGladytEywMOGQpGPD7fGO7UMCWavpQTjzS&#10;cIwG9wYI3v64VK1/NYbvs3aPXZJx/wLv8k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JBgAAW0NvbnRlbnRfVHlwZXNdLnhtbFBLAQIUAAoAAAAA&#10;AIdO4kAAAAAAAAAAAAAAAAAGAAAAAAAAAAAAEAAAAKsFAABfcmVscy9QSwECFAAUAAAACACHTuJA&#10;ihRmPNEAAACUAQAACwAAAAAAAAABACAAAADPBQAAX3JlbHMvLnJlbHNQSwECFAAKAAAAAACHTuJA&#10;AAAAAAAAAAAAAAAABAAAAAAAAAAAABAAAAAAAAAAZHJzL1BLAQIUABQAAAAIAIdO4kDyhY5i2AAA&#10;AAUBAAAPAAAAAAAAAAEAIAAAACIAAABkcnMvZG93bnJldi54bWxQSwECFAAUAAAACACHTuJAMLRL&#10;LFgEAAAIHAAADgAAAAAAAAABACAAAAAnAQAAZHJzL2Uyb0RvYy54bWxQSwUGAAAAAAYABgBZAQAA&#10;8QcAAAAA&#10;">
                  <v:fill on="f" focussize="0,0"/>
                  <v:stroke on="f"/>
                  <v:imagedata o:title=""/>
                  <o:lock v:ext="edit" aspectratio="f"/>
                </v:shape>
                <v:roundrect id="自选图形 48" o:spid="_x0000_s1026" o:spt="2" style="position:absolute;left:1065530;top:74930;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BNx3JkSAgAAEwQAAA4AAABkcnMvZTJvRG9jLnhtbK1Ty47T&#10;MBTdI/EPlvc0aTvNdKKmI0EZNghGDHyA60di5Jdst0l37BDfwI4l/wB/MxL8BddumAewQIhGcq57&#10;r0/OPed6dT5ohfbcB2lNg6eTEiNuqGXStA1+8/ri0RKjEIlhRFnDG3zgAZ+vHz5Y9a7mM9tZxbhH&#10;AGJC3bsGdzG6uigC7bgmYWIdN5AU1msSYevbgnnSA7pWxawsq6K3njlvKQ8B/t0ck3id8YXgNL4U&#10;IvCIVIOBW8yrz+s2rcV6RerWE9dJOtIg/8BCE2ngozdQGxIJ2nn5G5SW1NtgRZxQqwsrhKQ89wDd&#10;TMtfurnqiOO5FxAnuBuZwv+DpS/2lx5JBt6BPIZo8Ojb+8/f3324/vj1+ssndLJMGvUu1FB65S79&#10;uAsQpoYH4XV6QytoSCjVYjEHqEODT0/OIMoK8yEiCunlfAmuYUQhPa+Wc4ghX9zCOB/iM241SkGD&#10;vd0Z9gpczOKS/fMQs8pspErYW4yEVuDZnig0rarqdEQciwH7J2Y6GayS7EIqlTe+3T5RHsHRBm8e&#10;p2c8fK9MGdQ3+GwxWwBxAkMqFIkQageyBdNmbvdOhLvAZf79CTgR25DQHQlkhFRG6o4T9tQwFA8O&#10;/DBwc3CioDnDSHG4aCnKlZFI9TeVIIMyoHQy8mhdiuKwHQAmhVvLDjAJO+dl24Hy00w4ZWDyskXj&#10;LUmjfXefQW/v8v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MINYAAAAFAQAADwAAAAAAAAAB&#10;ACAAAAAiAAAAZHJzL2Rvd25yZXYueG1sUEsBAhQAFAAAAAgAh07iQBNx3JkSAgAAEw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收到评论</w:t>
                        </w:r>
                      </w:p>
                    </w:txbxContent>
                  </v:textbox>
                </v:roundrect>
                <v:roundrect id="自选图形 49" o:spid="_x0000_s1026" o:spt="2" style="position:absolute;left:1818005;top:2065655;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PhvbL4UAgAAFQQAAA4AAABkcnMvZTJvRG9jLnhtbK1TTY7T&#10;MBjdI3EHy3uapKUhEzUdCcqwQTBi4ACu7SRG/pPtNumOHeIM7FhyB7jNSMwt5rMb5gdYIEQiOZ+T&#10;55f3vWevTkcl0Z47L4xucDHLMeKaGiZ01+B3b88eVRj5QDQj0mje4AP3+HT98MFqsDWfm95Ixh0C&#10;Eu3rwTa4D8HWWeZpzxXxM2O5ho+tcYoEmLouY44MwK5kNs/zMhuMY9YZyr2Ht5vjR7xO/G3LaXjd&#10;tp4HJBsM2kIaXRq3cczWK1J3jthe0EkG+QcViggNP72h2pBA0M6J36iUoM5404YZNSozbSsoTz1A&#10;N0X+SzcXPbE89QLmeHtjk/9/tPTV/twhwSC7AiNNFGT04+PXqw+fLj9/v/z2BT0+iR4N1tcAvbDn&#10;bpp5KGPDY+tUfEIraASWqqjyfInRocHzvFyWy+XRYz4GRAFQLSrIDSMKgEVZLaAGxuyWyDofXnCj&#10;UCwa7MxOszeQY7KX7F/6kHxmk1jC3mPUKgmp7YlERVmWTybGCQzcPznjSm+kYGdCyjRx3faZdAiW&#10;NnjzNN7T4nswqdHQ4JPlHBqjBLZpK0mAUlkwzusuabu3wt8lztP1J+IobEN8fxSQGCKM1D0n7Llm&#10;KBwsJKLh7OAoQXGGkeRw1GKVkIEI+TdIsEFqcDpGeQwvVmHcjlOiW8MOsBd21omuB+eLJDiCYO+l&#10;iKZzEjf33XkivT3N62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G9svhQCAAAV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点击图标</w:t>
                        </w:r>
                      </w:p>
                    </w:txbxContent>
                  </v:textbox>
                </v:roundrect>
                <v:roundrect id="自选图形 50" o:spid="_x0000_s1026" o:spt="2" style="position:absolute;left:1779905;top:1437005;height:368300;width:10287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IukLQwSAgAAFgQAAA4AAABkcnMvZTJvRG9jLnhtbK1Ty47T&#10;MBTdI/EPlvc0aUtfUdORoAwbBCMGPsD1IzHyS7bbpDt2iG9gN0v+Af5mJPgLrj1hOgMsECKV3OP4&#10;+OTcc+31Wa8VOnAfpDU1Ho9KjLihlknT1Pjtm/NHS4xCJIYRZQ2v8ZEHfLZ5+GDduYpPbGsV4x6B&#10;iAlV52rcxuiqogi05ZqEkXXcwKKwXpMIU98UzJMO1LUqJmU5LzrrmfOW8hDg7fZmEW+yvhCcxldC&#10;BB6RqjF4i3n0edylsdisSdV44lpJBxvkH1xoIg189FZqSyJBey9/k9KSehusiCNqdWGFkJTnGqCa&#10;cflLNZctcTzXAuEEdxtT+H+y9OXhwiPJoHcTjAzR0KNvHz5/f//x+tPX6y9XaJYz6lyogHrpLjwk&#10;lmYBYCq4F16nfygF9aCyWKxW5QyjI+DH00UJOGfM+4hoIpSTJbzFiAJjOl9OAQOhOCk5H+JzbjVK&#10;oMbe7g17DY3M+ZLDixBz0GxwS9g7jIRW0LYDUWg8n88Xg+JABu2fmmlnsEqyc6lUnvhm91R5BFtr&#10;vH2SfsPmezRlUFfj1WwClVEC51QoEgFqB8kF02Rv93aEu8Jlfv4knIxtSWhvDGSFRCNVywl7ZhiK&#10;RwctMXB5cLKgOcNIcbhrCWVmJFL9DRNiUAaSPnUvodjvepBJcGfZEQ7D3nnZtJD8OBtOK3D4couG&#10;i5JO9915Fj1d58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FMINYAAAAFAQAADwAAAAAAAAAB&#10;ACAAAAAiAAAAZHJzL2Rvd25yZXYueG1sUEsBAhQAFAAAAAgAh07iQIukLQwSAgAAFgQAAA4AAAAA&#10;AAAAAQAgAAAAJQEAAGRycy9lMm9Eb2MueG1sUEsFBgAAAAAGAAYAWQEAAKkFA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首页显示图标</w:t>
                        </w:r>
                      </w:p>
                    </w:txbxContent>
                  </v:textbox>
                </v:roundrect>
                <v:roundrect id="自选图形 51" o:spid="_x0000_s1026" o:spt="2" style="position:absolute;left:1608455;top:846455;height:368300;width:15240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Mt0F5cUAgAAFQQAAA4AAABkcnMvZTJvRG9jLnhtbK1TS47U&#10;MBTcI3EHy3s66V9ook6PBM2wQTBi4ABufxIj/2S7O+kdO8QZ2M2SO8BtRoJb8OwO84ENQiiS8xyX&#10;K6+q7PXZoBU6cB+kNQ2eTkqMuKGWSdM2+N3b80crjEIkhhFlDW/wkQd8tnn4YN27ms9sZxXjHgGJ&#10;CXXvGtzF6OqiCLTjmoSJddzAorBekwhT3xbMkx7YtSpmZVkVvfXMeUt5CPB1e1rEm8wvBKfxtRCB&#10;R6QaDL3FPPo87tJYbNakbj1xnaRjG+QfutBEGvjpDdWWRIL2Xv5BpSX1NlgRJ9TqwgohKc8aQM20&#10;/E3NZUccz1rAnOBubAr/j5a+Olx4JBlkN8fIEA0Zff/45ceHT9efv11/vULLafKod6EG6KW78OMs&#10;QJkED8Lr9AYpaACWqlwtlkuMjg1eLapUZov5EBFN68vZoiwhCQqAebWaQw2A4pbI+RBfcKtRKhrs&#10;7d6wN5BjtpccXoaYfWZjs4S9x0hoBakdiELTqqoej4wjGLh/caadwSrJzqVSeeLb3TPlEWxt8PZp&#10;esbN92DKoL7BT5YzEEYJHFOhSIRSOzAumDb3dm9HuEsMgpPmk857sNTYloTu1EBeSjBSd5yw54ah&#10;eHSQiIG7g1MLmjOMFIerlqqMjESqv0GCDcqA0ynKU3ipisNuAJpU7iw7wlnYOy/bDpzPwWc4nL0c&#10;0XhP0uG+O8+kt7d58x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y3QXlxQCAAAV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未读消息条数增加</w:t>
                        </w:r>
                      </w:p>
                    </w:txbxContent>
                  </v:textbox>
                </v:roundrect>
                <v:roundrect id="自选图形 52" o:spid="_x0000_s1026" o:spt="2" style="position:absolute;left:2513330;top:46355;height:368300;width:838200;"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GbdVN4TAgAAEwQAAA4AAABkcnMvZTJvRG9jLnhtbK1Ty47T&#10;MBTdI/EPlvdM2oZkStR0JCjDBsGIgQ9w/UiM/JLtNumOHeIb2LHkH+BvRoK/4NoN8wAWCNFIznV9&#10;78m551yvzkat0J77IK1p8fxkhhE31DJpuha/eX3+YIlRiMQwoqzhLT7wgM/W9++tBtfwhe2tYtwj&#10;ADGhGVyL+xhdUxSB9lyTcGIdN3AorNckwtZ3BfNkAHStisVsVheD9cx5S3kI8O/meIjXGV8ITuNL&#10;IQKPSLUYuMW8+rxu01qsV6TpPHG9pBMN8g8sNJEGPnoNtSGRoJ2Xv0FpSb0NVsQTanVhhZCU5x6g&#10;m/nsl24ue+J47gXECe5apvD/YOmL/YVHkoF3pxgZosGjb+8/f3/34erj16svn1C1SBoNLjSQeuku&#10;/LQLEKaGR+F1ekMraGzxopqXZQlKH1r8sC6r6qgwHyOicLwsl+AaRhSOy3pZQgx4xQ2M8yE+41aj&#10;FLTY251hr8DFLC7ZPw8xq8wmqoS9xUhoBZ7tiULzuq5PJ8QpGbB/YqbKYJVk51KpvPHd9onyCEpb&#10;vHmcnqn4TpoyaGjxo2pRAXECQyoUiRBqB7IF02VudyrCbeBZ/v0JOBHbkNAfCWSElEaanhP21DAU&#10;Dw78MHBzcKKgOcNIcbhoKcqZkUj1N5kggzKgdDLyaF2K4rgdJz+3lh1gEnbOy64H5eeZcEqCycsW&#10;TbckjfbtfQa9ucv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hTCDWAAAABQEAAA8AAAAAAAAA&#10;AQAgAAAAIgAAAGRycy9kb3ducmV2LnhtbFBLAQIUABQAAAAIAIdO4kBm3VTeEwIAABMEAAAOAAAA&#10;AAAAAAEAIAAAACUBAABkcnMvZTJvRG9jLnhtbFBLBQYAAAAABgAGAFkBAACqBQ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被关注</w:t>
                        </w:r>
                      </w:p>
                    </w:txbxContent>
                  </v:textbox>
                </v:roundrect>
                <v:roundrect id="自选图形 53" o:spid="_x0000_s1026" o:spt="2" style="position:absolute;left:1732280;top:2637155;height:358775;width:1010285;" fillcolor="#DBDBDB" filled="t" stroked="t" coordsize="21600,21600" arcsize="0.166666666666667" o:gfxdata="UEsDBAoAAAAAAIdO4kAAAAAAAAAAAAAAAAAEAAAAZHJzL1BLAwQUAAAACACHTuJA/OFMINYAAAAF&#10;AQAADwAAAGRycy9kb3ducmV2LnhtbE2PwU7DMBBE70j8g7VI3KjdEkIIcSpaqVIPSIjCB2zjbRIR&#10;ryPbbdq/x3CBy0qjGc28rZZnO4gT+dA71jCfKRDEjTM9txo+PzZ3BYgQkQ0OjknDhQIs6+urCkvj&#10;Jn6n0y62IpVwKFFDF+NYShmajiyGmRuJk3dw3mJM0rfSeJxSuR3kQqlcWuw5LXQ40rqj5mt3tBpe&#10;cvm2mvzrZrFW28MWL022ygqtb2/m6hlEpHP8C8MPfkKHOjHt3ZFNEIOG9Ej8vcl7eMofQew1ZMV9&#10;AbKu5H/6+htQSwMEFAAAAAgAh07iQJ9wRxUUAgAAFgQAAA4AAABkcnMvZTJvRG9jLnhtbK1TzY7T&#10;MBC+I/EOlu80baq0pWq6EpTlgmDFwgO4/kmM/CfbbdIbN8QzcOO47wBvsxK8BWMn7A9wQIhEcsbx&#10;zOdvvpnZnPVaoSP3QVpT49lkihE31DJpmhq/fXP+aIVRiMQwoqzhNT7xgM+2Dx9sOrfmpW2tYtwj&#10;ADFh3bkatzG6dVEE2nJNwsQ6buBQWK9JhK1vCuZJB+haFeV0uig665nzlvIQ4O9uOMTbjC8Ep/GV&#10;EIFHpGoM3GJefV73aS22G7JuPHGtpCMN8g8sNJEGLr2B2pFI0MHL36C0pN4GK+KEWl1YISTlOQfI&#10;Zjb9JZvLljiecwFxgruRKfw/WPryeOGRZDUuQR5DNNTo24er7+8/Xn/6ev3lM6rmSaPOhTW4XroL&#10;P+4CmCnhXnidvpAK6qEDlvOyXAHUCRAX8+WsqgaNeR8RTQ6QZrmqMKLgMa9Wy2V2KG6RnA/xObca&#10;JaPG3h4Mew2FzPqS44sQs9BsZEvYO4yEVlC2I1FotlgslulKQBydwfqJmSKDVZKdS6Xyxjf7p8oj&#10;CK3x7kl6x+B7bsqgrsaPqzIRJ9CnQpEIpnagXDBN5nYvItwFnubnT8CJ2I6EdiCQEQa9Wk7YM8NQ&#10;PDkoiYHhwYmC5gwjxWHWkpW7NxKp/sYTZFAGdEm1HKqXrNjv+7Gke8tO0AwH52XTgvKzTDg5QfNl&#10;QcdBSd19d59Bb8d5+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84Uwg1gAAAAUBAAAPAAAAAAAA&#10;AAEAIAAAACIAAABkcnMvZG93bnJldi54bWxQSwECFAAUAAAACACHTuJAn3BHFRQCAAAWBAAADgAA&#10;AAAAAAABACAAAAAlAQAAZHJzL2Uyb0RvYy54bWxQSwUGAAAAAAYABgBZAQAAqwUAAAAA&#10;">
                  <v:fill on="t" focussize="0,0"/>
                  <v:stroke color="#000000" joinstyle="round"/>
                  <v:imagedata o:title=""/>
                  <o:lock v:ext="edit" aspectratio="f"/>
                  <v:textbox>
                    <w:txbxContent>
                      <w:p>
                        <w:pPr>
                          <w:ind w:left="0" w:leftChars="0" w:firstLine="0" w:firstLineChars="0"/>
                          <w:jc w:val="both"/>
                          <w:rPr>
                            <w:rFonts w:hint="eastAsia" w:eastAsia="宋体"/>
                            <w:lang w:eastAsia="zh-CN"/>
                          </w:rPr>
                        </w:pPr>
                        <w:r>
                          <w:rPr>
                            <w:rFonts w:hint="eastAsia"/>
                            <w:lang w:eastAsia="zh-CN"/>
                          </w:rPr>
                          <w:t>通知列表</w:t>
                        </w:r>
                      </w:p>
                    </w:txbxContent>
                  </v:textbox>
                </v:roundrect>
                <v:shape id="自选图形 54" o:spid="_x0000_s1026" o:spt="34" type="#_x0000_t34" style="position:absolute;left:2204082;top:-295275;flip:x y;height:1447800;width:28575;rotation:5898240f;" filled="f" stroked="t" coordsize="21600,21600" o:gfxdata="UEsDBAoAAAAAAIdO4kAAAAAAAAAAAAAAAAAEAAAAZHJzL1BLAwQUAAAACACHTuJAOuqwOdgAAAAF&#10;AQAADwAAAGRycy9kb3ducmV2LnhtbE2PzU7DMBCE75V4B2uRuLVOCrRJiFOpQRyQCmpTJK5OvCRR&#10;43Vku39vj+ECl5VGM5r5Nl9d9MBOaF1vSEA8i4AhNUb11Ar42L9ME2DOS1JyMIQCruhgVdxMcpkp&#10;c6YdnirfslBCLpMCOu/HjHPXdKilm5kRKXhfxmrpg7QtV1aeQ7ke+DyKFlzLnsJCJ0csO2wO1VEL&#10;2JTb6vpaPq8/4/el3tj0bV/PUyHubuPoCZjHi/8Lww9+QIciMNXmSMqxQUB4xP/e4D2miyWwWsBD&#10;cp8AL3L+n774BlBLAwQUAAAACACHTuJAnxMZjBkCAAAABAAADgAAAGRycy9lMm9Eb2MueG1srVNL&#10;jhMxEN0jcQfL+6Q7PQkTWunMImFggSASn32lbaeN/JNt0smOHeIM7FhyB7jNSHALyu5m+G0Qwgur&#10;bFe9qnqvvLo6aUWO3AdpTUNn05ISblrLpDk09MXz68mSkhDBMFDW8IaeeaBX67t3Vr2reWU7qxj3&#10;BEFMqHvX0C5GVxdFaDuuIUyt4wYfhfUaIh79oWAeekTXqqjK8l7RW8+cty0PAW+3wyNdZ3wheBuf&#10;ChF4JKqhWFvMu8/7Pu3FegX1wYPrZDuWAf9QhQZpMOkt1BYikNde/gGlZettsCJOW6sLK4Rsee4B&#10;u5mVv3XzrAPHcy9ITnC3NIX/B9s+Oe48kayhl6iUAY0afXn78eubdzfvP998+kAW88RR70KNrhuz&#10;8+MpuJ1PDZ+E18RbJHYxL9OiRCjpHuEwDNbLZCVPbJacGlpV5bxcVpScGzqp7i+qy8WgAj9F0iaH&#10;5QKvSIvvs/n8comQmLMYUiUg50N8yK0myWjonpu4scag1tZf5FRwfBxiloONPQF7lerRCtU9giKT&#10;5UWFa0Qe/THHd+wUrAzpG4oVpmoAh1MoiGhqh3QFc8ipglWSXUulUkTwh/1GeYIZcLgGOobaf3FL&#10;SbYQusEvPw0UaBm5xwCoOw7sgWEknh0qAt7bnqZqNGeUKI5/LVnZNYJUf+WK7SmDTCYxB/mStbfs&#10;nFXN9zhmmevxS6Q5/vmco3983PU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OuqwOdgAAAAFAQAA&#10;DwAAAAAAAAABACAAAAAiAAAAZHJzL2Rvd25yZXYueG1sUEsBAhQAFAAAAAgAh07iQJ8TGYwZAgAA&#10;AAQAAA4AAAAAAAAAAQAgAAAAJwEAAGRycy9lMm9Eb2MueG1sUEsFBgAAAAAGAAYAWQEAALIFAAAA&#10;AA==&#10;" adj="-179760">
                  <v:fill on="f" focussize="0,0"/>
                  <v:stroke color="#000000" joinstyle="miter" startarrow="open" endarrow="open"/>
                  <v:imagedata o:title=""/>
                  <o:lock v:ext="edit" aspectratio="f"/>
                </v:shape>
                <v:line id="直线 55" o:spid="_x0000_s1026" o:spt="20" style="position:absolute;left:2279015;top:671195;height:228600;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BQVaTk4gEAAJwDAAAOAAAAZHJzL2Uyb0RvYy54bWytU0uO&#10;EzEQ3SNxB8t70h+UTNKKM4sJwwZBJIYDVGx3tyX/ZHvSyVm4Bis2HGeuQdkJE34rRC/cZVf5Vb3X&#10;r9e3R6PJQYaonGW0mdWUSMudUHZg9NPD/aslJTGBFaCdlYyeZKS3m5cv1pPvZOtGp4UMBEFs7CbP&#10;6JiS76oq8lEaiDPnpcVk74KBhNswVCLAhOhGV21dL6rJBeGD4zJGPN2ek3RT8Pte8vSh76NMRDOK&#10;s6WyhrLu81pt1tANAfyo+GUM+IcpDCiLTZ+htpCAPAb1B5RRPLjo+jTjzlSu7xWXhQOyaerf2Hwc&#10;wcvCBcWJ/lmm+P9g+fvDLhAlGF02lFgw+I2ePn95+vqNzOdZncnHDovu7C5cdtHvQqZ67IPJbyRB&#10;joy27c2qbuaUnBhd3DTNqlyHTh4T4ZhfvMYcx2TbLhd1Ub66gvgQ01vpDMkBo1rZTBw6OLyLCRtj&#10;6Y+SfKwtmRhdzduMCeibXkPC0HhkEu1Q7kanlbhXWucbMQz7Ox3IAbITypPpIe4vZbnJFuJ4riup&#10;s0dGCeKNFSSdPEpk0cw0j2CkoERL9H6OEBC6BEpfKyEEN/29FHtriyNkic+i5mjvxAk/yaMPahhR&#10;iqaMmTNogTLwxa7ZYz/vC9L1p9p8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RM/NjXAAAABQEA&#10;AA8AAAAAAAAAAQAgAAAAIgAAAGRycy9kb3ducmV2LnhtbFBLAQIUABQAAAAIAIdO4kBQVaTk4gEA&#10;AJwDAAAOAAAAAAAAAAEAIAAAACYBAABkcnMvZTJvRG9jLnhtbFBLBQYAAAAABgAGAFkBAAB6BQAA&#10;AAA=&#10;">
                  <v:fill on="f" focussize="0,0"/>
                  <v:stroke color="#000000" joinstyle="round" endarrow="open"/>
                  <v:imagedata o:title=""/>
                  <o:lock v:ext="edit" aspectratio="f"/>
                </v:line>
                <v:line id="直线 56" o:spid="_x0000_s1026" o:spt="20" style="position:absolute;left:2288540;top:1204595;height:228600;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CA1woG4wEAAJ0DAAAOAAAAZHJzL2Uyb0RvYy54bWytU0tu&#10;2zAQ3RfoHQjua8lqJDiC5SzippuiNdD0AGOSkgjwB5Kx7LP0Gl110+PkGh1Sbtw2WRXVghpyHt/M&#10;exqtb45akYPwQVrT0eWipEQYZrk0Q0e/3N+9WVESIhgOyhrR0ZMI9Gbz+tV6cq2o7GgVF54giQnt&#10;5Do6xujaoghsFBrCwjphMNlbryHi1g8F9zAhu1ZFVZZNMVnPnbdMhICn2zlJN5m/7wWLn/o+iEhU&#10;R7G3mFef131ai80a2sGDGyU7twH/0IUGabDoE9UWIpAHL59Racm8DbaPC2Z1YfteMpE1oJpl+Zea&#10;zyM4kbWgOcE92RT+Hy37eNh5InlHVw0lBjR+o8ev3x6//yB1k9yZXGgRdGt2/rwLbueT1GPvdXqj&#10;CHLsaFWtVvUVenzCOajKq/q6nt0Vx0gYApq3NSUMs4hsymx9cWFxPsT3wmqSgo4qaZJyaOHwIUSs&#10;jNBfkHSsDJk6el1XiRNwcHoFEUPtUEowQ74brJL8TiqVbgQ/7G+VJwdIo5Cf1B/y/gFLRbYQxhmX&#10;U7OMUQB/ZziJJ4ceGZxmmlrQglOiBA5/ipAQ2ghSXZDgvZ1ehmJtZbCF5PHsaor2lp/wmzw4L4cR&#10;rVjmNlMGZyA3fJ7XNGS/7zPT5a/a/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UTPzY1wAAAAUB&#10;AAAPAAAAAAAAAAEAIAAAACIAAABkcnMvZG93bnJldi54bWxQSwECFAAUAAAACACHTuJAgNcKBuMB&#10;AACdAwAADgAAAAAAAAABACAAAAAmAQAAZHJzL2Uyb0RvYy54bWxQSwUGAAAAAAYABgBZAQAAewUA&#10;AAAA&#10;">
                  <v:fill on="f" focussize="0,0"/>
                  <v:stroke color="#000000" joinstyle="round" endarrow="open"/>
                  <v:imagedata o:title=""/>
                  <o:lock v:ext="edit" aspectratio="f"/>
                </v:line>
                <v:line id="直线 57" o:spid="_x0000_s1026" o:spt="20" style="position:absolute;left:2279015;top:1795145;height:27622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Cg7RKI4gEAAJ4DAAAOAAAAZHJzL2Uyb0RvYy54bWytU0uS&#10;0zAQ3VPFHVTaE3/ACXHFmcWEYUNBqgYO0JFkW1X6laSJk7NwDVZsOM5cg5YcJvxWFF7ILXfr9XtP&#10;7c3NSStyFD5IazpaLUpKhGGWSzN09NPHuxevKQkRDAdljejoWQR6s33+bDO5VtR2tIoLTxDEhHZy&#10;HR1jdG1RBDYKDWFhnTCY7K3XEHHrh4J7mBBdq6Iuy2UxWc+dt0yEgF93c5JuM37fCxY/9H0QkaiO&#10;IreYV5/XQ1qL7QbawYMbJbvQgH9goUEabPoEtYMI5MHLP6C0ZN4G28cFs7qwfS+ZyBpQTVX+puZ+&#10;BCeyFjQnuCebwv+DZe+Pe08kx7sr0R8DGi/p8fOXx6/fSLNK9kwutFh1a/b+sgtu75PWU+91eqMK&#10;cupoXa/WZdVQckaw1bqpXjWzveIUCcOC5UtMMszWq2Vd52RxRXE+xLfCapKCjippknRo4fguROyM&#10;pT9K0mdlyNTRdYM4hAFOTq8gYqgdaglmyGeDVZLfSaXSieCHw63y5AhpFvKT+CHuL2WpyQ7CONfl&#10;1CxjFMDfGE7i2aFHBseZJgpacEqUwOlPEQJCG0GqayV4b6e/l2JvZZBC8nh2NUUHy894KQ/Oy2FE&#10;K6pMM2VwCDLhy8CmKft5n5Guv9X2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RM/NjXAAAABQEA&#10;AA8AAAAAAAAAAQAgAAAAIgAAAGRycy9kb3ducmV2LnhtbFBLAQIUABQAAAAIAIdO4kCg7RKI4gEA&#10;AJ4DAAAOAAAAAAAAAAEAIAAAACYBAABkcnMvZTJvRG9jLnhtbFBLBQYAAAAABgAGAFkBAAB6BQAA&#10;AAA=&#10;">
                  <v:fill on="f" focussize="0,0"/>
                  <v:stroke color="#000000" joinstyle="round" endarrow="open"/>
                  <v:imagedata o:title=""/>
                  <o:lock v:ext="edit" aspectratio="f"/>
                </v:line>
                <v:line id="直线 58" o:spid="_x0000_s1026" o:spt="20" style="position:absolute;left:2259965;top:2438400;height:180975;width:635;" filled="f" stroked="t" coordsize="21600,21600" o:gfxdata="UEsDBAoAAAAAAIdO4kAAAAAAAAAAAAAAAAAEAAAAZHJzL1BLAwQUAAAACACHTuJAFEz82NcAAAAF&#10;AQAADwAAAGRycy9kb3ducmV2LnhtbE2PwU7DMBBE70j8g7VIXBB1CrSEkE0PICRAcCCl4urG2zjC&#10;Xkex24S/x3CBy0qjGc28LVeTs+JAQ+g8I8xnGQjixuuOW4T39cN5DiJExVpZz4TwRQFW1fFRqQrt&#10;R36jQx1bkUo4FArBxNgXUobGkFNh5nvi5O384FRMcmilHtSYyp2VF1m2lE51nBaM6unOUPNZ7x1C&#10;uxmf9OPLR72zm/v18+LMmFc3IZ6ezLNbEJGm+BeGH/yEDlVi2vo96yAsQnok/t7kLW6W1yC2CFf5&#10;ZQ6yKuV/+uobUEsDBBQAAAAIAIdO4kDT5Eu04AEAAJ4DAAAOAAAAZHJzL2Uyb0RvYy54bWytU0uS&#10;0zAQ3VPFHVTaEzueOCSuOLOYMGwoSNXAATqSbKtKv5I0cXIWrsGKDceZa9BSzITfisILuaV+eur3&#10;1NrcnrQiR+GDtKal81lJiTDMcmn6ln76eP9qRUmIYDgoa0RLzyLQ2+3LF5vRNaKyg1VceIIkJjSj&#10;a+kQo2uKIrBBaAgz64TBZGe9hohT3xfcw4jsWhVVWS6L0XruvGUiBFzdXZJ0m/m7TrD4oeuCiES1&#10;FGuLefR5PKSx2G6g6T24QbKpDPiHKjRIg4c+U+0gAnn08g8qLZm3wXZxxqwubNdJJrIGVDMvf1Pz&#10;MIATWQuaE9yzTeH/0bL3x70nkuPdLWpKDGi8pKfPX56+fiP1KtkzutAg6s7s/TQLbu+T1lPndfqj&#10;CnJqaVXV6/USSc4YL25Wi3KyV5wiYQhY3mCSYXa+Ktev60ReXFmcD/GtsJqkoKVKmiQdGji+C/EC&#10;/QFJy8qQsaXrukqcgJ3TKYgYaodagunz3mCV5PdSqbQj+P5wpzw5QuqF/E0l/AJLh+wgDBdcTiUY&#10;NIMA/sZwEs8OPTLYzjSVoAWnRAns/hRlZASprkjw3o5/h6J8ZdCF5PHF1RQdLD/jpTw6L/sBrZjn&#10;MlMGmyB7NjVs6rKf55np+qy23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UTPzY1wAAAAUBAAAP&#10;AAAAAAAAAAEAIAAAACIAAABkcnMvZG93bnJldi54bWxQSwECFAAUAAAACACHTuJA0+RLtOABAACe&#10;AwAADgAAAAAAAAABACAAAAAmAQAAZHJzL2Uyb0RvYy54bWxQSwUGAAAAAAYABgBZAQAAeAUAAAAA&#10;">
                  <v:fill on="f" focussize="0,0"/>
                  <v:stroke color="#000000" joinstyle="round" endarrow="open"/>
                  <v:imagedata o:title=""/>
                  <o:lock v:ext="edit" aspectratio="f"/>
                </v:lin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3.4</w:t>
      </w:r>
      <w:r>
        <w:rPr>
          <w:rFonts w:eastAsia="楷体_GB2312"/>
          <w:color w:val="000000"/>
          <w:szCs w:val="21"/>
        </w:rPr>
        <w:t xml:space="preserve">  </w:t>
      </w:r>
      <w:r>
        <w:rPr>
          <w:rFonts w:hint="eastAsia" w:eastAsia="楷体_GB2312"/>
          <w:color w:val="000000"/>
          <w:szCs w:val="21"/>
          <w:lang w:eastAsia="zh-CN"/>
        </w:rPr>
        <w:t>通知模块</w:t>
      </w:r>
      <w:r>
        <w:rPr>
          <w:rFonts w:hint="eastAsia" w:eastAsia="楷体_GB2312"/>
          <w:color w:val="000000"/>
          <w:szCs w:val="21"/>
          <w:lang w:val="en-US" w:eastAsia="zh-CN"/>
        </w:rPr>
        <w:t>流程</w:t>
      </w:r>
      <w:r>
        <w:rPr>
          <w:rFonts w:hint="eastAsia" w:eastAsia="楷体_GB2312"/>
          <w:color w:val="000000"/>
          <w:szCs w:val="21"/>
          <w:lang w:eastAsia="zh-CN"/>
        </w:rPr>
        <w:t>图</w:t>
      </w:r>
    </w:p>
    <w:p>
      <w:pPr>
        <w:numPr>
          <w:ilvl w:val="0"/>
          <w:numId w:val="0"/>
        </w:numPr>
        <w:rPr>
          <w:rFonts w:hint="eastAsia"/>
          <w:sz w:val="21"/>
          <w:lang w:val="en-US" w:eastAsia="zh-CN"/>
        </w:rPr>
      </w:pPr>
    </w:p>
    <w:p>
      <w:pPr>
        <w:pStyle w:val="5"/>
        <w:rPr>
          <w:rFonts w:hint="eastAsia"/>
          <w:lang w:val="en-US" w:eastAsia="zh-CN"/>
        </w:rPr>
      </w:pPr>
      <w:bookmarkStart w:id="33" w:name="_Toc16017"/>
      <w:r>
        <w:rPr>
          <w:rFonts w:hint="eastAsia"/>
          <w:lang w:val="en-US" w:eastAsia="zh-CN"/>
        </w:rPr>
        <w:t>3.1.5首页投稿</w:t>
      </w:r>
      <w:bookmarkEnd w:id="33"/>
    </w:p>
    <w:p>
      <w:pPr>
        <w:rPr>
          <w:rFonts w:hint="eastAsia"/>
          <w:lang w:val="en-US" w:eastAsia="zh-CN"/>
        </w:rPr>
      </w:pPr>
      <w:r>
        <w:rPr>
          <w:rFonts w:hint="eastAsia"/>
          <w:lang w:val="en-US" w:eastAsia="zh-CN"/>
        </w:rPr>
        <w:t>当用户进入详情页时，立即判断当前用户的id是否与文章作者的id一致：</w:t>
      </w:r>
    </w:p>
    <w:p>
      <w:pPr>
        <w:rPr>
          <w:rFonts w:hint="eastAsia"/>
          <w:lang w:val="en-US" w:eastAsia="zh-CN"/>
        </w:rPr>
      </w:pPr>
      <w:r>
        <w:rPr>
          <w:rFonts w:hint="eastAsia"/>
          <w:lang w:val="en-US" w:eastAsia="zh-CN"/>
        </w:rPr>
        <w:t>是则通过服务器发来的isHot字段判断投稿状态，进行投稿操作；</w:t>
      </w:r>
    </w:p>
    <w:p>
      <w:pPr>
        <w:rPr>
          <w:rFonts w:hint="eastAsia"/>
          <w:lang w:val="en-US" w:eastAsia="zh-CN"/>
        </w:rPr>
      </w:pPr>
      <w:r>
        <w:rPr>
          <w:rFonts w:hint="eastAsia"/>
          <w:lang w:val="en-US" w:eastAsia="zh-CN"/>
        </w:rPr>
        <w:t>否则不显示投稿按钮，用户无法进行投稿操作。</w:t>
      </w:r>
    </w:p>
    <w:p>
      <w:pPr>
        <w:rPr>
          <w:rFonts w:hint="eastAsia"/>
          <w:lang w:val="en-US" w:eastAsia="zh-CN"/>
        </w:rPr>
      </w:pPr>
      <w:r>
        <w:rPr>
          <w:rFonts w:hint="eastAsia"/>
          <w:lang w:val="en-US" w:eastAsia="zh-CN"/>
        </w:rPr>
        <w:t>管理员把投稿的文章进行筛选，将投稿的文章显示在首页</w:t>
      </w:r>
    </w:p>
    <w:p>
      <w:pPr>
        <w:numPr>
          <w:ilvl w:val="0"/>
          <w:numId w:val="0"/>
        </w:numPr>
        <w:rPr>
          <w:sz w:val="21"/>
        </w:rPr>
      </w:pPr>
      <w:r>
        <w:rPr>
          <w:sz w:val="24"/>
        </w:rPr>
        <mc:AlternateContent>
          <mc:Choice Requires="wps">
            <w:drawing>
              <wp:anchor distT="0" distB="0" distL="114300" distR="114300" simplePos="0" relativeHeight="251659264" behindDoc="0" locked="0" layoutInCell="1" allowOverlap="1">
                <wp:simplePos x="0" y="0"/>
                <wp:positionH relativeFrom="column">
                  <wp:posOffset>1525270</wp:posOffset>
                </wp:positionH>
                <wp:positionV relativeFrom="paragraph">
                  <wp:posOffset>695960</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0.1pt;margin-top:54.8pt;height:48.05pt;width:140.3pt;z-index:251659264;v-text-anchor:middle;mso-width-relative:page;mso-height-relative:page;" fillcolor="#FFFFFF [3201]" filled="t" stroked="t" coordsize="21600,21600" o:gfxdata="UEsDBAoAAAAAAIdO4kAAAAAAAAAAAAAAAAAEAAAAZHJzL1BLAwQUAAAACACHTuJAnqIxVNgAAAAL&#10;AQAADwAAAGRycy9kb3ducmV2LnhtbE2PPU/DMBRFdyT+g/WQWKrWrkVSCHE68LUxNLCwObGJA/Fz&#10;FDtt4NfzmGB8ukf3nVvuFz+wo51iH1DBdiOAWWyD6bFT8PryuL4GFpNGo4eAVsGXjbCvzs9KXZhw&#10;woM91qljVIKx0ApcSmPBeWyd9TpuwmiRsvcweZ3onDpuJn2icj9wKUTOve6RPjg92jtn28969gpW&#10;uTx8165ZLWl+Mvrh7f456z+UurzYiltgyS7pD4ZffVKHipyaMKOJbFAgr4QklAJxkwMjIpOCxjQU&#10;iWwHvCr5/w3VD1BLAwQUAAAACACHTuJAfBwECYUCAADXBAAADgAAAGRycy9lMm9Eb2MueG1srVTN&#10;bhMxEL4j8Q6W73R/kjZp1E0VJQpCqmilgjg7XjtryX/YTjblxoUL9154AS6cEFfepvQ1GHu3bQo9&#10;IfbgnfGMZ775POOT052SaMucF0ZXuDjIMWKamlrodYXfvlm+GGPkA9E1kUazCl8xj0+nz5+dtHbC&#10;StMYWTOHIIj2k9ZWuAnBTrLM04Yp4g+MZRqM3DhFAqhundWOtBBdyazM86OsNa62zlDmPewuOiOe&#10;pvicMxrOOfcsIFlhwBbS6tK6ims2PSGTtSO2EbSHQf4BhSJCQ9L7UAsSCNo48VcoJagz3vBwQI3K&#10;DOeCslQDVFPkf1Rz2RDLUi1Ajrf3NPn/F5a+3l44JOoKD44w0kTBHf368fH26+ebLz8n6ObT99tv&#10;1whsQFRr/QT8L+2F6zUPYqx6x52Kf6gH7So8HJej4/wQoytoicHguCwOO6LZLiAKDsVoXIwLuA8K&#10;HkdFXg6SQ/YQyTofXjKjUBQqzKVp5w1xYcGoiL2WyCbbMx8ACpy7848ovJGiXgopk+LWq7l0aEug&#10;A5bpi1jgyCM3qVELuMpRHlER6EQuSQBRWeDG6zVGRK6hxWlwKfej034/SZ6+p5JEkAvimw5MitDx&#10;okSAKZBCVXi8f1pqQBpp74iOUtitdj37K1NfweU503W1t3QpIMMZ8eGCOGhjKAVGM5zDEgmssOkl&#10;jBrjPjy1H/2hu8CKUQtjAbW/3xDHMJKvNPTdcTEcxjlKyvBwVILi9i2rfYveqLkB3gt4BCxNYvQP&#10;8k7kzqh3MMGzmBVMRFPI3bHcK/PQjSu8AZTNZskNZseScKYvLY3B4z1rM9sEw0Xqh0hUx07PH0xP&#10;uvN+0uN47uvJ6+E9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qIxVNgAAAALAQAADwAAAAAA&#10;AAABACAAAAAiAAAAZHJzL2Rvd25yZXYueG1sUEsBAhQAFAAAAAgAh07iQHwcBAmFAgAA1wQAAA4A&#10;AAAAAAAAAQAgAAAAJwEAAGRycy9lMm9Eb2MueG1sUEsFBgAAAAAGAAYAWQEAAB4GAAAAAA==&#10;">
                <v:fill on="t" focussize="0,0"/>
                <v:stroke weight="1pt" color="#000000 [3200]" miterlimit="8" joinstyle="miter"/>
                <v:imagedata o:title=""/>
                <o:lock v:ext="edit" aspectratio="f"/>
                <v:textbox>
                  <w:txbxContent>
                    <w:p>
                      <w:pPr>
                        <w:ind w:left="0" w:leftChars="0" w:firstLine="0" w:firstLineChars="0"/>
                        <w:jc w:val="left"/>
                        <w:rPr>
                          <w:rFonts w:hint="eastAsia"/>
                          <w:lang w:val="en-US" w:eastAsia="zh-CN"/>
                        </w:rPr>
                      </w:pPr>
                      <w:r>
                        <w:rPr>
                          <w:rFonts w:hint="eastAsia"/>
                          <w:lang w:eastAsia="zh-CN"/>
                        </w:rPr>
                        <w:t>发送</w:t>
                      </w:r>
                      <w:r>
                        <w:rPr>
                          <w:rFonts w:hint="eastAsia"/>
                          <w:lang w:val="en-US" w:eastAsia="zh-CN"/>
                        </w:rPr>
                        <w:t>isHot</w:t>
                      </w:r>
                    </w:p>
                    <w:p>
                      <w:pPr>
                        <w:jc w:val="center"/>
                      </w:pP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1189355</wp:posOffset>
                </wp:positionH>
                <wp:positionV relativeFrom="paragraph">
                  <wp:posOffset>680720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a:graphicData>
                </a:graphic>
              </wp:anchor>
            </w:drawing>
          </mc:Choice>
          <mc:Fallback>
            <w:pict>
              <v:shape id="文本框 109" o:spid="_x0000_s1026" o:spt="202" type="#_x0000_t202" style="position:absolute;left:0pt;margin-left:93.65pt;margin-top:53.6pt;height:27pt;width:27pt;z-index:251671552;mso-width-relative:page;mso-height-relative:page;" filled="f" stroked="f" coordsize="21600,21600" o:gfxdata="UEsDBAoAAAAAAIdO4kAAAAAAAAAAAAAAAAAEAAAAZHJzL1BLAwQUAAAACACHTuJAL5Gb1dcAAAAL&#10;AQAADwAAAGRycy9kb3ducmV2LnhtbE2PT0/DMAzF70h8h8hI3JjTMrZRmu4A4gpi/JG4ZY3XVjRO&#10;1WRr+faYE9z8np+efy63s+/VicbYBTaQLTQo4jq4jhsDb6+PVxtQMVl2tg9MBr4pwrY6Pytt4cLE&#10;L3TapUZJCcfCGmhTGgrEWLfkbVyEgVh2hzB6m0SODbrRTlLue8y1XqG3HcuF1g5031L9tTt6A+9P&#10;h8+PpX5uHvzNMIVZI/tbNObyItN3oBLN6S8Mv/iCDpUw7cORXVS96M36WqIy6HUOShL5MhNnL84q&#10;ywGrEv//UP0AUEsDBBQAAAAIAIdO4kBgrf2lmAEAAAwDAAAOAAAAZHJzL2Uyb0RvYy54bWytUsFu&#10;GyEQvUfqPyDu8a43dRSvvLZUWe6laiql+QDMghcJGATYu/6B5g9yyqX3fJe/owN27Kq5Rb0Mw8zw&#10;Zt4bZovBaLITPiiwDR2PSkqE5dAqu2no48/V9R0lITLbMg1WNHQvAl3MP13NeleLCjrQrfAEQWyo&#10;e9fQLkZXF0XgnTAsjMAJi0kJ3rCIV78pWs96RDe6qMrytujBt84DFyFgdHlM0nnGl1LweC9lEJHo&#10;huJsMVuf7TrZYj5j9cYz1yl+GoN9YArDlMWmZ6gli4xsvXoHZRT3EEDGEQdTgJSKi8wB2YzLf9g8&#10;dMyJzAXFCe4sU/h/sPz77ocnqsXdjStKLDO4pMPz0+Hl9fD7FxmX0yRR70KNlQ8Oa+PwBQYsf4sH&#10;DCbmg/QmnciJYB7F3p8FFkMkHIM3n6tpiRmOqZOP6MXlsfMhfhVgSHIa6nF/WVa2+xbisfStJPWy&#10;sFJa5x1qS/qGTifVJD84ZxBcW+yRKBxHTV4c1sOJ1xraPdLaOq82HfbMxHI5Sp6HO32PtNO/7xn0&#10;8onn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vkZvV1wAAAAsBAAAPAAAAAAAAAAEAIAAAACIA&#10;AABkcnMvZG93bnJldi54bWxQSwECFAAUAAAACACHTuJAYK39pZgBAAAMAwAADgAAAAAAAAABACAA&#10;AAAmAQAAZHJzL2Uyb0RvYy54bWxQSwUGAAAAAAYABgBZAQAAMAU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w:pict>
          </mc:Fallback>
        </mc:AlternateContent>
      </w:r>
      <w:r>
        <w:rPr>
          <w:sz w:val="21"/>
        </w:rPr>
        <mc:AlternateContent>
          <mc:Choice Requires="wpc">
            <w:drawing>
              <wp:inline distT="0" distB="0" distL="114300" distR="114300">
                <wp:extent cx="5274310" cy="3072130"/>
                <wp:effectExtent l="0" t="6350" r="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5" y="14274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点击投稿</w:t>
                              </w:r>
                            </w:p>
                          </w:txbxContent>
                        </wps:txbx>
                        <wps:bodyPr upright="1"/>
                      </wps:wsp>
                      <wps:wsp>
                        <wps:cNvPr id="41" name="自选图形 63"/>
                        <wps:cNvSpPr/>
                        <wps:spPr>
                          <a:xfrm>
                            <a:off x="3789680" y="1884680"/>
                            <a:ext cx="8382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2" name="自选图形 64"/>
                        <wps:cNvSpPr/>
                        <wps:spPr>
                          <a:xfrm>
                            <a:off x="1998980" y="24942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显示通知</w:t>
                              </w:r>
                            </w:p>
                          </w:txbxContent>
                        </wps:txbx>
                        <wps:bodyPr upright="1"/>
                      </wps:wsp>
                      <wps:wsp>
                        <wps:cNvPr id="43" name="自选图形 65"/>
                        <wps:cNvSpPr/>
                        <wps:spPr>
                          <a:xfrm>
                            <a:off x="1684655" y="1951355"/>
                            <a:ext cx="1333500"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系统管理员审核</w:t>
                              </w:r>
                            </w:p>
                          </w:txbxContent>
                        </wps:txbx>
                        <wps:bodyPr upright="1"/>
                      </wps:wsp>
                      <wps:wsp>
                        <wps:cNvPr id="44" name="自选图形 66"/>
                        <wps:cNvSpPr/>
                        <wps:spPr>
                          <a:xfrm>
                            <a:off x="3742055" y="1275715"/>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首页显示</w:t>
                              </w:r>
                            </w:p>
                          </w:txbxContent>
                        </wps:txbx>
                        <wps:bodyPr upright="1"/>
                      </wps:wsp>
                      <wps:wsp>
                        <wps:cNvPr id="45" name="自选图形 67"/>
                        <wps:cNvSpPr/>
                        <wps:spPr>
                          <a:xfrm>
                            <a:off x="65405" y="5607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ind w:left="0" w:leftChars="0" w:firstLine="0" w:firstLineChars="0"/>
                                <w:jc w:val="both"/>
                                <w:rPr>
                                  <w:rFonts w:hint="eastAsia" w:eastAsia="宋体"/>
                                  <w:lang w:eastAsia="zh-CN"/>
                                </w:rPr>
                              </w:pPr>
                              <w:r>
                                <w:rPr>
                                  <w:rFonts w:hint="eastAsia"/>
                                  <w:lang w:eastAsia="zh-CN"/>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upright="1"/>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upright="1"/>
                      </wps:wsp>
                      <wps:wsp>
                        <wps:cNvPr id="50" name="直线 72"/>
                        <wps:cNvCnPr/>
                        <wps:spPr>
                          <a:xfrm>
                            <a:off x="2379980" y="1797050"/>
                            <a:ext cx="635" cy="142875"/>
                          </a:xfrm>
                          <a:prstGeom prst="line">
                            <a:avLst/>
                          </a:prstGeom>
                          <a:ln w="9525" cap="flat" cmpd="sng">
                            <a:solidFill>
                              <a:srgbClr val="000000"/>
                            </a:solidFill>
                            <a:prstDash val="solid"/>
                            <a:headEnd type="none" w="med" len="med"/>
                            <a:tailEnd type="arrow" w="med" len="med"/>
                          </a:ln>
                        </wps:spPr>
                        <wps:bodyPr upright="1"/>
                      </wps:wsp>
                      <wps:wsp>
                        <wps:cNvPr id="51" name="直线 73"/>
                        <wps:cNvCnPr/>
                        <wps:spPr>
                          <a:xfrm>
                            <a:off x="2408555" y="2311400"/>
                            <a:ext cx="635" cy="190500"/>
                          </a:xfrm>
                          <a:prstGeom prst="line">
                            <a:avLst/>
                          </a:prstGeom>
                          <a:ln w="9525" cap="flat" cmpd="sng">
                            <a:solidFill>
                              <a:srgbClr val="000000"/>
                            </a:solidFill>
                            <a:prstDash val="solid"/>
                            <a:headEnd type="none" w="med" len="med"/>
                            <a:tailEnd type="arrow" w="med" len="med"/>
                          </a:ln>
                        </wps:spPr>
                        <wps:bodyPr upright="1"/>
                      </wps:wsp>
                      <wps:wsp>
                        <wps:cNvPr id="52" name="直线 74"/>
                        <wps:cNvCnPr/>
                        <wps:spPr>
                          <a:xfrm>
                            <a:off x="3018155" y="2120900"/>
                            <a:ext cx="762000" cy="635"/>
                          </a:xfrm>
                          <a:prstGeom prst="line">
                            <a:avLst/>
                          </a:prstGeom>
                          <a:ln w="9525" cap="flat" cmpd="sng">
                            <a:solidFill>
                              <a:srgbClr val="000000"/>
                            </a:solidFill>
                            <a:prstDash val="solid"/>
                            <a:headEnd type="none" w="med" len="med"/>
                            <a:tailEnd type="arrow" w="med" len="med"/>
                          </a:ln>
                        </wps:spPr>
                        <wps:bodyPr upright="1"/>
                      </wps:wsp>
                      <wps:wsp>
                        <wps:cNvPr id="53" name="直线 75"/>
                        <wps:cNvCnPr/>
                        <wps:spPr>
                          <a:xfrm flipV="1">
                            <a:off x="4170680" y="1663700"/>
                            <a:ext cx="635" cy="228600"/>
                          </a:xfrm>
                          <a:prstGeom prst="line">
                            <a:avLst/>
                          </a:prstGeom>
                          <a:ln w="9525" cap="flat" cmpd="sng">
                            <a:solidFill>
                              <a:srgbClr val="000000"/>
                            </a:solidFill>
                            <a:prstDash val="solid"/>
                            <a:headEnd type="none" w="med" len="med"/>
                            <a:tailEnd type="arrow" w="med" len="med"/>
                          </a:ln>
                        </wps:spPr>
                        <wps:bodyPr upright="1"/>
                      </wps:wsp>
                      <wps:wsp>
                        <wps:cNvPr id="54" name="直线 76"/>
                        <wps:cNvCnPr/>
                        <wps:spPr>
                          <a:xfrm flipH="1">
                            <a:off x="867410" y="920750"/>
                            <a:ext cx="779145" cy="5080"/>
                          </a:xfrm>
                          <a:prstGeom prst="line">
                            <a:avLst/>
                          </a:prstGeom>
                          <a:ln w="9525" cap="flat" cmpd="sng">
                            <a:solidFill>
                              <a:srgbClr val="000000"/>
                            </a:solidFill>
                            <a:prstDash val="solid"/>
                            <a:headEnd type="none" w="med" len="med"/>
                            <a:tailEnd type="arrow" w="med" len="med"/>
                          </a:ln>
                        </wps:spPr>
                        <wps:bodyPr upright="1"/>
                      </wps:wsp>
                      <wps:wsp>
                        <wps:cNvPr id="55" name="文本框 109"/>
                        <wps:cNvSpPr txBox="1"/>
                        <wps:spPr>
                          <a:xfrm>
                            <a:off x="1598930" y="2360930"/>
                            <a:ext cx="342900" cy="342900"/>
                          </a:xfrm>
                          <a:prstGeom prst="rect">
                            <a:avLst/>
                          </a:prstGeom>
                          <a:noFill/>
                          <a:ln w="9525">
                            <a:noFill/>
                          </a:ln>
                        </wps:spPr>
                        <wps:txbx>
                          <w:txbxContent>
                            <w:p>
                              <w:pPr>
                                <w:rPr>
                                  <w:rFonts w:hint="eastAsia" w:eastAsia="宋体"/>
                                  <w:lang w:eastAsia="zh-CN"/>
                                </w:rPr>
                              </w:pPr>
                              <w:r>
                                <w:rPr>
                                  <w:rFonts w:hint="eastAsia"/>
                                  <w:lang w:eastAsia="zh-CN"/>
                                </w:rPr>
                                <w:t>否</w:t>
                              </w:r>
                            </w:p>
                          </w:txbxContent>
                        </wps:txbx>
                        <wps:bodyPr upright="1"/>
                      </wps:wsp>
                      <wps:wsp>
                        <wps:cNvPr id="56" name="文本框 110"/>
                        <wps:cNvSpPr txBox="1"/>
                        <wps:spPr>
                          <a:xfrm flipV="1">
                            <a:off x="3322955" y="1837055"/>
                            <a:ext cx="292100" cy="320675"/>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pPr>
                                <w:rPr>
                                  <w:rFonts w:hint="eastAsia" w:eastAsia="宋体"/>
                                  <w:lang w:val="en-US" w:eastAsia="zh-CN"/>
                                </w:rPr>
                              </w:pPr>
                              <w:r>
                                <w:rPr>
                                  <w:rFonts w:hint="eastAsia"/>
                                  <w:lang w:val="en-US" w:eastAsia="zh-CN"/>
                                </w:rPr>
                                <w:t>是</w:t>
                              </w:r>
                            </w:p>
                          </w:txbxContent>
                        </wps:txbx>
                        <wps:bodyPr upright="1"/>
                      </wps:wsp>
                    </wpc:wpc>
                  </a:graphicData>
                </a:graphic>
              </wp:inline>
            </w:drawing>
          </mc:Choice>
          <mc:Fallback>
            <w:pict>
              <v:group id="画布 60"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pyvTsnQUAAGsoAAAOAAAAZHJzL2Uyb0RvYy54bWztWktv&#10;7DQU3iPxH6zs6cR2nqNOr8TtbVkguOICezevCcpLTtqZ7pCQuGKP2Fw2sEQsWSAQ8Gvawr/g2LHT&#10;TJpppwXUSqSLqfNy7HO+fOecz95/ts4zdBbxOi2LhYH3TANFRVCGaZEsjE8+PnrHM1DdsCJkWVlE&#10;C+M8qo1nB2+/tb+q5hEpl2UWRhxBJ0U9X1ULY9k01Xw2q4NllLN6r6yiAi7GJc9ZA4c8mYWcraD3&#10;PJsR03Rmq5KHFS+DqK7h7GF70TiQ/cdxFDQfxnEdNShbGDC2Rv5y+XsifmcH+2yecFYt00ANgz1g&#10;FDlLC3hp19Uhaxg65emNrvI04GVdxs1eUOazMo7TIJJzgNlgczCbY16eVnIuyXyVVJ2ZwLQDOz24&#10;2+CDs5ccpeHCsMFTBcvBR1df/3rx8xfIkdZZVckcbjrm1avqJQdziRNJeyQmvI55Lv7DVNBa2vW8&#10;s2u0blAAJ23iWhSD+QO4Rk2XYKosHyzBPTeeC5Yv7nhypl882xjOqgIU1deGqv+ZoV4tWRVJ+9fC&#10;BspQFkykNdSfr3/46/OvLt78fvHb98ghAkxiBHBrZ6t6XoPZRgyFfc+3bNtAYBJsgYE8ZRJtNI96&#10;AHBlM8ej0Ib+u4mzecXr5jgqcyQaCwOwUoQfAeAlDtnZ+3UjARmqwbLwMwPFeQbwPmMZwo7juKpH&#10;dTP0rfsUT9ZlloZHaZbJA56cPM84gkcXxpH8Uw9v3JYVaAXzIa4cOYMPOs5YA5PIK4BYXSQGYlkC&#10;TBE0XI5z4+l6t5eIQR6yetkORvYgxsLmedoAmWRpvjA8U/y1p5cRC18UIWrOK0B3ATxkiFHmUWig&#10;LILBiJbsoGFptsudYKmsAGcIb7f+Fa1mfbJWEDgpw3OAy2nF02QJzsHSWAqeLUr+e5zicZxSMZad&#10;cUpdz3cAmxKnnmeJtrTVhNO7PoYJp4N4toVPyThOrXvhFPtAqAqnxPItMsQpnPJd4FsZgyY+7XH7&#10;hNPdcErHcWrfD6cOcKiO+76NKbQ3+BRTSu0p8AujQJjdyA8moO4GVGscqM69gEpdi5gaqMS1XTwE&#10;qunajq8zVN8hkBi3TtM1gfDXlKEaU4aabIn8EI7HKilZl+ycoTq2ZbZ1lO2YLjQ36LRfRrm2Rdu0&#10;YCqj2lpvKqN64tEWkLrjIPXvxabYhlCvYDoooOASsbvM1Keidp54VKoOU8DfLeBfS3dvfrr65Q/k&#10;SgQpBn1eKN1OaxVaO+tEO0J93wRJTtT4FKp9AOMGhzpU1U0ENKO70JmloK8INUaqSi2QdSIgTrcS&#10;kQ+Yh1psTCGSctNW7UnqOvoD2S07fKj+wzgvV+NS0bgA9CRUH1/T1ZXCgtSeHoQFTIht2wO6ugaD&#10;6auL26PpBIZHlQDBd1rTV2Doi9S7EIMLsooS/1wfkqttYAAJW9HGBIYRafgpMIPd6cGaGfpK8A5g&#10;sEwP6EBGCUIxtrS+rpXgjhmwD0DRHL2lGJyY4XGZoRNdNRj6cuvdYKAm9iBxbcGAiekPweA6sHql&#10;xAEBjFsz2gkMjwuGTtnUYJD+uj1nQHGWVp+KpS2RsKnlXwu7Zrda5Di6lmHzGxxBiOdMHNF+FU81&#10;YHQ6ooZFX0HcwhESFu8NYOE5riXW/6G+8AnIhoMswnV9bKkSwzbvUmgmsnhcsgBHtaLd5TevL7/9&#10;8fK7LxE2h2oIatbvlrD1oys+tm2DsGHZTpWehDqmaG/UnhSW7XQcUe1bQwnf2AHR3tovP4tSbGmQ&#10;r+hVooLCuivjxd0TW923nRE3wDcGM+spp7e6YZTBKSUE6jr5rWIPCBza0lqawYlPcOcQYjqtWLA9&#10;6//fOKTTCXvfxb/gEIIxFYvZcgMGhgA7/EI2HEJNsWmohf2WzPsJOETu2oIdbXKJT+2+E1vm+sdy&#10;e831HsGD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NCAAAW0NvbnRlbnRfVHlwZXNdLnhtbFBLAQIUAAoAAAAAAIdO4kAAAAAAAAAAAAAAAAAG&#10;AAAAAAAAAAAAEAAAAO8GAABfcmVscy9QSwECFAAUAAAACACHTuJAihRmPNEAAACUAQAACwAAAAAA&#10;AAABACAAAAATBwAAX3JlbHMvLnJlbHNQSwECFAAKAAAAAACHTuJAAAAAAAAAAAAAAAAABAAAAAAA&#10;AAAAABAAAAAAAAAAZHJzL1BLAQIUABQAAAAIAIdO4kB6farw1wAAAAUBAAAPAAAAAAAAAAEAIAAA&#10;ACIAAABkcnMvZG93bnJldi54bWxQSwECFAAUAAAACACHTuJAacr07J0FAABrKAAADgAAAAAAAAAB&#10;ACAAAAAmAQAAZHJzL2Uyb0RvYy54bWxQSwUGAAAAAAYABgBZAQAANQkAAAAA&#10;">
                <o:lock v:ext="edit" aspectratio="f"/>
                <v:shape id="画布 60"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Ll3NlVgUAAO8nAAAOAAAAZHJzL2Uyb0RvYy54bWztWk1v&#10;5DQYviPxH6zc6cR24iSjTleipXBAsGKBu5uPmaB8ycl2pjdOrPYPcFkucEQcOSEBv2a78C947Thp&#10;kk0607KolcgcZpzE8bz2+/jx+z728ZNdmqDLUJRxnq0MfGQaKMz8PIiz9cr46svzD1wDlRXPAp7k&#10;WbgyrsLSeHLy/nvH22IZknyTJ0EoEDSSlcttsTI2VVUsF4vS34QpL4/yIszgYZSLlFdwKdaLQPAt&#10;tJ4mC2KabLHNRVCI3A/LEu6e1Q+NE9V+FIV+9XkUlWGFkpUBtlXqW6jvC/m9ODnmy7XgxSb2tRn8&#10;HlakPM7gT9umznjF0XMRv9VUGvsiL/OoOvLzdJFHUeyHqg/QG2wOenPKs0teqs74MDqNgVB6h+1e&#10;rKXdWX4eJwmMxgJaX8p78ncL/gnl4yRD25Xh2cRWvbypLR/pl3TlbQGeLIvWp+W/s/XZhhehGoJy&#10;6X92+VSgOFgZFvgy4ykA6q8XP//97cvXr/54/ftPiBHpUGkBVH1WPBX6qoSi7MYuEqn8hXFHO4Cr&#10;53qWbRvoCsoWcSxXAyLcVciHCi51AWQG8qECZS6Fshyim4YKUVYfh3mKZGFliPx5FnwBoFOjxC8/&#10;LSv5d+tAG8uDbwwUpQlA7JInCDPGHN2irgxtN23KN8s8iQPpGXUh1heniUDw6so4Vx/9cq9a7StM&#10;HGU5h0kVJbyCTqQFjFyZrQ3EkzXMVr8Sys7e2+VhfyKNPOPlpjZGtSBt4cs0rmBCJ3EKo2fKT317&#10;E/LgoyxA1VUBTsuACwyJqDQMDJSEYIwsqQYqHieH1ISR0tArl7V/pd+r3cVOO/0iD64ALs8LEa83&#10;4BysBkvDs0bJf49TPI5TKm05GKfUcT0G2FQ4dV1LltVYzTjdNxlmnA7WlAk+JeM4te6EU+wBoWqc&#10;EsuzyBCncMtzgG9nPgX26tHujNPDcErHcWrfDacMOLRZ9z0bUyj3+BRTSu154ZeDMgN1T5A+QajW&#10;OFDZnYBKHYuYDVCJYzt4CFTTsZnXRKgeIxAY105rQl1JLHOEaswR6noCqLAcj2VSKi85OEJltmXW&#10;eZTNTAeKPTrtplGObdE6LABmmUE6p1F9AWcCpM44SL07sSm2YanXMB0kUPCI2G1k6lGZO888qlSH&#10;OTI9LDIFobPm0Tevfn3z25/IUQjSDHqa7dOiCPU8k9Y5PoVsH8DY41BGdd5EQDPah84kBn1FqjFK&#10;VaqB3AQC8nZHzkP+mEKk5KZJ7UnpOs0EOSyNua/+w4XIt+NS0bgA9ChUH2+IBaU93QsLmBDbtgd0&#10;dQMG09MPp1fTGQwPKgGC7wbE0BWpDyEGB2QVLf45HgRXU2AACVvTxgyGEWn4MTCD3erBzSrRVYIP&#10;AINlukAHSgkmFGOr0dcbJbhlBuwBUBqOnoizZ2Z4WGZoRdcGDF25dT8YqIldCFxrMGBiekMwOAx2&#10;r7Q4IIFxa0Q7g+FhwdAqmw0YlL9ujxlQlMTF13JrSwZselfTwo7Z7hYx1uQyfPkWRxDispkj6lnx&#10;WBeMVkdsYNFVECc4QsHikwEsXOZYuA4jPAKy4SCKcBwPWzrFsM19Cs1MFg9LFuCoOtm8/v7F9Q+/&#10;XP/4HcLmUA1B1e7DXB5zaFSSqWMQNmzb6dSTUGbKci/3pLBt16wjunzrUiJ6JyDqqt30sz0+0stE&#10;JYW1T8aTu0e2u2+zETfAHIMed5TTW90wyuCUEgJ5nd7vBwKHcs8hxCO4dQgxWS0WTEf9/xuHtDph&#10;Z168A4cQjKnczFYHMDAssMMZ0nMINeWhocc+Q9RBLzjkpbb49Ak4eWytew3l7jm9k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gcAAFtDb250&#10;ZW50X1R5cGVzXS54bWxQSwECFAAKAAAAAACHTuJAAAAAAAAAAAAAAAAABgAAAAAAAAAAABAAAACo&#10;BgAAX3JlbHMvUEsBAhQAFAAAAAgAh07iQIoUZjzRAAAAlAEAAAsAAAAAAAAAAQAgAAAAzAYAAF9y&#10;ZWxzLy5yZWxzUEsBAhQACgAAAAAAh07iQAAAAAAAAAAAAAAAAAQAAAAAAAAAAAAQAAAAAAAAAGRy&#10;cy9QSwECFAAUAAAACACHTuJAen2q8NcAAAAFAQAADwAAAAAAAAABACAAAAAiAAAAZHJzL2Rvd25y&#10;ZXYueG1sUEsBAhQAFAAAAAgAh07iQAuXc2VWBQAA7ycAAA4AAAAAAAAAAQAgAAAAJgEAAGRycy9l&#10;Mm9Eb2MueG1sUEsFBgAAAAAGAAYAWQEAAO4IAAAAAA==&#10;">
                  <v:fill on="f" focussize="0,0"/>
                  <v:stroke on="f"/>
                  <v:imagedata o:title=""/>
                  <o:lock v:ext="edit" aspectratio="f"/>
                </v:shape>
                <v:roundrect id="自选图形 62" o:spid="_x0000_s1026" o:spt="2" style="position:absolute;left:1989455;top:14274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1dj+4lAgAAOAQAAA4AAABkcnMvZTJvRG9jLnhtbK1TzY7T&#10;MBC+I/EOlu80/dtsNmq6B0q5IFix8ADT2EmM/CfbbdobN8QzcOO47wBvsxK8BWM3dHeBA0Lk4IyT&#10;mc/ffJ9ncblXkuy488Loik5GY0q4rg0Tuq3o2zfrJwUlPoBmII3mFT1wTy+Xjx8telvyqemMZNwR&#10;BNG+7G1FuxBsmWW+7rgCPzKWa/zZGKcg4Na1GXPQI7qS2XQ8zrPeOGadqbn3+HV1/EmXCb9peB1e&#10;NY3ngciKIreQVpfWTVyz5QLK1oHtRD3QgH9goUBoPPQEtYIAZOvEb1BK1M5404RRbVRmmkbUPPWA&#10;3UzGv3Rz3YHlqRcUx9uTTP7/wdYvd1eOCFbROcqjQaFH3z7cfH//8fbT19svn0k+jRr11peYem2v&#10;3LDzGMaG941T8Y2tkD3egIviYn52RskB4/n0fF4MGvN9IDUmFLMCfaOkxoRZXswwRsTsDsg6H55z&#10;o0gMKurMVrPX6GOSF3YvfEg6s4EssHeUNEqiazuQZJLn+fmAOCQj9k/MWOmNFGwtpEwb126eSkew&#10;tKLr9AzFD9KkJj32Mz1PzAHvaSMhYBPKonJet5SAbHEA6uASzwfV/v4h4/T86ZBIcgW+O5JJCDEN&#10;SiUCzogUCtU7VUPZcWDPNCPhYNE0jeNFI0vFGSWSI5kYJYAAQv5NJiolNZoR3T76G6Ow3+wH0zeG&#10;HfC6bK0TbYfmTFIfMQmvZ3JxGKV4/+/vE+jdwC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d0&#10;iGbWAAAABQEAAA8AAAAAAAAAAQAgAAAAIgAAAGRycy9kb3ducmV2LnhtbFBLAQIUABQAAAAIAIdO&#10;4kBtXY/uJQIAADgEAAAOAAAAAAAAAAEAIAAAACUBAABkcnMvZTJvRG9jLnhtbFBLBQYAAAAABgAG&#10;AFkBAAC8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点击投稿</w:t>
                        </w:r>
                      </w:p>
                    </w:txbxContent>
                  </v:textbox>
                </v:roundrect>
                <v:roundrect id="自选图形 63" o:spid="_x0000_s1026" o:spt="2" style="position:absolute;left:3789680;top:1884680;height:36830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FM3wckkAgAAOAQAAA4AAABkcnMvZTJvRG9jLnhtbK1TzY7T&#10;MBC+I/EOlu80/VmlIWq6B0q5IFix8ADT2EmM/CfbbdIbN8QzcOPIO8DbrARvwdgN3V3ggBA5uON6&#10;5vM33+dZXQ5KkgN3Xhhd0dlkSgnXtWFCtxV983r7qKDEB9AMpNG8okfu6eX64YNVb0s+N52RjDuC&#10;INqXva1oF4Its8zXHVfgJ8ZyjYeNcQoCbl2bMQc9oiuZzafTPOuNY9aZmnuP/25Oh3Sd8JuG1+Fl&#10;03geiKwocgtpdWndxTVbr6BsHdhO1CMN+AcWCoTGS89QGwhA9k78BqVE7Yw3TZjURmWmaUTNUw/Y&#10;zWz6SzfXHVieekFxvD3L5P8fbP3icOWIYBW9mFGiQaFH395//v7uw83HrzdfPpF8ETXqrS8x9dpe&#10;uXHnMYwND41T8RdbIUNFF8vicV6g0kd8DUVxEeOkMR8CqTGhWBToGyU1JizyYoExnme3QNb58Iwb&#10;RWJQUWf2mr1CH5O8cHjuQ9KZjWSBvaWkURJdO4AkszzPlyPimIzYPzFjpTdSsK2QMm1cu3siHcHS&#10;im7TNxbfS5Oa9NjPfJmYA77TRkLAJpRF5bxuKQHZ4gDUwSWe96r93Uum6fvTJZHkBnx3IpMQYhqU&#10;SgScESkUqneuhrLjwJ5qRsLRomkax4tGloozSiRHMjFKAAGE/JtMVEpqNCO6ffI3RmHYDQgTw51h&#10;R3wue+tE26E5s9RHPMHnmVwcRym+/7v7BHo78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FM3wckkAgAAOA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4" o:spid="_x0000_s1026" o:spt="2" style="position:absolute;left:1998980;top:2494280;height:368300;width:9429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EtIYaYnAgAAOAQAAA4AAABkcnMvZTJvRG9jLnhtbK1TzY7T&#10;MBC+I/EOlu80abakbdR0D5RyQbBi4QFc20mM/CfbbdIbN8QzcOPIO8DbrARvwdgN3V3ggBA5OGN7&#10;5vM338ysLgcl0YE7L4yu8XSSY8Q1NUzotsZvXm8fLTDygWhGpNG8xkfu8eX64YNVbytemM5Ixh0C&#10;EO2r3ta4C8FWWeZpxxXxE2O5hsvGOEUCbF2bMUd6QFcyK/K8zHrjmHWGcu/hdHO6xOuE3zSchpdN&#10;43lAssbALaTVpXUX12y9IlXriO0EHWmQf2ChiNDw6BlqQwJBeyd+g1KCOuNNEybUqMw0jaA85QDZ&#10;TPNfsrnuiOUpFxDH27NM/v/B0heHK4cEq/GswEgTBTX69v7z93cfbj5+vfnyCZWzqFFvfQWu1/bK&#10;jTsPZkx4aJyKf0gFDdABy+ViuQCljzUuZstZAXbSmA8BUXCAo+X8MUYUHC7KxUWe7rNbIOt8eMaN&#10;QtGosTN7zV5BHZO85PDch6QzG8kS9hajRkmo2oFINC3Lch5fBMTRGayfmDHSGynYVkiZNq7dPZEO&#10;QWiNt+kbg++5SY16yK2YA1tECfRpI0kAU1lQzusWIyJbGAAaXOJ5L9rffSRP358eiSQ3xHcnMgnh&#10;JJ0SAWZEClXjxTmaVB0n7KlmKBwtFE3DeOHIUnGGkeRAJlpJ+0CE/BtPUEpqkC5W+1TfaIVhN4xF&#10;3xl2hHbZWyfaDoozTXlEJ2jPpPk4SrH/7+4T6O3A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3SIZtYAAAAFAQAADwAAAAAAAAABACAAAAAiAAAAZHJzL2Rvd25yZXYueG1sUEsBAhQAFAAAAAgA&#10;h07iQEtIYaYnAgAAOAQAAA4AAAAAAAAAAQAgAAAAJQEAAGRycy9lMm9Eb2MueG1sUEsFBgAAAAAG&#10;AAYAWQEAAL4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显示通知</w:t>
                        </w:r>
                      </w:p>
                    </w:txbxContent>
                  </v:textbox>
                </v:roundrect>
                <v:roundrect id="自选图形 65" o:spid="_x0000_s1026" o:spt="2" style="position:absolute;left:1684655;top:1951355;height:368300;width:13335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BbkMzUmAgAAOQQAAA4AAABkcnMvZTJvRG9jLnhtbK1TzY7T&#10;MBC+I/EOlu806WabLVHTPVDKBcGKhQeYxk5i5D/ZbpveuCGegRtH3gHeZiV4C8Zu6O4CB4TwwRnH&#10;M5+/mW9mcTkoSXbceWF0TaeTnBKuG8OE7mr65vX60ZwSH0AzkEbzmh64p5fLhw8We1vxM9Mbybgj&#10;CKJ9tbc17UOwVZb5pucK/MRYrvGyNU5BwKPrMuZgj+hKZmd5XmZ745h1puHe49/V8ZIuE37b8ia8&#10;bFvPA5E1RW4h7S7tm7hnywVUnQPbi2akAf/AQoHQ+OgJagUByNaJ36CUaJzxpg2TxqjMtK1oeMoB&#10;s5nmv2Rz3YPlKRcsjrenMvn/B9u82F05IlhNzwtKNCjU6Nv7z9/ffbj5+PXmyydSzmKN9tZX6Hpt&#10;r9x48mjGhIfWqfjFVMiAHVDOz8vZjJID2o9n0wLtVGM+BNJEh6IoZjlK0aBHUc4LtNEhu0Wyzodn&#10;3CgSjZo6s9XsFQqZ6gu75z6kQrORLbC3lLRKomw7kGRaluXFiDg6I/ZPzBjpjRRsLaRMB9dtnkhH&#10;MLSm67TG4HtuUpM9cj+7SMwBG7WVEDAJZbF0XneUgOxwAprgEs970f7uI3laf3okklyB749kEkJ0&#10;g0qJgEMiharp/BQNVc+BPdWMhINF1TTOF40sFWeUSI5kopUAAgj5N55YKalRjCj3UeBohWEzIEw0&#10;N4YdsF+21omuR3GmKY94g/2ZVBxnKQ7A3XMCvZ345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H&#10;dIhm1gAAAAUBAAAPAAAAAAAAAAEAIAAAACIAAABkcnMvZG93bnJldi54bWxQSwECFAAUAAAACACH&#10;TuJAFuQzNSYCAAA5BAAADgAAAAAAAAABACAAAAAlAQAAZHJzL2Uyb0RvYy54bWxQSwUGAAAAAAYA&#10;BgBZAQAAvQU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系统管理员审核</w:t>
                        </w:r>
                      </w:p>
                    </w:txbxContent>
                  </v:textbox>
                </v:roundrect>
                <v:roundrect id="自选图形 66" o:spid="_x0000_s1026" o:spt="2" style="position:absolute;left:3742055;top:1275715;height:396240;width:107569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LSjsIwoAgAAOQQAAA4AAABkcnMvZTJvRG9jLnhtbK1TTY7T&#10;MBTeI3EHy3uapNOmM1HTWVDKBsGIgQO4tpMY+U+226Q7dogzsGM5d4DbjAS34NkNnRlggRBZOM/J&#10;8+fvfd97y8tBSbTnzguja1xMcoy4poYJ3db47ZvNk3OMfCCaEWk0r/GBe3y5evxo2duKT01nJOMO&#10;AYj2VW9r3IVgqyzztOOK+ImxXMPPxjhFAmxdmzFHekBXMpvmeZn1xjHrDOXew9f18SdeJfym4TS8&#10;ahrPA5I1Bm4hrS6t27hmqyWpWkdsJ+hIg/wDC0WEhktPUGsSCNo58RuUEtQZb5owoUZlpmkE5akG&#10;qKbIf6nmuiOWp1pAHG9PMvn/B0tf7q8cEqzGsxlGmijw6NuHm+/vP95++nr75TMqy6hRb30Fqdf2&#10;yo07D2EseGicim8oBQ01PlvMpvl8jtEBumG6mC+K+VFjPgREIaHIF/PyAqygkHF2UU5nyYTsDsk6&#10;H55zo1AMauzMTrPXYGTSl+xf+JCEZiNbwt5h1CgJtu2JREVZlot4JSCOyRD9xIwnvZGCbYSUaePa&#10;7VPpEByt8SY94+EHaVKjPhWUR+YEGrWRJECoLEjndYsRkS1MAA0u8Xxw2t+/JE/Pny6JJNfEd0cy&#10;CeGonRIBhkQKVePz02lSdZywZ5qhcLDgmob5wpGl4gwjyYFMjFKDByLk32SCUlKDdNHuo8ExCsN2&#10;GF3fGnaAftlZJ9oOzClSHTEJ+jNpPs5SHID7+wR6N/G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Ad0iGbWAAAABQEAAA8AAAAAAAAAAQAgAAAAIgAAAGRycy9kb3ducmV2LnhtbFBLAQIUABQAAAAI&#10;AIdO4kC0o7CMKAIAADkEAAAOAAAAAAAAAAEAIAAAACUBAABkcnMvZTJvRG9jLnhtbFBLBQYAAAAA&#10;BgAGAFkBAAC/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首页显示</w:t>
                        </w:r>
                      </w:p>
                    </w:txbxContent>
                  </v:textbox>
                </v:roundrect>
                <v:roundrect id="自选图形 67" o:spid="_x0000_s1026" o:spt="2" style="position:absolute;left:65405;top:560705;height:754380;width:838200;"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IX+kQwkAgAANQQAAA4AAABkcnMvZTJvRG9jLnhtbK1TTY7T&#10;MBTeI3EHy3uatNOmVdR0FpSyQTBi4ACu7SRG/pPtNumOHeIM7Fhyh+E2I8EteHZCZwZYIEQW7nP9&#10;3ufv+97z+rJXEh2588LoCk8nOUZcU8OEbir89s3uyQojH4hmRBrNK3ziHl9uHj9ad7bkM9MaybhD&#10;AKJ92dkKtyHYMss8bbkifmIs13BYG6dIgK1rMuZIB+hKZrM8L7LOOGadodx7+Hc7HOJNwq9rTsOr&#10;uvY8IFlh4BbS6tK6j2u2WZOyccS2go40yD+wUERouPQMtSWBoIMTv0EpQZ3xpg4TalRm6lpQnjSA&#10;mmn+i5rrllietIA53p5t8v8Plr48XjkkWIXnC4w0UdCjbx++fH//8fbT19ubz6hYRo8660tIvbZX&#10;btx5CKPgvnYq/oIU1Fe4WMxzADpVeFHkSwiTwbwPiMLp6mIFTcOIwvlyMb9YpQZkdyjW+fCcG4Vi&#10;UGFnDpq9hiYmb8nxhQ/JZDYyJewdRrWS0LIjkWhaFANdQByTIfqJGSu9kYLthJRp45r9U+kQlFZ4&#10;l75IF0oepEmNOhjt2TIxJzCktSQBRCgLtnndYERkA9NPg0s8H1T7+5fk6fvTJZHklvh2IJMQBuuU&#10;CPBApFDg3rmalC0n7JlmKJwsdEzD28KRpeIMI8mBTIyS94EI+TeZIFtqUB9bPTQ3RqHf92PH94ad&#10;YFYO1ommheZMk46YBLOZbBvfURz++/sEevfaN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3SI&#10;ZtYAAAAFAQAADwAAAAAAAAABACAAAAAiAAAAZHJzL2Rvd25yZXYueG1sUEsBAhQAFAAAAAgAh07i&#10;QIX+kQwkAgAANQQAAA4AAAAAAAAAAQAgAAAAJQEAAGRycy9lMm9Eb2MueG1sUEsFBgAAAAAGAAYA&#10;WQEAALsFA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B3SIZtYAAAAF&#10;AQAADwAAAGRycy9kb3ducmV2LnhtbE2PUWvCMBSF3wf+h3CFvc1EHVq6pj4IgoyxofYHxObadiY3&#10;JYna7dcv28t8uXA4h3O+W6wGa9gVfegcSZhOBDCk2umOGgnVYfOUAQtRkVbGEUr4wgCrcvRQqFy7&#10;G+3wuo8NSyUUciWhjbHPOQ91i1aFieuRkndy3qqYpG+49uqWyq3hMyEW3KqO0kKrely3WJ/3Fyvh&#10;7d18nJeffOYavz29uu9q2O4qKR/HU/ECLOIQ/8Pwi5/QoUxMR3chHZiRkB6Jfzd52VwsgB0lPGfz&#10;DHhZ8Hv68g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d0iGb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ind w:left="0" w:leftChars="0" w:firstLine="0" w:firstLineChars="0"/>
                          <w:jc w:val="both"/>
                          <w:rPr>
                            <w:rFonts w:hint="eastAsia" w:eastAsia="宋体"/>
                            <w:lang w:eastAsia="zh-CN"/>
                          </w:rPr>
                        </w:pPr>
                        <w:r>
                          <w:rPr>
                            <w:rFonts w:hint="eastAsia"/>
                            <w:lang w:eastAsia="zh-CN"/>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uB1IB4QEAAJwDAAAOAAAAZHJzL2Uyb0RvYy54bWytU0tu&#10;2zAQ3RfoHQjua8l27cSC5SzippuiNZD2AGOSkgjwhyFj2WfpNbrqpsfJNTqk07i/VVEtqKFm+Oa9&#10;x9H65mgNOyiM2ruWTyc1Z8oJL7XrW/7p492ra85iAifBeKdaflKR32xevliPoVEzP3gjFTICcbEZ&#10;Q8uHlEJTVVEMykKc+KAcJTuPFhJtsa8kwkjo1lSzul5Wo0cZ0AsVI33dnpN8U/C7Ton0oeuiSsy0&#10;nLilsmJZ93mtNmtoeoQwaPFEA/6BhQXtqOkz1BYSsAfUf0BZLdBH36WJ8LbyXaeFKhpIzbT+Tc39&#10;AEEVLWRODM82xf8HK94fdsi0bPlruikHlu7o8fOXx6/f2FVxZwyxoaJbt0PyKu9i2GGWeuzQ5jeJ&#10;YMeWz+arVT0nj08tn6+W11eLs7nqmJig/HK+4ExQcrZcXtUFu7qABIzprfKW5aDlRrssHBo4vIuJ&#10;GlPpj5L82Tg2tny1mGVMoLnpDCQKbSAl0fXlbPRGyzttTD4Rsd/fGmQHyJNQnsyPcH8py022EIdz&#10;XUmdZQwK5BsnWToFssjRMPNMwSrJmVE0+zkq05RAm0slIPrx76XU2ziicDE1R3svT3QlDwF1P5AV&#10;00IzZ2gECuGncc0z9vO+IF1+qs1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4HUgHhAQAA&#10;nAMAAA4AAAAAAAAAAQAgAAAAJgEAAGRycy9lMm9Eb2MueG1sUEsFBgAAAAAGAAYAWQEAAHkFAAAA&#10;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BYzrAA4AEAAJ0DAAAOAAAAZHJzL2Uyb0RvYy54bWytU0uS&#10;0zAU3FPFHVTaEzsOGYgrziwmDBsKpmrgAC+SbKtKv3rSxMlZuAYrNhxnrsGTEib8VhReyJJfq/W6&#10;1V5fH6xhe4VRe9fx+azmTDnhpXZDxz99vH3xmrOYwEkw3qmOH1Xk15vnz9ZTaFXjR2+kQkYkLrZT&#10;6PiYUmirKopRWYgzH5SjYu/RQqIlDpVEmIjdmqqp66tq8igDeqFipK/bU5FvCn/fK5E+9H1UiZmO&#10;U2+pjFjGXR6rzRraASGMWpzbgH/owoJ2dOgT1RYSsAfUf1BZLdBH36eZ8Lbyfa+FKhpIzbz+Tc39&#10;CEEVLWRODE82xf9HK97v75Bp2fGXK84cWLqjx89fHr9+Y6/m2Z0pxJZAN+4Oz6sY7jBLPfRo85tE&#10;sEPHm8VqVS/I4yPloGmWy+XZXXVITBDgarHkTFC1qVfnYnVhCRjTW+Uty5OOG+2ycmhh/y4mOpmg&#10;PyD5s3Fs6vhq2WROoOD0BhJNbSAp0Q1lb/RGy1ttTN4RcdjdGGR7yFEoT9ZHvL/A8iFbiOMJV0qn&#10;kIwK5BsnWToG8shRmnluwSrJmVEU/jwjQmgTaHNBAqKf/g6ls42jFrLHJ1fzbOflke7kIaAeRrKi&#10;XEPBUAZKw+e85pD9vC5Ml79q8x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ctNhK1wAAAAUBAAAP&#10;AAAAAAAAAAEAIAAAACIAAABkcnMvZG93bnJldi54bWxQSwECFAAUAAAACACHTuJAWM6wAOABAACd&#10;AwAADgAAAAAAAAABACAAAAAmAQAAZHJzL2Uyb0RvYy54bWxQSwUGAAAAAAYABgBZAQAAeAUAAAAA&#10;">
                  <v:fill on="f" focussize="0,0"/>
                  <v:stroke color="#000000" joinstyle="round" endarrow="open"/>
                  <v:imagedata o:title=""/>
                  <o:lock v:ext="edit" aspectratio="f"/>
                </v:line>
                <v:line id="直线 72" o:spid="_x0000_s1026" o:spt="20" style="position:absolute;left:2379980;top:1797050;height:142875;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v4xIK3wEAAJ0DAAAOAAAAZHJzL2Uyb0RvYy54bWytU0tu&#10;2zAU3BfoHQjua9lKHduC5SzippuiDZD2AM8kJRHgD4+MZZ+l1+iqmx4n1+gj7cb9rYpqQZF8w+Gb&#10;0Wh9c7CG7RVG7V3LZ5MpZ8oJL7XrW/7p492rJWcxgZNgvFMtP6rIbzYvX6zH0KjaD95IhYxIXGzG&#10;0PIhpdBUVRSDshAnPihHxc6jhURL7CuJMBK7NVU9nV5Xo0cZ0AsVI+1uT0W+Kfxdp0T60HVRJWZa&#10;Tr2lMmIZd3msNmtoeoQwaHFuA/6hCwva0aXPVFtIwB5R/0FltUAffZcmwtvKd50WqmggNbPpb2oe&#10;BgiqaCFzYni2Kf4/WvF+f49My5bPyR4Hlr7R0+cvT1+/sUWd3RlDbAh06+7xvIrhHrPUQ4c2v0kE&#10;O7S8vlqsVksiOVIOFqvFlAiLu+qQmCDA9dWcM5Grr+vlYp6L1YUlYExvlbcsT1putMvKoYH9u5hO&#10;0B+QvG0cG1u+mteZEyg4nYFEUxtISnR9ORu90fJOG5NPROx3twbZHnIUynNu4RdYvmQLcTjhSukk&#10;Y1Ag3zjJ0jGQR47SzHMLVknOjKLw51kRnECbCxIQ/fh3KMk3jlzIHp9czbOdl0f6Jo8BdT+QFbPS&#10;Zq5QBopn57zmkP28LkyXv2rzH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y02ErXAAAABQEAAA8A&#10;AAAAAAAAAQAgAAAAIgAAAGRycy9kb3ducmV2LnhtbFBLAQIUABQAAAAIAIdO4kAv4xIK3wEAAJ0D&#10;AAAOAAAAAAAAAAEAIAAAACYBAABkcnMvZTJvRG9jLnhtbFBLBQYAAAAABgAGAFkBAAB3BQAAAAA=&#10;">
                  <v:fill on="f" focussize="0,0"/>
                  <v:stroke color="#000000" joinstyle="round" endarrow="open"/>
                  <v:imagedata o:title=""/>
                  <o:lock v:ext="edit" aspectratio="f"/>
                </v:line>
                <v:line id="直线 73" o:spid="_x0000_s1026" o:spt="20" style="position:absolute;left:2408555;top:2311400;height:190500;width:635;"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AmTNMe4QEAAJ0DAAAOAAAAZHJzL2Uyb0RvYy54bWytU0tu&#10;2zAQ3RfoHQjua0l2lCaC5SzippuiNZD2AGN+JAL8gWQs+yy9Rlfd9Di5Roe0G7dJV0W1oIacxzfz&#10;nkbLm73RZCdCVM72tJnVlAjLHFd26OmXz3dvriiJCSwH7azo6UFEerN6/Wo5+U7M3eg0F4EgiY3d&#10;5Hs6puS7qopsFAbizHlhMSldMJBwG4aKB5iQ3ehqXteX1eQC98ExESOero9Juir8UgqWPkkZRSK6&#10;p9hbKmso6zav1WoJ3RDAj4qd2oB/6MKAslj0iWoNCchDUC+ojGLBRSfTjDlTOSkVE0UDqmnqZ2ru&#10;R/CiaEFzon+yKf4/WvZxtwlE8Z62DSUWDH6jx6/fHr//IG8X2Z3Jxw5Bt3YTTrvoNyFL3ctg8htF&#10;kH1P5xf1Vdu2lBwwXjTNRX1yV+wTYQi4XGCSYba5rttjsjqz+BDTe+EMyUFPtbJZOXSw+xATVkbo&#10;L0g+1pZMPb1u55kTcHCkhoSh8Sgl2qHcjU4rfqe0zjdiGLa3OpAd5FEoT9aHvH/AcpE1xPGIK6nj&#10;kIwC+DvLSTp49MjiNNPcghGcEi1w+HOEhNAlUPqMhBDc9Hco1tYWW8geH13N0dbxA36TBx/UMKIV&#10;TWkzZ3AGSsOnec1D9vu+MJ3/qt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CZM0x7hAQAA&#10;nQMAAA4AAAAAAAAAAQAgAAAAJgEAAGRycy9lMm9Eb2MueG1sUEsFBgAAAAAGAAYAWQEAAHkFAAAA&#10;AA==&#10;">
                  <v:fill on="f" focussize="0,0"/>
                  <v:stroke color="#000000" joinstyle="round" endarrow="open"/>
                  <v:imagedata o:title=""/>
                  <o:lock v:ext="edit" aspectratio="f"/>
                </v:line>
                <v:line id="直线 74" o:spid="_x0000_s1026" o:spt="20" style="position:absolute;left:3018155;top:2120900;height:635;width:762000;" filled="f" stroked="t" coordsize="21600,21600" o:gfxdata="UEsDBAoAAAAAAIdO4kAAAAAAAAAAAAAAAAAEAAAAZHJzL1BLAwQUAAAACACHTuJAnLTYStcAAAAF&#10;AQAADwAAAGRycy9kb3ducmV2LnhtbE2PwU7DMBBE70j9B2srcUHUbgtVlMbpAVQJEBxIqbi68TaO&#10;aq+j2G3C32O4wGWl0Yxm3hab0Vl2wT60niTMZwIYUu11S42Ej932NgMWoiKtrCeU8IUBNuXkqlC5&#10;9gO946WKDUslFHIlwcTY5ZyH2qBTYeY7pOQdfe9UTLJvuO7VkMqd5QshVtypltKCUR0+GKxP1dlJ&#10;aPbDs356/ayOdv+4e7m/MebNjVJeT+diDSziGP/C8IOf0KFMTAd/Jh2YlZAeib83edlSrIAdJNxl&#10;ywx4WfD/9OU3UEsDBBQAAAAIAIdO4kCeaBNw4QEAAJ0DAAAOAAAAZHJzL2Uyb0RvYy54bWytU0tu&#10;2zAQ3RfoHQjua31SOYlgOYu46aZoDaQ9wJikJAL8gWQs+yy9Rlfd9Di5Roe0GrdJV0W1oIaax8d5&#10;b0arm4NWZC98kNZ0tFqUlAjDLJdm6OiXz3dvrigJEQwHZY3o6FEEerN+/Wo1uVbUdrSKC0+QxIR2&#10;ch0dY3RtUQQ2Cg1hYZ0wmOyt1xBx64eCe5iQXauiLstlMVnPnbdMhIBfN6ckXWf+vhcsfur7ICJR&#10;HcXaYl59XndpLdYraAcPbpRsLgP+oQoN0uClT1QbiEAevHxBpSXzNtg+LpjVhe17yUTWgGqq8pma&#10;+xGcyFrQnOCebAr/j5Z93G89kbyjTU2JAY09evz67fH7D3L5NrkzudAi6NZs/bwLbuuT1EPvdXqj&#10;CHLo6EVZXVVNQ8mxo3VVl9fl7K44RMIQcLnEhmEPGAKWF00iL84szof4XlhNUtBRJU1SDi3sP4R4&#10;gv6CpM/KkKmj102NFzLAwekVRAy1QynBDPlssEryO6lUOhH8sLtVnuwhjUJ+5hL+gKVLNhDGEy6n&#10;EgzaUQB/ZziJR4ceGZxmmkrQglOiBA5/ijIyglRnJHhvp79DUb4y6ELy+ORqinaWH7EnD87LYUQr&#10;qlxmyuAMZM/meU1D9vs+M53/q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nLTYStcAAAAFAQAA&#10;DwAAAAAAAAABACAAAAAiAAAAZHJzL2Rvd25yZXYueG1sUEsBAhQAFAAAAAgAh07iQJ5oE3DhAQAA&#10;nQMAAA4AAAAAAAAAAQAgAAAAJgEAAGRycy9lMm9Eb2MueG1sUEsFBgAAAAAGAAYAWQEAAHkFAAAA&#10;AA==&#10;">
                  <v:fill on="f" focussize="0,0"/>
                  <v:stroke color="#000000" joinstyle="round" endarrow="open"/>
                  <v:imagedata o:title=""/>
                  <o:lock v:ext="edit" aspectratio="f"/>
                </v:line>
                <v:line id="直线 75" o:spid="_x0000_s1026" o:spt="20" style="position:absolute;left:4170680;top:1663700;flip:y;height:228600;width:63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WpkX2+kBAACnAwAADgAAAGRycy9lMm9Eb2MueG1srVPLjtMw&#10;FN0j8Q+W9zRpS9MSNZ3FlGGDoNIA+zt+JJb8ku1p2m/hN1ix4XPmN7h2ygyvFSILy849Pj7n+Hp7&#10;dTKaHEWIytmOzmc1JcIyx5XtO/rxw82LDSUxgeWgnRUdPYtIr3bPn21H34qFG5zmIhAksbEdfUeH&#10;lHxbVZENwkCcOS8sFqULBhIuQ1/xACOyG10t6rqpRhe4D46JGPHvfirSXeGXUrD0XsooEtEdRW2p&#10;jKGMd3msdlto+wB+UOwiA/5BhQFl8dBHqj0kIPdB/UFlFAsuOplmzJnKSamYKB7Qzbz+zc3tAF4U&#10;LxhO9I8xxf9Hy94dD4Eo3tHVkhILBu/o4fOXh6/fyHqV0xl9bBF0bQ/hsor+ELLVkwyGSK38J7z4&#10;Yh7tkFNHX87XdbPBtM9YaJrlur7kLE6JMAQ0yxUlDKuLxaaZitXEl3l9iOmNcIbkSUe1sjkDaOH4&#10;NibUgNAfkPxbWzJ29NVqkTkBW0hqSDg1Hk1F25e90WnFb5TWeUcM/d21DuQIuSnKl50i7y+wfMge&#10;4jDhSmlql0EAf205SWePaVnsa5olGMEp0QKfQZ4hIbQJlH5CQghu/DsUz9YWJeS0p3zz7M7xM97O&#10;vQ+qHzCKeZGZK9gNRfClc3O7/bwuTE/va/c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grx1NUA&#10;AAAFAQAADwAAAAAAAAABACAAAAAiAAAAZHJzL2Rvd25yZXYueG1sUEsBAhQAFAAAAAgAh07iQFqZ&#10;F9vpAQAApwMAAA4AAAAAAAAAAQAgAAAAJAEAAGRycy9lMm9Eb2MueG1sUEsFBgAAAAAGAAYAWQEA&#10;AH8FAAAAAA==&#10;">
                  <v:fill on="f" focussize="0,0"/>
                  <v:stroke color="#000000" joinstyle="round" endarrow="open"/>
                  <v:imagedata o:title=""/>
                  <o:lock v:ext="edit" aspectratio="f"/>
                </v:line>
                <v:line id="直线 76" o:spid="_x0000_s1026" o:spt="20" style="position:absolute;left:867410;top:920750;flip:x;height:5080;width:779145;" filled="f" stroked="t" coordsize="21600,21600" o:gfxdata="UEsDBAoAAAAAAIdO4kAAAAAAAAAAAAAAAAAEAAAAZHJzL1BLAwQUAAAACACHTuJApgrx1NUAAAAF&#10;AQAADwAAAGRycy9kb3ducmV2LnhtbE2PwU7DMBBE75X4B2uRuFTULq1KFOL0UAkO3HAruDrxNgmN&#10;11G8bcPfY7jAZaXRjGbeFtvJ9+KCY+wCaVguFAikOriOGg2H/fN9BiKyJWf7QKjhCyNsy5tZYXMX&#10;rvSGF8ONSCUUc6uhZR5yKWPdordxEQak5B3D6C0nOTbSjfaayn0vH5TaSG87SgutHXDXYn0yZ6/h&#10;5ZW52h8Gnp+O7+bzY76bzKPR+u52qZ5AME78F4Yf/IQOZWKqwplcFL2G9Aj/3uRlK7UBUWlYZ6sM&#10;ZFnI//TlN1BLAwQUAAAACACHTuJALOrub+oBAACmAwAADgAAAGRycy9lMm9Eb2MueG1srVNLjhMx&#10;EN0jcQfLe9KdKL9ppTOLCQMLBJEGDlDxp9uSf7I96eQsXIMVG44z16DsDjMwwwrRC6vcVX713nN5&#10;c30ymhxFiMrZlk4nNSXCMseV7Vr65fPtmzUlMYHloJ0VLT2LSK+3r19tBt+Imeud5iIQBLGxGXxL&#10;+5R8U1WR9cJAnDgvLCalCwYSbkNX8QADohtdzep6WQ0ucB8cEzHi392YpNuCL6Vg6ZOUUSSiW4rc&#10;UllDWQ95rbYbaLoAvlfsQgP+gYUBZbHpI9QOEpD7oF5AGcWCi06mCXOmclIqJooGVDOtn6m568GL&#10;ogXNif7Rpvj/YNnH4z4QxVu6mFNiweAdPXz99vD9B1ktszuDjw0W3dh9uOyi34cs9SSDIVIr/x4v&#10;vohHOeTU0vVyNZ+i2eeWXs3q1eLisjglwjC9Wl1N5wtKGOYX9bpkqxEuw/oQ0zvhDMlBS7Wy2QJo&#10;4PghJqSApb9K8m9tyYB9FrOMCDhBUkPC0HjUFG1XzkanFb9VWucTMXSHGx3IEfJMlC8LRdw/ynKT&#10;HcR+rCupcVp6Afyt5SSdPZplcaxppmAEp0QLfAU5QkBoEij9VAkhuOHvpdhbW6SQzR7tzdHB8TNe&#10;zr0PquvRimmhmTM4DIXwZXDztP2+L0hPz2v7E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YK8dTV&#10;AAAABQEAAA8AAAAAAAAAAQAgAAAAIgAAAGRycy9kb3ducmV2LnhtbFBLAQIUABQAAAAIAIdO4kAs&#10;6u5v6gEAAKYDAAAOAAAAAAAAAAEAIAAAACQBAABkcnMvZTJvRG9jLnhtbFBLBQYAAAAABgAGAFkB&#10;AACABQAAAAA=&#10;">
                  <v:fill on="f" focussize="0,0"/>
                  <v:stroke color="#000000" joinstyle="round" endarrow="open"/>
                  <v:imagedata o:title=""/>
                  <o:lock v:ext="edit" aspectratio="f"/>
                </v:line>
                <v:shape id="文本框 109" o:spid="_x0000_s1026" o:spt="202" type="#_x0000_t202" style="position:absolute;left:1598930;top:2360930;height:342900;width:342900;" filled="f" stroked="f" coordsize="21600,21600" o:gfxdata="UEsDBAoAAAAAAIdO4kAAAAAAAAAAAAAAAAAEAAAAZHJzL1BLAwQUAAAACACHTuJAlqLTMtQAAAAF&#10;AQAADwAAAGRycy9kb3ducmV2LnhtbE2PwU7DMBBE70j8g7VI3Oi6tFRpmk0PIK4gWkDi5sbbJCJe&#10;R7HbhL/HcIHLSqMZzbwttpPr1JmH0HohmM80KJbK21Zqgtf9400GKkQj1nRemOCLA2zLy4vC5NaP&#10;8sLnXaxVKpGQG4Imxj5HDFXDzoSZ71mSd/SDMzHJoUY7mDGVuw5vtV6hM62khcb0fN9w9bk7OYK3&#10;p+PH+1I/1w/urh/9pFHcGomur+Z6AyryFP/C8IOf0KFMTAd/EhtUR5Aeib83edlCr0AdCJbZIgMs&#10;C/xPX34DUEsDBBQAAAAIAIdO4kC1FAVMogEAABcDAAAOAAAAZHJzL2Uyb0RvYy54bWytUsFuGyEQ&#10;vVfqPyDu9a7X3Si7Mo5URemlaiul/QDMghcJGATEu/6B9g966qX3fpe/owN2nKq9RbnAwDzezHvD&#10;+ma2huxliBoco8tFTYl0Agbtdox+/XL35pqSmLgbuAEnGT3ISG82r1+tJ9/LBkYwgwwESVzsJ8/o&#10;mJLvqyqKUVoeF+Clw6SCYHnCY9hVQ+ATsltTNXV9VU0QBh9AyBjx9vaUpJvCr5QU6ZNSUSZiGMXe&#10;UllDWbd5rTZr3u8C96MW5zb4M7qwXDsseqG65YmTh6D/o7JaBIig0kKArUApLWTRgGqW9T9q7kfu&#10;ZdGC5kR/sSm+HK34uP8ciB4YbVtKHLc4o+OP78efv4+/vpFl3WWHJh97BN57hKb5Hcw46cf7iJdZ&#10;+KyCzTtKIjnfdtfdCh0/MNqsruocF6/lnIhAwOpt09WYFwg4x5ivnoh8iOm9BEtywGjAURaH+f5D&#10;TCfoIyTXdXCnjSkljCMTo13btOXBJYPkxmGNLOfUdo7SvJ3xWQ63MBxQ4oMPejdizSKywNH90tz5&#10;p+Tx/n0upE//efM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lqLTMtQAAAAFAQAADwAAAAAAAAAB&#10;ACAAAAAiAAAAZHJzL2Rvd25yZXYueG1sUEsBAhQAFAAAAAgAh07iQLUUBUyiAQAAFwMAAA4AAAAA&#10;AAAAAQAgAAAAIw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否</w:t>
                        </w:r>
                      </w:p>
                    </w:txbxContent>
                  </v:textbox>
                </v:shape>
                <v:shape id="文本框 110" o:spid="_x0000_s1026" o:spt="202" type="#_x0000_t202" style="position:absolute;left:3322955;top:1837055;flip:y;height:320675;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CFL0GMrAEAACEDAAAOAAAAZHJzL2Uyb0RvYy54bWytUktu&#10;GzEM3QfoHQTt6/kY48QDjwMUQboJ0gJJupc1kkeAJAqS4hlfoL1BV91033P5HKUU1ymSXZANQZGP&#10;j3ykVpeT0WQnfFBgO1rNSkqE5dAru+3ow/31xwtKQmS2Zxqs6OheBHq5/nC2Gl0rahhA98ITJLGh&#10;HV1HhxhdWxSBD8KwMAMnLCYleMMiPv226D0bkd3ooi7LRTGC750HLkLA6NVTkq4zv5SCxy9SBhGJ&#10;7ijOFrP12W6SLdYr1m49c4PixzHYG6YwTFlseqK6YpGRR69eURnFPQSQccbBFCCl4iJrQDVV+ULN&#10;3cCcyFpwOcGd1hTej5bf7r56ovqONgtKLDN4o8PPH4dffw6/v5OqyhsaXWgReOcQGqdPMOGl0+ZS&#10;PGAwCZ+kN0Rq5b6lZIqgOILI+byul01DyR4TF/PzEv28dTFFwhFQL+uqxNtwBMzrcnGe88UTZSJy&#10;PsTPAgxJTkc9HjU3YLubEJEKof8gCW7hWmmdW2hLxo4um7rJBacMVmiLhc8CkhenzXRUtYF+j2If&#10;nVfbAXtmuRmOd8gdj38mHfr/dyZ9/tnrv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A99M7XAAAA&#10;BQEAAA8AAAAAAAAAAQAgAAAAIgAAAGRycy9kb3ducmV2LnhtbFBLAQIUABQAAAAIAIdO4kCFL0GM&#10;rAEAACEDAAAOAAAAAAAAAAEAIAAAACYBAABkcnMvZTJvRG9jLnhtbFBLBQYAAAAABgAGAFkBAABE&#10;BQA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ID30ztcAAAAF&#10;AQAADwAAAGRycy9kb3ducmV2LnhtbE2PzWrDMBCE74W8g9hCb42UJk2MazmHQKEHtzROIDkq1sYy&#10;kVbGUn769lV7aS8Lwwwz3xbLm7PsgkPoPEmYjAUwpMbrjloJ283rYwYsREVaWU8o4QsDLMvRXaFy&#10;7a+0xksdW5ZKKORKgomxzzkPjUGnwtj3SMk7+sGpmOTQcj2oayp3lj8JMedOdZQWjOpxZbA51Wcn&#10;QVe73fPi1Fdrs58d3+yHrurPdykf7ifiBVjEW/wLww9+QocyMR38mXRgVkJ6JP7e5GVTMQd2kDDL&#10;phnwsuD/6ctv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gPfTO1wAAAAUB&#10;AAAPAAAAAAAAAAEAIAAAACIAAABkcnMvZG93bnJldi54bWxQSwECFAAUAAAACACHTuJAXd93mKoB&#10;AAAhAwAADgAAAAAAAAABACAAAAAmAQAAZHJzL2Uyb0RvYy54bWxQSwUGAAAAAAYABgBZAQAAQgUA&#10;AAAA&#10;">
                  <v:fill on="f" focussize="0,0"/>
                  <v:stroke on="f"/>
                  <v:imagedata o:title=""/>
                  <o:lock v:ext="edit" aspectratio="f"/>
                  <v:textbox>
                    <w:txbxContent>
                      <w:p>
                        <w:pPr>
                          <w:rPr>
                            <w:rFonts w:hint="eastAsia" w:eastAsia="宋体"/>
                            <w:lang w:val="en-US" w:eastAsia="zh-CN"/>
                          </w:rPr>
                        </w:pPr>
                        <w:r>
                          <w:rPr>
                            <w:rFonts w:hint="eastAsia"/>
                            <w:lang w:val="en-US" w:eastAsia="zh-CN"/>
                          </w:rPr>
                          <w:t>是</w:t>
                        </w:r>
                      </w:p>
                    </w:txbxContent>
                  </v:textbox>
                </v:shap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3.5</w:t>
      </w:r>
      <w:r>
        <w:rPr>
          <w:rFonts w:eastAsia="楷体_GB2312"/>
          <w:color w:val="000000"/>
          <w:szCs w:val="21"/>
        </w:rPr>
        <w:t xml:space="preserve">  </w:t>
      </w:r>
      <w:r>
        <w:rPr>
          <w:rFonts w:hint="eastAsia" w:eastAsia="楷体_GB2312"/>
          <w:color w:val="000000"/>
          <w:szCs w:val="21"/>
          <w:lang w:eastAsia="zh-CN"/>
        </w:rPr>
        <w:t>首页投稿</w:t>
      </w:r>
      <w:r>
        <w:rPr>
          <w:rFonts w:hint="eastAsia" w:eastAsia="楷体_GB2312"/>
          <w:color w:val="000000"/>
          <w:szCs w:val="21"/>
          <w:lang w:val="en-US" w:eastAsia="zh-CN"/>
        </w:rPr>
        <w:t>流程</w:t>
      </w:r>
      <w:r>
        <w:rPr>
          <w:rFonts w:hint="eastAsia" w:eastAsia="楷体_GB2312"/>
          <w:color w:val="000000"/>
          <w:szCs w:val="21"/>
          <w:lang w:eastAsia="zh-CN"/>
        </w:rPr>
        <w:t>图</w:t>
      </w:r>
    </w:p>
    <w:p>
      <w:pPr>
        <w:numPr>
          <w:ilvl w:val="0"/>
          <w:numId w:val="0"/>
        </w:numPr>
        <w:rPr>
          <w:sz w:val="21"/>
        </w:rPr>
      </w:pPr>
      <w:r>
        <w:rPr>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lang w:eastAsia="zh-CN"/>
                                </w:rPr>
                              </w:pPr>
                              <w:r>
                                <w:rPr>
                                  <w:rFonts w:hint="eastAsia"/>
                                  <w:lang w:eastAsia="zh-CN"/>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eastAsia="zh-CN"/>
                                </w:rPr>
                              </w:pPr>
                              <w:r>
                                <w:rPr>
                                  <w:rFonts w:hint="eastAsia"/>
                                  <w:lang w:eastAsia="zh-CN"/>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rPr>
                            <w:rFonts w:hint="eastAsia"/>
                            <w:lang w:eastAsia="zh-CN"/>
                          </w:rPr>
                        </w:pPr>
                        <w:r>
                          <w:rPr>
                            <w:rFonts w:hint="eastAsia"/>
                            <w:lang w:eastAsia="zh-CN"/>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hint="eastAsia" w:eastAsiaTheme="minorEastAsia"/>
                            <w:lang w:eastAsia="zh-CN"/>
                          </w:rPr>
                        </w:pPr>
                        <w:r>
                          <w:rPr>
                            <w:rFonts w:hint="eastAsia"/>
                            <w:lang w:eastAsia="zh-CN"/>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hint="eastAsia" w:eastAsiaTheme="minorEastAsia"/>
                            <w:lang w:eastAsia="zh-CN"/>
                          </w:rPr>
                        </w:pPr>
                        <w:r>
                          <w:rPr>
                            <w:rFonts w:hint="eastAsia"/>
                            <w:lang w:eastAsia="zh-CN"/>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eastAsia="zh-CN"/>
                          </w:rPr>
                        </w:pPr>
                        <w:r>
                          <w:rPr>
                            <w:rFonts w:hint="eastAsia"/>
                            <w:lang w:eastAsia="zh-CN"/>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hint="eastAsia" w:eastAsiaTheme="minorEastAsia"/>
                            <w:lang w:eastAsia="zh-CN"/>
                          </w:rPr>
                        </w:pPr>
                        <w:r>
                          <w:rPr>
                            <w:rFonts w:hint="eastAsia"/>
                            <w:lang w:eastAsia="zh-CN"/>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hint="eastAsia" w:eastAsiaTheme="minorEastAsia"/>
                            <w:lang w:eastAsia="zh-CN"/>
                          </w:rPr>
                        </w:pPr>
                        <w:r>
                          <w:rPr>
                            <w:rFonts w:hint="eastAsia"/>
                            <w:lang w:eastAsia="zh-CN"/>
                          </w:rPr>
                          <w:t>筛选规则</w:t>
                        </w:r>
                      </w:p>
                    </w:txbxContent>
                  </v:textbox>
                </v:shap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3.6</w:t>
      </w:r>
      <w:r>
        <w:rPr>
          <w:rFonts w:eastAsia="楷体_GB2312"/>
          <w:color w:val="000000"/>
          <w:szCs w:val="21"/>
        </w:rPr>
        <w:t xml:space="preserve">  </w:t>
      </w:r>
      <w:r>
        <w:rPr>
          <w:rFonts w:hint="eastAsia" w:eastAsia="楷体_GB2312"/>
          <w:color w:val="000000"/>
          <w:szCs w:val="21"/>
          <w:lang w:eastAsia="zh-CN"/>
        </w:rPr>
        <w:t>首页投稿数据流图</w:t>
      </w:r>
    </w:p>
    <w:p>
      <w:pPr>
        <w:numPr>
          <w:ilvl w:val="0"/>
          <w:numId w:val="0"/>
        </w:numPr>
        <w:rPr>
          <w:rFonts w:hint="eastAsia"/>
          <w:sz w:val="21"/>
          <w:lang w:val="en-US" w:eastAsia="zh-CN"/>
        </w:rPr>
      </w:pPr>
    </w:p>
    <w:p>
      <w:pPr>
        <w:pStyle w:val="4"/>
        <w:rPr>
          <w:rFonts w:hint="eastAsia"/>
          <w:lang w:val="en-US" w:eastAsia="zh-CN"/>
        </w:rPr>
      </w:pPr>
      <w:bookmarkStart w:id="34" w:name="_Toc9396"/>
      <w:bookmarkStart w:id="35" w:name="_Toc22703"/>
      <w:bookmarkStart w:id="36" w:name="_Toc19058"/>
      <w:r>
        <w:rPr>
          <w:rFonts w:hint="eastAsia"/>
          <w:lang w:val="en-US" w:eastAsia="zh-CN"/>
        </w:rPr>
        <w:t>3.2 算法设计</w:t>
      </w:r>
      <w:bookmarkEnd w:id="34"/>
      <w:bookmarkEnd w:id="35"/>
      <w:bookmarkEnd w:id="36"/>
    </w:p>
    <w:p>
      <w:pPr>
        <w:pStyle w:val="5"/>
        <w:rPr>
          <w:rFonts w:hint="eastAsia"/>
          <w:lang w:val="en-US" w:eastAsia="zh-CN"/>
        </w:rPr>
      </w:pPr>
      <w:bookmarkStart w:id="37" w:name="_Toc6531"/>
      <w:bookmarkStart w:id="38" w:name="_Toc29481"/>
      <w:r>
        <w:rPr>
          <w:rFonts w:hint="eastAsia"/>
          <w:lang w:val="en-US" w:eastAsia="zh-CN"/>
        </w:rPr>
        <w:t>3.2.1 MVC设计模式</w:t>
      </w:r>
      <w:bookmarkEnd w:id="37"/>
      <w:bookmarkEnd w:id="38"/>
    </w:p>
    <w:p>
      <w:pPr>
        <w:ind w:firstLine="420" w:firstLineChars="0"/>
        <w:rPr>
          <w:rFonts w:hint="eastAsia"/>
          <w:lang w:val="en-US" w:eastAsia="zh-CN"/>
        </w:rPr>
      </w:pPr>
      <w:r>
        <w:rPr>
          <w:rFonts w:hint="eastAsia"/>
          <w:lang w:val="en-US" w:eastAsia="zh-C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sz w:val="24"/>
          <w:highlight w:val="none"/>
          <w:u w:val="none"/>
          <w:vertAlign w:val="superscript"/>
          <w:lang w:val="en-US" w:eastAsia="zh-CN"/>
        </w:rPr>
        <w:t>[2]</w:t>
      </w:r>
      <w:r>
        <w:rPr>
          <w:rFonts w:hint="eastAsia"/>
          <w:lang w:val="en-US" w:eastAsia="zh-CN"/>
        </w:rPr>
        <w:t>。不仅如此，因为有一些业务逻辑在View里实现了，导致要更改View也是比较困难的，至少那些业务逻辑是无法重用的。</w:t>
      </w:r>
    </w:p>
    <w:p>
      <w:pPr>
        <w:ind w:firstLine="420" w:firstLineChars="0"/>
        <w:rPr>
          <w:rFonts w:hint="eastAsia"/>
          <w:lang w:val="en-US" w:eastAsia="zh-CN"/>
        </w:rPr>
      </w:pPr>
      <w:r>
        <w:rPr>
          <w:rFonts w:hint="eastAsia"/>
          <w:lang w:val="en-US" w:eastAsia="zh-CN"/>
        </w:rPr>
        <w:t>UI开发中最广泛的引用模式可能是模型视图控制器（MVC），它也是最引人注目的。坦率地说，很多经典的基于MVC的框架对于这些富客户端来说并不真实。 但是现在我们来看看它的起源</w:t>
      </w:r>
      <w:r>
        <w:rPr>
          <w:rFonts w:hint="eastAsia"/>
          <w:sz w:val="24"/>
          <w:highlight w:val="none"/>
          <w:u w:val="none"/>
          <w:vertAlign w:val="superscript"/>
          <w:lang w:val="en-US" w:eastAsia="zh-CN"/>
        </w:rPr>
        <w:t>[3]</w:t>
      </w:r>
      <w:r>
        <w:rPr>
          <w:rFonts w:hint="eastAsia"/>
          <w:lang w:val="en-US" w:eastAsia="zh-CN"/>
        </w:rPr>
        <w:t>。</w:t>
      </w:r>
    </w:p>
    <w:p>
      <w:pPr>
        <w:ind w:firstLine="420" w:firstLineChars="0"/>
        <w:rPr>
          <w:rFonts w:hint="eastAsia"/>
          <w:lang w:val="en-US" w:eastAsia="zh-CN"/>
        </w:rPr>
      </w:pPr>
      <w:r>
        <w:rPr>
          <w:rFonts w:hint="eastAsia"/>
          <w:lang w:val="en-US" w:eastAsia="zh-CN"/>
        </w:rPr>
        <w:t>当我们看待MVC时，请务必记住，这是在任何比例上进行的非常大规模的关于用户交互工作的第一次尝试。 图形用户界面在70年代并不常见。 我刚描述的表单和控件模型在MVC之后，因为它更简单，并不总是在一个好的方式。 再次，我将使用评估示例讨论Smalltalk 80的MVC，但请注意，我正在使用Smalltalk 80的实际细节进行一些自由，以开始这是一个单色系统。</w:t>
      </w:r>
    </w:p>
    <w:p>
      <w:pPr>
        <w:pStyle w:val="5"/>
        <w:rPr>
          <w:rFonts w:hint="eastAsia"/>
          <w:lang w:val="en-US" w:eastAsia="zh-CN"/>
        </w:rPr>
      </w:pPr>
      <w:bookmarkStart w:id="39" w:name="_Toc292"/>
      <w:bookmarkStart w:id="40" w:name="_Toc8612"/>
      <w:r>
        <w:rPr>
          <w:rFonts w:hint="eastAsia"/>
          <w:lang w:val="en-US" w:eastAsia="zh-CN"/>
        </w:rPr>
        <w:t>3.2.2 MVVM设计模式</w:t>
      </w:r>
      <w:bookmarkEnd w:id="39"/>
      <w:bookmarkEnd w:id="40"/>
    </w:p>
    <w:p>
      <w:pPr>
        <w:rPr>
          <w:rFonts w:hint="eastAsia"/>
          <w:lang w:val="en-US" w:eastAsia="zh-CN"/>
        </w:rPr>
      </w:pPr>
      <w:r>
        <w:rPr>
          <w:rFonts w:hint="eastAsia"/>
          <w:lang w:val="en-US" w:eastAsia="zh-CN"/>
        </w:rPr>
        <w:t>(1) MVVM介绍</w:t>
      </w:r>
    </w:p>
    <w:p>
      <w:pPr>
        <w:ind w:firstLine="420" w:firstLineChars="0"/>
        <w:rPr>
          <w:rFonts w:hint="eastAsia"/>
          <w:lang w:val="en-US" w:eastAsia="zh-CN"/>
        </w:rPr>
      </w:pPr>
      <w:r>
        <w:rPr>
          <w:rFonts w:hint="eastAsia"/>
          <w:lang w:val="en-US" w:eastAsia="zh-CN"/>
        </w:rPr>
        <w:t>Model-view-viewmodel（MVVM）是一种软件架构模式。MVVM有助于通过开发业务逻MVVM的视图模型是一个值转换器：意味着视图模型负责从模型中显示（转换）数据对象，使得对象容易管理和呈现</w:t>
      </w:r>
      <w:r>
        <w:rPr>
          <w:rFonts w:hint="eastAsia"/>
          <w:sz w:val="24"/>
          <w:highlight w:val="none"/>
          <w:u w:val="none"/>
          <w:vertAlign w:val="superscript"/>
          <w:lang w:val="en-US" w:eastAsia="zh-CN"/>
        </w:rPr>
        <w:t>[4]</w:t>
      </w:r>
      <w:r>
        <w:rPr>
          <w:rFonts w:hint="eastAsia"/>
          <w:lang w:val="en-US" w:eastAsia="zh-C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firstLineChars="0"/>
        <w:rPr>
          <w:rFonts w:hint="eastAsia"/>
          <w:lang w:val="en-US" w:eastAsia="zh-CN"/>
        </w:rPr>
      </w:pPr>
      <w:r>
        <w:rPr>
          <w:rFonts w:hint="eastAsia"/>
          <w:lang w:val="en-US" w:eastAsia="zh-CN"/>
        </w:rPr>
        <w:t>MVVM是Martin Fowler的演示模型设计模式的一个变体</w:t>
      </w:r>
      <w:r>
        <w:rPr>
          <w:rFonts w:hint="eastAsia"/>
          <w:sz w:val="24"/>
          <w:highlight w:val="none"/>
          <w:u w:val="none"/>
          <w:vertAlign w:val="superscript"/>
          <w:lang w:val="en-US" w:eastAsia="zh-CN"/>
        </w:rPr>
        <w:t>[5]</w:t>
      </w:r>
      <w:r>
        <w:rPr>
          <w:rFonts w:hint="eastAsia"/>
          <w:lang w:val="en-US" w:eastAsia="zh-CN"/>
        </w:rPr>
        <w:t>。MVVM以同样的方式提取视图的状态和行为，但是Presentation Model会以不依赖于特定用户界面平台的方式抽象视图（创建视图模型）。</w:t>
      </w:r>
    </w:p>
    <w:p>
      <w:pPr>
        <w:ind w:firstLine="420" w:firstLineChars="0"/>
        <w:rPr>
          <w:rFonts w:hint="eastAsia"/>
          <w:lang w:val="en-US" w:eastAsia="zh-CN"/>
        </w:rPr>
      </w:pPr>
      <w:r>
        <w:rPr>
          <w:rFonts w:hint="eastAsia"/>
          <w:lang w:val="en-US" w:eastAsia="zh-CN"/>
        </w:rPr>
        <w:t>MVVM和Presentation Model都来源于模型 - 视图 - 控制器模式（MVC）。</w:t>
      </w:r>
    </w:p>
    <w:p>
      <w:pPr>
        <w:ind w:firstLine="420" w:firstLineChars="0"/>
        <w:rPr>
          <w:rFonts w:hint="eastAsia"/>
          <w:lang w:val="en-US" w:eastAsia="zh-CN"/>
        </w:rPr>
      </w:pPr>
      <w:r>
        <w:rPr>
          <w:rFonts w:hint="eastAsia"/>
          <w:lang w:val="en-US" w:eastAsia="zh-C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firstLineChars="0"/>
        <w:rPr>
          <w:rFonts w:hint="eastAsia"/>
          <w:lang w:val="en-US" w:eastAsia="zh-CN"/>
        </w:rPr>
      </w:pPr>
      <w:r>
        <w:rPr>
          <w:rFonts w:hint="eastAsia"/>
          <w:lang w:val="en-US" w:eastAsia="zh-CN"/>
        </w:rPr>
        <w:t>Model-view-viewmodel也被称为model-view-binder，特别是在不涉及.NET平台的实现中。 ZK（使用Java编写的Web应用程序框架）和KnockoutJS（JavaScript库）使用model-view-binder</w:t>
      </w:r>
    </w:p>
    <w:p>
      <w:pPr>
        <w:rPr>
          <w:rFonts w:hint="eastAsia"/>
          <w:lang w:val="en-US" w:eastAsia="zh-CN"/>
        </w:rPr>
      </w:pPr>
      <w:r>
        <w:rPr>
          <w:rFonts w:hint="eastAsia"/>
          <w:lang w:val="en-US" w:eastAsia="zh-CN"/>
        </w:rPr>
        <w:t>此外，MVVM另一个重要特性，双向绑定。它更方便你同时维护页面上都依赖于某个字段的N个区域，而不用手动更新它们。</w:t>
      </w:r>
    </w:p>
    <w:p>
      <w:pPr>
        <w:rPr>
          <w:rFonts w:hint="eastAsia"/>
          <w:lang w:val="en-US" w:eastAsia="zh-CN"/>
        </w:rPr>
      </w:pPr>
      <w:r>
        <w:rPr>
          <w:rFonts w:hint="eastAsia"/>
          <w:lang w:val="en-US" w:eastAsia="zh-CN"/>
        </w:rPr>
        <w:t>(2) MVVM模式的组件</w:t>
      </w:r>
    </w:p>
    <w:p>
      <w:pPr>
        <w:rPr>
          <w:rFonts w:hint="eastAsia"/>
          <w:lang w:val="en-US" w:eastAsia="zh-CN"/>
        </w:rPr>
      </w:pPr>
      <w:r>
        <w:rPr>
          <w:rFonts w:hint="eastAsia"/>
          <w:lang w:val="en-US" w:eastAsia="zh-CN"/>
        </w:rPr>
        <w:t>A. 模型（Model）</w:t>
      </w:r>
    </w:p>
    <w:p>
      <w:pPr>
        <w:ind w:firstLine="420" w:firstLineChars="0"/>
        <w:rPr>
          <w:rFonts w:hint="eastAsia"/>
          <w:lang w:val="en-US" w:eastAsia="zh-CN"/>
        </w:rPr>
      </w:pPr>
      <w:r>
        <w:rPr>
          <w:rFonts w:hint="eastAsia"/>
          <w:lang w:val="en-US" w:eastAsia="zh-CN"/>
        </w:rPr>
        <w:t>模型是指代表真实状态内容（面向对象的方法）的域模型，也可以是代表内容（以数据为中心的方法）的数据访问层。</w:t>
      </w:r>
    </w:p>
    <w:p>
      <w:pPr>
        <w:rPr>
          <w:rFonts w:hint="eastAsia"/>
          <w:lang w:val="en-US" w:eastAsia="zh-CN"/>
        </w:rPr>
      </w:pPr>
      <w:r>
        <w:rPr>
          <w:rFonts w:hint="eastAsia"/>
          <w:lang w:val="en-US" w:eastAsia="zh-CN"/>
        </w:rPr>
        <w:t>B. 视图（View）</w:t>
      </w:r>
    </w:p>
    <w:p>
      <w:pPr>
        <w:ind w:firstLine="420" w:firstLineChars="0"/>
        <w:rPr>
          <w:rFonts w:hint="eastAsia"/>
          <w:lang w:val="en-US" w:eastAsia="zh-CN"/>
        </w:rPr>
      </w:pPr>
      <w:r>
        <w:rPr>
          <w:rFonts w:hint="eastAsia"/>
          <w:lang w:val="en-US" w:eastAsia="zh-CN"/>
        </w:rPr>
        <w:t>与MVC和MVP模式一样，视图是用户在屏幕上看到的结构，布局和外观。</w:t>
      </w:r>
    </w:p>
    <w:p>
      <w:pPr>
        <w:rPr>
          <w:rFonts w:hint="eastAsia"/>
          <w:lang w:val="en-US" w:eastAsia="zh-CN"/>
        </w:rPr>
      </w:pPr>
      <w:r>
        <w:rPr>
          <w:rFonts w:hint="eastAsia"/>
          <w:lang w:val="en-US" w:eastAsia="zh-CN"/>
        </w:rPr>
        <w:t>C. 视图模型（View model）</w:t>
      </w:r>
    </w:p>
    <w:p>
      <w:pPr>
        <w:ind w:firstLine="420" w:firstLineChars="0"/>
        <w:rPr>
          <w:rFonts w:hint="eastAsia"/>
          <w:lang w:val="en-US" w:eastAsia="zh-CN"/>
        </w:rPr>
      </w:pPr>
      <w:r>
        <w:rPr>
          <w:rFonts w:hint="eastAsia"/>
          <w:lang w:val="en-US" w:eastAsia="zh-C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hint="eastAsia"/>
          <w:lang w:val="en-US" w:eastAsia="zh-CN"/>
        </w:rPr>
      </w:pPr>
      <w:r>
        <w:rPr>
          <w:rFonts w:hint="eastAsia"/>
          <w:lang w:val="en-US" w:eastAsia="zh-CN"/>
        </w:rPr>
        <w:t>D. 绑定器（Binder）</w:t>
      </w:r>
    </w:p>
    <w:p>
      <w:pPr>
        <w:ind w:firstLine="420" w:firstLineChars="0"/>
        <w:rPr>
          <w:rFonts w:hint="eastAsia"/>
          <w:lang w:val="en-US" w:eastAsia="zh-CN"/>
        </w:rPr>
      </w:pPr>
      <w:r>
        <w:rPr>
          <w:rFonts w:hint="eastAsia"/>
          <w:lang w:val="en-US" w:eastAsia="zh-C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hint="eastAsia"/>
          <w:lang w:val="en-US" w:eastAsia="zh-CN"/>
        </w:rPr>
      </w:pPr>
      <w:r>
        <w:rPr>
          <w:rFonts w:hint="eastAsia"/>
          <w:lang w:val="en-US" w:eastAsia="zh-CN"/>
        </w:rPr>
        <w:t>(3) 解释</w:t>
      </w:r>
    </w:p>
    <w:p>
      <w:pPr>
        <w:ind w:firstLine="420" w:firstLineChars="0"/>
        <w:rPr>
          <w:rFonts w:hint="eastAsia"/>
          <w:lang w:val="en-US" w:eastAsia="zh-CN"/>
        </w:rPr>
      </w:pPr>
      <w:r>
        <w:rPr>
          <w:rFonts w:hint="eastAsia"/>
          <w:lang w:val="en-US" w:eastAsia="zh-C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firstLineChars="0"/>
        <w:rPr>
          <w:rFonts w:hint="eastAsia"/>
          <w:lang w:val="en-US" w:eastAsia="zh-CN"/>
        </w:rPr>
      </w:pPr>
      <w:r>
        <w:rPr>
          <w:rFonts w:hint="eastAsia"/>
          <w:lang w:val="en-US" w:eastAsia="zh-C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firstLineChars="0"/>
        <w:rPr>
          <w:rFonts w:hint="eastAsia"/>
          <w:lang w:val="en-US" w:eastAsia="zh-CN"/>
        </w:rPr>
      </w:pPr>
    </w:p>
    <w:p>
      <w:pPr>
        <w:pStyle w:val="5"/>
        <w:rPr>
          <w:rFonts w:hint="eastAsia"/>
          <w:lang w:val="en-US" w:eastAsia="zh-CN"/>
        </w:rPr>
      </w:pPr>
      <w:bookmarkStart w:id="41" w:name="_Toc4409"/>
      <w:bookmarkStart w:id="42" w:name="_Toc13136"/>
      <w:r>
        <w:rPr>
          <w:rFonts w:hint="eastAsia"/>
          <w:lang w:val="en-US" w:eastAsia="zh-CN"/>
        </w:rPr>
        <w:t>3.2.3系统交互模式设计</w:t>
      </w:r>
      <w:bookmarkEnd w:id="41"/>
      <w:bookmarkEnd w:id="42"/>
    </w:p>
    <w:p>
      <w:pPr>
        <w:rPr>
          <w:rFonts w:hint="eastAsia"/>
          <w:lang w:val="en-US" w:eastAsia="zh-CN"/>
        </w:rPr>
      </w:pPr>
      <w:r>
        <w:rPr>
          <w:rFonts w:hint="eastAsia"/>
          <w:lang w:val="en-US" w:eastAsia="zh-CN"/>
        </w:rPr>
        <w:t>开发环境下：</w:t>
      </w:r>
    </w:p>
    <w:p>
      <w:pPr>
        <w:ind w:firstLine="420" w:firstLineChars="0"/>
        <w:rPr>
          <w:rFonts w:hint="eastAsia"/>
          <w:lang w:val="en-US" w:eastAsia="zh-CN"/>
        </w:rPr>
      </w:pPr>
      <w:r>
        <w:rPr>
          <w:rFonts w:hint="eastAsia"/>
          <w:lang w:val="en-US" w:eastAsia="zh-CN"/>
        </w:rPr>
        <w:t>在开发环境下，vue文件需要被webpack编译，而webpack则依赖于node作为服务器来进行热加载，所以ajax发送的请求跨域，需要在服务端写上跨域头（即cors）</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sz w:val="21"/>
        </w:rPr>
      </w:pPr>
      <w:r>
        <w:rPr>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sz w:val="28"/>
                                  <w:szCs w:val="28"/>
                                  <w:lang w:val="en-US" w:eastAsia="zh-CN"/>
                                </w:rPr>
                              </w:pPr>
                              <w:r>
                                <w:rPr>
                                  <w:rStyle w:val="28"/>
                                  <w:rFonts w:hint="eastAsia"/>
                                  <w:lang w:val="en-US" w:eastAsia="zh-CN"/>
                                </w:rPr>
                                <w:t>v</w:t>
                              </w:r>
                              <w:r>
                                <w:rPr>
                                  <w:rFonts w:hint="eastAsia"/>
                                  <w:sz w:val="28"/>
                                  <w:szCs w:val="28"/>
                                  <w:lang w:val="en-US" w:eastAsia="zh-CN"/>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TBA/IAUAAIIiAAAOAAAAZHJzL2Uyb0RvYy54bWztWstu&#10;3DYU3RfoPxDaN6O3RgOPA3dctwWMxoD7WHP0mBEgkSpJe8b5gC77Ay26Srtqusq+X5Okn9FDSpqX&#10;x66dFEFrywuZEjmXr3PuvTzSwdNlVZLLTMiCs7HlPLEtkrGEpwWbja1vvj75ZGgRqShLaclZNrau&#10;Mmk9Pfz4o4NFPcpcPudlmgkCI0yOFvXYmitVjwYDmcyzisonvM4YKnMuKqpwK2aDVNAFrFflwLXt&#10;cLDgIq0FTzIp8fS4qbQOjf08zxL1LM9lpkg5tjA2Za7CXKf6Ojg8oKOZoPW8SNph0HcYRUULhk5X&#10;po6pouRCFNdMVUUiuOS5epLwasDzvEgyMwfMxrF3ZjOh7JJKM5kEq9MNEKV/0e50hjWAydECm5GZ&#10;MrZC1qtNke/X2fmc1pmZgxwlX12eCVKkY8u1I4swWgESb168fP3zD0Q/aXtHs/P6TLR3EkW9tMtc&#10;VPo/Fo0sx5YX+uHQDixyBdx5thcGQbOb2VKRBA2GQeQG2PMEDYLA9VGGxcHaUC2k+jzjFdGFsZWV&#10;ZVFLPVQ6openUjWtu1b6seRlkZ4UZWluxGw6KQW5pMDWycnEtrsOtpqVjCwwQjdCNUkoMJ6XVKFY&#10;1VgHyWYWoeUM5EmUMH1v/VpudvLpZIhemkZzmmZN1wE6XvXcNDfT3LKjZ3FM5bz5ialqVqsqFAhY&#10;FhUWTBvqLJUMRha1HDXLr0tqOV22ezLl6RV2UvCGULJOTgr0cEqlOqMCDMJc4RXUM1zykmMBeFuy&#10;yJyL5/ue6/aAGmotsgAjsTjfX1CRWaT8kgGEseP7msLmxsfm4kZs1kw3a9hFNeHYGAf+p05MUbdX&#10;ZVfMBa++g/M40r2iirIEfTfb0N5MVOMp4H6S7OjINANta6pO2bkmoWP2gvGjC8XzwgBGL1SzOu36&#10;gUqaXx+EU/E1TsV6l3Xvd+KUH3pgkWGU7QUgF35MRz2hRE8o8hgJ5bi7hMKTexHK8V2nDVJu5Md9&#10;jEIQ7WNUG70eJaW8a5Ty7kUp145910PANnmf4zlDk7L0YQq5aB+mHmeY8q9xyr8Xp4LQjlZHKRdH&#10;lT7z68PU2HrMYQrHoG15wjGcuPNRKh7GXhulQi+MdxnlOLYfG0WgVyfoqFcnjLbwsNUJB1JwQ6m3&#10;P7168+Ovb/94+frFq7/+/EWXf/+NuGiwPltNWKP6STVZskYydJA6FimUPXMGQ8LH0nUdQqCpC7UN&#10;I1xB8WiMaM5uiogkh9D3RafetHKi4zuRPp6ZtDIYxv4uY8ModCPUazkxDlzjDW4WE6UStJjN1YQz&#10;BhGai0YqukFXZFyLikZsaeRC6DDIcN9PLTwxf2Y5dpTL+9GNjuYZTT9jKVFXNfRaKgRfQKIbW1WW&#10;QpzLoF3qkhm+okV5p6ZYuj0SY6OcdTv4AaUzLSbeCk40wLBa938bOA0At8Gpte41cO8Azm93wOnG&#10;gePjnNOAM4qHu2eeMA48QLIH58MEJ0Ts28Hp3A5OG8Lw2jtugxN5TVPXKP9bCN/1nFoNbv1ljDcu&#10;7ZHBi+IIqY7hf6cVh97Q6bylG0S6rFl948uXB+Uv/7dOcCV33hCh3U31c58T7LBkJJ0dnHUR+g44&#10;2xuhNzJqZM/DyNmBnBM6cecDXceL4x5ye0L0fy3uruTAmyC3qQ7ugxwwa1ybUTy2IbeKu+8KOd+O&#10;Ar89xQ2h3+/mhBD0ve4Q5yM//KdXzL2XW79N3pPqITMy3zmYQNF+lKG/pNi8N8n9+tORw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AcAAFtD&#10;b250ZW50X1R5cGVzXS54bWxQSwECFAAKAAAAAACHTuJAAAAAAAAAAAAAAAAABgAAAAAAAAAAABAA&#10;AAByBgAAX3JlbHMvUEsBAhQAFAAAAAgAh07iQIoUZjzRAAAAlAEAAAsAAAAAAAAAAQAgAAAAlgYA&#10;AF9yZWxzLy5yZWxzUEsBAhQACgAAAAAAh07iQAAAAAAAAAAAAAAAAAQAAAAAAAAAAAAQAAAAAAAA&#10;AGRycy9QSwECFAAUAAAACACHTuJAhOgx5tcAAAAFAQAADwAAAAAAAAABACAAAAAiAAAAZHJzL2Rv&#10;d25yZXYueG1sUEsBAhQAFAAAAAgAh07iQCZMED8gBQAAgiIAAA4AAAAAAAAAAQAgAAAAJgEAAGRy&#10;cy9lMm9Eb2MueG1sUEsFBgAAAAAGAAYAWQEAALg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pJGf8HsCAADkBAAADgAAAGRycy9lMm9Eb2MueG1srVTNbhMx&#10;EL4j8Q6W73Q3aTYNUTcopApCqmilgjg7Xm/Wkv+wnZ/yADwFR648FjwHn71JmwInxMWZ8Xz5xvPN&#10;zF6+2mtFtsIHaU1NB2clJcJw20izrumH98sXE0pCZKZhyhpR03sR6KvZ82eXOzcVQ9tZ1QhPQGLC&#10;dOdq2sXopkUReCc0C2fWCYNga71mEa5fF41nO7BrVQzLclzsrG+ct1yEgNurPkhnmb9tBY83bRtE&#10;JKqmeFvMp8/nKp3F7JJN1565TvLDM9g/vEIzaZD0geqKRUY2Xv5BpSX3Ntg2nnGrC9u2kotcA6oZ&#10;lL9Vc9cxJ3ItECe4B5nC/6Pl77a3nsimpsPyghLDNJr089v3H1+/kHQDfXYuTAG7c7f+4AWYqdh9&#10;63X6RRlkX9Pz8Wg8KStK7jEJ5+X5uKp6fcU+Eg7ApLoYVugCB6CqhiPYYCweiZwP8Y2wmiSjpkIp&#10;6UJSgE3Z9jrEHn1EpetglWyWUqns+PVqoTzZMnR7uVyU5THBE5gyZIcXDi8QJpxh6lrFIkztoEMw&#10;a0qYWmOcefQ595N/h9MkrxcTZOlBHWtEn7pC4ofMPTyX+YQnVXHFQtf/JYd6tbSMWAklNQRLREcm&#10;ZUCSmtHLn6y4X+0PPVnZ5h6d9LYf8eD4UiLDNQvxlnnMNGrFnsYbHK2yEMAeLEo66z//7T7hMWqI&#10;UrLDjkCcTxvmBSXqrcEQvhyMRmmpsjNCc+H408jqNGI2emHRmAG+CI5nM+GjOpqtt/oj1nmesiLE&#10;DEfuvg0HZxH73cUHgYv5PMOwSI7Fa3PneCJPg2DsfBNtK/PAJKF6dQ76YZVyOw5rn3b11M+ox4/T&#10;7B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Z27QO1QAAAAUBAAAPAAAAAAAAAAEAIAAAACIAAABk&#10;cnMvZG93bnJldi54bWxQSwECFAAUAAAACACHTuJApJGf8HsCAADkBAAADgAAAAAAAAABACAAAAAk&#10;AQAAZHJzL2Uyb0RvYy54bWxQSwUGAAAAAAYABgBZAQAAEQY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L2tvPHgCAADhBAAADgAAAGRycy9lMm9Eb2MueG1srVTbbhMx&#10;EH1H4h8sv9PdpNleom6qkCoIqaKRCuLZ8XqzlnzDdi7lA/gKHnnls+A7OPYmbQo8IV6cGc/kHM+Z&#10;mb263mlFNsIHaU1NByclJcJw20izqumH9/NXF5SEyEzDlDWipg8i0OvJyxdXWzcWQ9tZ1QhPAGLC&#10;eOtq2sXoxkUReCc0CyfWCYNga71mEa5fFY1nW6BrVQzL8qzYWt84b7kIAbc3fZBOMn7bCh7v2jaI&#10;SFRN8baYT5/PZTqLyRUbrzxzneT7Z7B/eIVm0oD0EeqGRUbWXv4BpSX3Ntg2nnCrC9u2kotcA6oZ&#10;lL9Vc98xJ3ItECe4R5nC/4Pl7zYLT2RT02F5SYlhGk36+e37j69fSLqBPlsXxki7dwu/9wLMVOyu&#10;9Tr9ogyyq+no7LSqKHnAHJSnVVn14opdJBzRi+p8WKEFHPGqGo5gA654QnE+xDfCapKMmgqlpAup&#10;fDZmm9sQ++xDVroOVslmLpXKjl8tZ8qTDUOr5/NZWR4InqUpQ7Z44PAcYcIZRq5VLMLUDiIEs6KE&#10;qRVmmUefuZ/9OxyTvJ5dgKVP6lgjeuoKxI/MfXou8xlOquKGha7/Sw71amkZsQ9KagiWgA5IygAk&#10;daLXPllxt9ztG7K0zQPa6G0/38HxuQTDLQtxwTwGGrViSeMdjlZZCGD3FiWd9Z//dp/yMWeIUrLF&#10;gkCcT2vmBSXqrcEEXg5Go7RR2RmhuXD8cWR5HDFrPbNozACfA8ezmfKjOpitt/ojdnmaWBFihoO7&#10;b8PemcV+cfE14GI6zWnYIsfirbl3PIGnQTB2uo62lXlgklC9Onv9sEe5HfudT4t67Oespy/T5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L2tvPHgCAADhBAAADgAAAAAAAAABACAAAAAkAQAA&#10;ZHJzL2Uyb0RvYy54bWxQSwUGAAAAAAYABgBZAQAADgYAAAAA&#10;">
                  <v:fill on="t" focussize="0,0"/>
                  <v:stroke weight="1pt" color="#70AD47 [3209]" miterlimit="8" joinstyle="miter"/>
                  <v:imagedata o:title=""/>
                  <o:lock v:ext="edit" aspectratio="f"/>
                  <v:textbox>
                    <w:txbxContent>
                      <w:p>
                        <w:pPr>
                          <w:ind w:left="0" w:leftChars="0" w:firstLine="0" w:firstLineChars="0"/>
                          <w:jc w:val="both"/>
                          <w:rPr>
                            <w:rFonts w:hint="eastAsia" w:eastAsia="宋体"/>
                            <w:sz w:val="28"/>
                            <w:szCs w:val="28"/>
                            <w:lang w:val="en-US" w:eastAsia="zh-CN"/>
                          </w:rPr>
                        </w:pPr>
                        <w:r>
                          <w:rPr>
                            <w:rStyle w:val="28"/>
                            <w:rFonts w:hint="eastAsia"/>
                            <w:lang w:val="en-US" w:eastAsia="zh-CN"/>
                          </w:rPr>
                          <w:t>v</w:t>
                        </w:r>
                        <w:r>
                          <w:rPr>
                            <w:rFonts w:hint="eastAsia"/>
                            <w:sz w:val="28"/>
                            <w:szCs w:val="28"/>
                            <w:lang w:val="en-US" w:eastAsia="zh-CN"/>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NzpNN3kCAADjBAAADgAAAGRycy9lMm9Eb2MueG1srVTNbtQw&#10;EL4j8Q6W7zQ/Smi7arZatlqEVNFKBXH2OvbGkv+wvZstD8BTcOTax4LnYGxn2y1wQlycGc/k+zLf&#10;zOTicq8k2jHnhdEdrk5KjJimphd60+GPH1avzjDygeieSKNZh++Zx5fzly8uRjtjtRmM7JlDAKL9&#10;bLQdHkKws6LwdGCK+BNjmYYgN06RAK7bFL0jI6ArWdRl+boYjeutM5R5D7dXOYjnCZ9zRsMN554F&#10;JDsM3xbS6dK5jmcxvyCzjSN2EHT6DPIPX6GI0ED6CHVFAkFbJ/6AUoI64w0PJ9SownAuKEs1QDVV&#10;+Vs1dwOxLNUC4nj7KJP/f7D0/e7WIdF3uK5qjDRR0KSf3x9+fPuK4g3oM1o/g7Q7e+smz4MZi91z&#10;p+ITykD7DjdVU1dli9E9oJ02522b5WX7gCjEz9rTuoUmUIi3bd2ADYDFE451PrxlRqFodJhJKayP&#10;ApAZ2V37kLMPWfHaGyn6lZAyOW6zXkqHdgSavVoty/JA8CxNajTCqNanEEaUwNBxSQKYyoIMXm8w&#10;InID00yDS9zP3vbHJG+WZ8CSkwbSs0zdAvEjc05PZT7DiVVcET/kV1Ioq6VEgI2QQoFgEeiAJDWA&#10;xF5k9aMV9uv91JK16e+hkc7kCfeWrgQwXBMfbomDkYZaYU3DDRxcGhDATBZGg3Ff/nYf82HSIIrR&#10;CCsC4nzeEscwku80zOB51TRxp5LTQHPBcceR9XFEb9XSQGMq+CFYmsyYH+TB5M6oT7DNi8gKIaIp&#10;cOc2TM4y5NWF/wFli0VKgz2yJFzrO0sjeBwEbRbbYLhIAxOFyupM+sEmpXZMWx9X9dhPWU//pvk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mdu0DtUAAAAFAQAADwAAAAAAAAABACAAAAAiAAAAZHJz&#10;L2Rvd25yZXYueG1sUEsBAhQAFAAAAAgAh07iQDc6TTd5AgAA4wQAAA4AAAAAAAAAAQAgAAAAJAEA&#10;AGRycy9lMm9Eb2MueG1sUEsFBgAAAAAGAAYAWQEAAA8GA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h5cDFHgCAADkBAAADgAAAGRycy9lMm9Eb2MueG1srVTNbhMx&#10;EL4j8Q6W73STbULTqEkVUgUhVbRSQZwdrzdryX/YTjblAXgKjr3yWPAcfPZu2hQ4IRTJGXu+/cbz&#10;zYwvLvdakZ3wQVozo8OTASXCcFtJs5nRjx9WryaUhMhMxZQ1YkbvRaCX85cvLlo3FaVtrKqEJyAx&#10;Ydq6GW1idNOiCLwRmoUT64SBs7Zes4it3xSVZy3YtSrKweB10VpfOW+5CAGnV52TzjN/XQseb+o6&#10;iEjUjOJuMa8+r+u0FvMLNt145hrJ+2uwf7iFZtIg6CPVFYuMbL38g0pL7m2wdTzhVhe2riUXOQdk&#10;Mxz8ls1dw5zIuUCc4B5lCv+Plr/f3Xoiqxkth6eUGKZRpJ8P3398+0rSCfRpXZgCdudufb8LMFOy&#10;+9rr9I80yB4Mg/NReQqV79EJp/hNen3FPhIOwGR8Vo7h5wCMx+UINhiLJyLnQ3wrrCbJmFGhlHQh&#10;KcCmbHcdYoc+oNJxsEpWK6lU3vjNeqk82TFUe7VaDgaHAM9gypAWNyzP4CacoetqxSJM7aBDMBtK&#10;mNqgnXn0Ofazr8NxkDfLCaJ0oIZVogs9RuDHyB08p/mMJ2VxxULTfZJdXTdqGTESSmoIlogOTMqA&#10;JBWjkz9Zcb/e9zVZ2+oelfS2a/Hg+EoiwjUL8ZZ59DRyxZzGGyy1shDA9hYljfVf/nae8Gg1eClp&#10;MSMQ5/OWeUGJemfQhOfD0Qi0MW9GKC42/tizPvaYrV5aFGaIF8HxbCZ8VAez9lZ/wjgvUlS4mOGI&#10;3ZWh3yxjN7t4ELhYLDIMg+RYvDZ3jify1AjGLrbR1jI3TBKqU6fXD6OUy9GPfZrV431GPT1O8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h5cDFHgCAADkBAAADgAAAAAAAAABACAAAAAkAQAA&#10;ZHJzL2Uyb0RvYy54bWxQSwUGAAAAAAYABgBZAQAADgY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ajax </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8W4rv3gCAADjBAAADgAAAGRycy9lMm9Eb2MueG1srVTNbhMx&#10;EL4j8Q6W73Q3S7YtUTdVSBWEVNFKBXF2vN6sJf9hOz/lAXgKjlx5LHgOPnuTNgVOiIt3xjP7zcw3&#10;M7643GlFNsIHaU1DRyclJcJw20qzauiH94sX55SEyEzLlDWiofci0Mvp82cXWzcRle2taoUnADFh&#10;snUN7WN0k6IIvBeahRPrhIGxs16zCNWvitazLdC1KqqyPC221rfOWy5CwO3VYKTTjN91gsebrgsi&#10;EtVQ5Bbz6fO5TGcxvWCTlWeul3yfBvuHLDSTBkEfoK5YZGTt5R9QWnJvg+3iCbe6sF0nucg1oJpR&#10;+Vs1dz1zItcCcoJ7oCn8P1j+bnPriWwbWo3GlBim0aSf377/+PqFpBvws3VhArc7d+v3WoCYit11&#10;XqcvyiC7htan5VlZU3KPQXhZVUnO9IpdJBz28/qsqtEEDoe6rsaQYS8ecZwP8Y2wmiShoUIp6UIi&#10;gE3Y5jrEwfvgla6DVbJdSKWy4lfLufJkw9DsxWJelocAT9yUIVtkiPxSLgxD1ykWIWoHGoJZUcLU&#10;CtPMo8+xn/wdjoO8np8jyuDUs1YMoWsEfog8uOcyn+CkKq5Y6IdfsmlgS8uIjVBSg7AEdEBSBiCp&#10;FwP7SYq75W7fkqVt79FIb4cJD44vJCJcsxBvmcdIo1asabzB0SkLAuxeoqS3/vPf7pM/Jg1WSrZY&#10;EZDzac28oES9NZjBV6PxOO1UVsZoLhR/bFkeW8xazy0aM8KD4HgWk39UB7HzVn/ENs9SVJiY4Yg9&#10;tGGvzOOwungPuJjNshv2yLF4be4cT+BpEIydraPtZB6YRNTAzp4/bFJux37r06oe69nr8W2a/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27QO1QAAAAUBAAAPAAAAAAAAAAEAIAAAACIAAABkcnMv&#10;ZG93bnJldi54bWxQSwECFAAUAAAACACHTuJA8W4rv3gCAADjBAAADgAAAAAAAAABACAAAAAkAQAA&#10;ZHJzL2Uyb0RvYy54bWxQSwUGAAAAAAYABgBZAQAADgY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mdu0DtUAAAAF&#10;AQAADwAAAGRycy9kb3ducmV2LnhtbE2PzU7DMBCE70i8g7VI3KidqEAT4vSAlAuqkGg5cHTjJYmw&#10;1yF2+vP2LFzoZaXRjGa+rdYn78QBpzgE0pAtFAikNtiBOg3vu+ZuBSImQ9a4QKjhjBHW9fVVZUob&#10;jvSGh23qBJdQLI2GPqWxlDK2PXoTF2FEYu8zTN4kllMn7WSOXO6dzJV6kN4MxAu9GfG5x/ZrO3sN&#10;9LFx1Hy/hEIt77vz68bt/NxofXuTqScQCU/pPwy/+IwONTPtw0w2CqeBH0l/l73H1TIHsdeQF0UG&#10;sq7kJX39A1BLAwQUAAAACACHTuJASl/4+34CAADjBAAADgAAAGRycy9lMm9Eb2MueG1srVTNbtsw&#10;DL4P2DsIuq+206RNjDhFliLDgGIt0A07M7IcC9DfJCVO9wB7ih133WNtzzFKdttk22nYRSZF6iP5&#10;kfT86qAk2XPnhdEVLc5ySrhmphZ6W9EP79evppT4ALoGaTSv6AP39Grx8sW8syUfmdbImjuCINqX&#10;na1oG4Its8yzlivwZ8ZyjcbGOAUBVbfNagcdoiuZjfL8IuuMq60zjHuPt9e9kS4SftNwFm6bxvNA&#10;ZEUxt5BOl85NPLPFHMqtA9sKNqQB/5CFAqEx6BPUNQQgOyf+gFKCOeNNE86YUZlpGsF4qgGrKfLf&#10;qrlvwfJUC5Lj7RNN/v/Bsnf7O0dEXdFRMaFEg8Im/fz2/cfXLyTeID+d9SW63ds7N2gexVjsoXEq&#10;frEMcqjobDo7P0eSHyp6cX4xy9NrKPkhEIbmosjHsxztDB0mk9F4kujPnnGs8+ENN4pEoaJcSmF9&#10;JABK2N/4gOHR+9ErXnsjRb0WUibFbTcr6cgesNnr9SrHYP2TEzepSYfZjC5TLoBD10gImJaySIPX&#10;W0pAbnGaWXAp9slrfxzk9WqKUXqnFmreh55g4KfIvXtK/AQnVnENvu2fJFM/jEoE3AgpVEWnEegR&#10;SWoEib3o2Y9SOGwOQ0s2pn7ARjrTT7i3bC0wwg34cAcORxp5xzUNt3g00iABZpAoaY37/Lf76I+T&#10;hlZKOlwRJOfTDhynRL7VOIOzYjyOO5WU8eRyhIo7tmyOLXqnVgYbU+APwbIkRv8gH8XGGfURt3kZ&#10;o6IJNMPYfRsGZRX61cX/AePLZXLDPbIQbvS9ZRE8DoI2y10wjUgDE4nq2Rn4w01K7Ri2Pq7qsZ68&#10;nv9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Z27QO1QAAAAUBAAAPAAAAAAAAAAEAIAAAACIA&#10;AABkcnMvZG93bnJldi54bWxQSwECFAAUAAAACACHTuJASl/4+34CAADjBAAADgAAAAAAAAABACAA&#10;AAAkAQAAZHJzL2Uyb0RvYy54bWxQSwUGAAAAAAYABgBZAQAAFAY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3.7</w:t>
      </w:r>
      <w:r>
        <w:rPr>
          <w:rFonts w:eastAsia="楷体_GB2312"/>
          <w:color w:val="000000"/>
          <w:szCs w:val="21"/>
        </w:rPr>
        <w:t xml:space="preserve">  </w:t>
      </w:r>
      <w:r>
        <w:rPr>
          <w:rFonts w:hint="eastAsia" w:eastAsia="楷体_GB2312"/>
          <w:color w:val="000000"/>
          <w:szCs w:val="21"/>
          <w:lang w:eastAsia="zh-CN"/>
        </w:rPr>
        <w:t>开发环境下的技术交互模式</w:t>
      </w:r>
    </w:p>
    <w:p>
      <w:pPr>
        <w:widowControl w:val="0"/>
        <w:numPr>
          <w:ilvl w:val="0"/>
          <w:numId w:val="0"/>
        </w:numPr>
        <w:ind w:firstLine="420" w:firstLineChars="0"/>
        <w:jc w:val="both"/>
        <w:rPr>
          <w:sz w:val="21"/>
        </w:rPr>
      </w:pPr>
    </w:p>
    <w:p>
      <w:pPr>
        <w:rPr>
          <w:rFonts w:hint="eastAsia"/>
          <w:lang w:val="en-US" w:eastAsia="zh-CN"/>
        </w:rPr>
      </w:pPr>
      <w:r>
        <w:rPr>
          <w:rFonts w:hint="eastAsia"/>
          <w:lang w:val="en-US" w:eastAsia="zh-CN"/>
        </w:rPr>
        <w:t>生产环境下：</w:t>
      </w:r>
    </w:p>
    <w:p>
      <w:pPr>
        <w:ind w:firstLine="420" w:firstLineChars="0"/>
        <w:rPr>
          <w:rFonts w:hint="eastAsia"/>
          <w:lang w:val="en-US" w:eastAsia="zh-CN"/>
        </w:rPr>
      </w:pPr>
      <w:r>
        <w:rPr>
          <w:rFonts w:hint="eastAsia"/>
          <w:lang w:val="en-US" w:eastAsia="zh-CN"/>
        </w:rPr>
        <w:t>通过webpack打包后的vue文件则不需要webpack-dev-server来实施热加载了，直接把他放到apache下就好，这时不存在跨域的问题。</w:t>
      </w:r>
    </w:p>
    <w:p>
      <w:pPr>
        <w:widowControl w:val="0"/>
        <w:numPr>
          <w:ilvl w:val="0"/>
          <w:numId w:val="0"/>
        </w:numPr>
        <w:ind w:firstLine="420" w:firstLineChars="0"/>
        <w:jc w:val="both"/>
        <w:rPr>
          <w:sz w:val="21"/>
        </w:rPr>
      </w:pPr>
      <w:r>
        <w:rPr>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eastAsia" w:eastAsia="宋体"/>
                                  <w:lang w:val="en-US" w:eastAsia="zh-CN"/>
                                </w:rPr>
                              </w:pPr>
                              <w:r>
                                <w:rPr>
                                  <w:rFonts w:hint="eastAsia"/>
                                  <w:lang w:val="en-US" w:eastAsia="zh-CN"/>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QLUs3swQAADMXAAAOAAAAZHJzL2Uyb0RvYy54bWztWMtu&#10;JDUU3SPxD6Xak673S+mMos4kII2YSOGxduotVdmF7aQ7bEdiyYodiNXAimE1CyQWfE0mfAbHrqpO&#10;J+kkkxk0IqJ7UW2XXX4c33PvPd5+smgb4zTnomZ0atpblmnkNGVZTcup+eUX+59EpiEkoRlpGM2n&#10;5lkuzCc7H3+0Pe+S3GEVa7KcGxiEimTeTc1Kyi6ZTERa5S0RW6zLKRoLxlsiUeXlJONkjtHbZuJY&#10;VjCZM551nKW5EHi71zeaO3r8oshT+bwoRC6NZmpibVI/uX4eq+dkZ5skJSddVafDMsg7rKIlNcWk&#10;y6H2iCTGCa9vDNXWKWeCFXIrZe2EFUWd5noP2I1tXdvNAWcnnd5LmczLbgkToL2G0zsPm35+esiN&#10;OpuajuOZBiUtDunihz/P/3hhqDfAZ96VCbod8O6oO+TDi7KvqS0vCt6qf2zGWGhkz5bI5gtppHjp&#10;W4Hvxr5ppGizQzeOrQH7tMIB3fgurZ7e8+VknHii1rdczryDHYlLqMT7QXVUkS7XJyAUBkuosJMe&#10;qjcvX53/9B2g8nuodLclTiIRgGwNSHZouaGFUQBH7HpWpD8nyYiXbbmRGlPjFQawdA3XctMk6biQ&#10;BzlrDVWYmnnT1J1QSyUJOX0mJM4Jvcde6rVgTZ3t102jK7w8njXcOCUgxr7+qQ3gkyvdGmrMcWBO&#10;iPmNlICgRUMkim0HkxG0NA3SlGB+Krme+8rXYnWS0Nrd88J1k6hF7hFR9YvRI6huJGlrCefQ1O3U&#10;jIDAEoOGYqXqpHt0VUkujhfaNEVyzLIzHBRnPdlFl+7XmOEZEfKQcLAbW4HHks/xKBqG/bGhZBoV&#10;49+ue6/6w5LQahpzeAvs/ZsTwnPTaD6jsLHY9jzlXnTF80MHFb7acrzaQk/aGQPuNnxjl+qi6i+b&#10;sVhw1n4Nx7arZkUToSnm7lEeKjPZezG4xjTf3dXd4FI6Ip/Roy5VgysIKds9kayotT0ooHp0BvzA&#10;FMXvD0KZ4AZlggdRxrHDaGSM7dru4D/WMiay47Cn1IYxmtQbxjD+6BgT3mCMdp+Kr4hF9wcZFzHG&#10;GSkTWk50F2U2QWYTZB5/kIHauJaXRQ8KMp7tOfZAGS/yfBR1JjJGmdB3vHBIy3zLi/q0bxNkNkHm&#10;saZl8ciYix9fv/n+l4vfX52/fP33Xz+r8m+/QtjEKwSa0V7NCDlb0EE1Iq+rM0g8nc1BwdDssg1M&#10;0W2OGkNn7Ahc/SAqiq2KI6OAgPlqTFsHLWk7fmAh01MyCTmff0MneV4YjHwEGTVbb2ejkJzUZSVn&#10;jFLcDDDe58i36CXKlFjS9O9lUOD6WMr7qaDbpdbDVBBJqpxkT2lmyLMOkp1wzubQJlOzzTOokhya&#10;TJX08iWpm7fqCujWZIq9ZBhP8ANqBnXyw43EeuPsRcCQEK0zztEA1xkn0qu3NU6lpAaTdELPju8y&#10;SSf2ndEk3cDGpYdCbrytuJTkg3Df2OQ95vtfs0mI9rtt0r7HYSJH0Xbn9uS84jBHm+zvSa4Y9lqH&#10;+ek1h+nGjhsEsHp1r2T7QXgt5XedSBuvvoYLAtxB/Y+s8993g/ruETezmuDDLbK6+l2t68B3ede9&#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DM40fK1wAAAAUBAAAPAAAAAAAAAAEAIAAAACIAAABk&#10;cnMvZG93bnJldi54bWxQSwECFAAUAAAACACHTuJAkC1LN7MEAAAzFwAADgAAAAAAAAABACAAAAAm&#10;AQAAZHJzL2Uyb0RvYy54bWxQSwUGAAAAAAYABgBZAQAASwg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A17sFWewQAAPoWAAAOAAAAZHJzL2Uyb0RvYy54bWztWMtu&#10;4zYU3RfoPxDaN7belhFnYDhJWyDoBEgfa1qibAESqZJM7PQDuuwPtOhq2lWnq9n3a2amn9FDUoqd&#10;J5LOYBaBvZBJkbokL8+5vIf7L9ZNTS6YVJXgE8/fG3qE8VwUFV9MvO++Pf5i5BGlKS9oLTibeJdM&#10;eS8OPv9sf9WOWSCWoi6YJDDC1XjVTryl1u14MFD5kjVU7YmWcTSWQjZUoyoXg0LSFaw39SAYDpPB&#10;SsiilSJnSuHtoWv0Dqz9smS5flmWimlSTzzMTduntM+5eQ4O9ul4IWm7rPJuGvR/zKKhFcegV6YO&#10;qabkXFa3TDVVLoUSpd7LRTMQZVnlzK4Bq/GHN1Yzo/yCKruYHN7pJ4jSR7Q7X8AHMDleYTOYLWMr&#10;VHu1KerDBjtb0pbZNahx/s3FqSRVMfGCIPYIpw0g8e7V67e//UzMm250dDtrT2VXUyga165L2Zh/&#10;OI2sgbV0GKZDWLmceFkYDUf2czpma01y0z4MR3aUHB3SBGCxuz3YGGql0l8y0RBTmHisrqtWmanS&#10;Mb04URrjo3ffy7xWoq6K46qubUUu5rNakgsKbB0dpoehbxaAT651qzlZYTZBivFJToHxsqYaxaaF&#10;HxRfeITWC5An19KOfe1rtT3I9CieBr7rtKQFc0PHWFm/tK777VmYVRxStXSf2CEc9ptKg4B11Uy8&#10;kTHUW6o5jKxaNXbuNyW9nq+7PZmL4hI7KYUjlGrz4wojnFClT6kEg7BWRAX9Eo+yFnCA6EoeWQr5&#10;013vTX9ADa0eWYGRcM6P51Qyj9Rfc4Aw86PIUNhWojgNUJHbLfPtFn7ezAQ2xkf8aXNbNP113RdL&#10;KZofEDymZlQ0UZ5jbLcNXWWmXaRA+MnZdGq7gbYt1Sf8zJDQ7QUX03MtysoCxjjKeafzH6hk+PVJ&#10;OJXc4lTyJE4FfjrqKeWHftjFxzspNfKz1HFuRyngbEcpjzxHSqW3KJU+iVIhTqmg51Q6DEYPcWp3&#10;TO2OKXMWPfNjCprgRuo3ehKnIj8MYhDJpH7RKIpBL+Qlm9QvjYMoRWZoMr94GI1cZrk7pnbHlE3h&#10;nuMxlfWUev/rm3e//PH+79dvX73595/fTfmvPyGusi2GzbhTVErP1ryTY0gdqwKyySaMoBIvNm2g&#10;km0LjA0rCqDQnJGNQnC6ipQQUd/3mXEv1YI4GSKZNHxFWhnf0mpRlCY9YcFWS+f76aq0pNViqWeC&#10;cwh8IV0afo9m48IINhsfnBRLwhhT+TAldmx/1h035N7ThBYdLxktjnhB9GULLUylFCvIn4nXsALC&#10;h0EXmpKdvqZV/aiucN0d8s2pkn4HP6EsMTvv4v094HQ6w0DpClfw6hY4ewDeBU4kaI8FpzkjOkgG&#10;aeRnD0EyyOKgh2SY+NkOk88Lk7gXeBiT9jLnAUwiibG4Cx05rwXMHpNWKjwiYH51I2CGWRAmCVCP&#10;gJn5cZLeEA2hn0VGU5gEx08S3IN1oai/I+svrbqrrWcVMT9+GMQO2ftVe23WXQabG9ztuj34NlfW&#10;B/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wYAAFtDb250ZW50X1R5cGVzXS54bWxQSwECFAAKAAAAAACHTuJAAAAAAAAAAAAAAAAABgAAAAAA&#10;AAAAABAAAADNBQAAX3JlbHMvUEsBAhQAFAAAAAgAh07iQIoUZjzRAAAAlAEAAAsAAAAAAAAAAQAg&#10;AAAA8QUAAF9yZWxzLy5yZWxzUEsBAhQACgAAAAAAh07iQAAAAAAAAAAAAAAAAAQAAAAAAAAAAAAQ&#10;AAAAAAAAAGRycy9QSwECFAAUAAAACACHTuJAzONHytcAAAAFAQAADwAAAAAAAAABACAAAAAiAAAA&#10;ZHJzL2Rvd25yZXYueG1sUEsBAhQAFAAAAAgAh07iQDXuwVZ7BAAA+hYAAA4AAAAAAAAAAQAgAAAA&#10;JgEAAGRycy9lMm9Eb2MueG1sUEsFBgAAAAAGAAYAWQEAABMIA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S/XXvn4CAADkBAAADgAAAGRycy9lMm9Eb2MueG1srVTNbtsw&#10;DL4P2DsIuq92nKRJjTpF0LTDgGIt0A07M7IcC9DfJCVO9wB7ih133WNtzzFKdtp03WnYRSZF6iP5&#10;kfT5xV5JsuPOC6MrOjrJKeGamVroTUU/frh+M6fEB9A1SKN5RR+4pxeL16/OO1vywrRG1twRBNG+&#10;7GxF2xBsmWWetVyBPzGWazQ2xikIqLpNVjvoEF3JrMjz06wzrrbOMO493q56I10k/KbhLNw2jeeB&#10;yIpibiGdLp3reGaLcyg3Dmwr2JAG/EMWCoTGoI9QKwhAtk68gFKCOeNNE06YUZlpGsF4qgGrGeV/&#10;VHPfguWpFiTH20ea/P+DZe93d46IuqJFMaVEg8Im/fr+4+e3ryTeID+d9SW63ds7N2gexVjsvnEq&#10;frEMssfuz/LxLEeUh4qejSf5PD2Hku8DYdGej+cpCkOH2Sm2L/GfPQFZ58NbbhSJQkW5lML6yACU&#10;sLvxAeOj98ErXnsjRX0tpEyK26wvpSM7wG5frWar8SgWgE+euUlNOsymmGF8wgCnrpEQUFQWefB6&#10;QwnIDY4zCy7FfvbaHwdZXk2Xxah3aqHmfegpVnYobXB/mUWsYgW+7Z+kEP00KhFwJaRQFZ1HoAOS&#10;1AgSm9HTH6WwX++HnqxN/YCddKYfcW/ZtcAIN+DDHTicaawV9zTc4tFIgwSYQaKkNe7L3+6jP44a&#10;WinpcEeQnM9bcJwS+U7jEJ6NJpO4VEmZTGcFKu7Ysj626K26NNiYEf4RLEti9A/yIDbOqE+4zssY&#10;FU2gGcbu2zAol6HfXfwhML5cJjdcJAvhRt9bFsHjIGiz3AbTiDQwkaienYE/XKXUjmHt464e68nr&#10;6ee0+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S/XXvn4CAADkBAAADgAAAAAAAAABACAA&#10;AAAkAQAAZHJzL2Uyb0RvYy54bWxQSwUGAAAAAAYABgBZAQAAFAY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LOA7iH4CAADjBAAADgAAAGRycy9lMm9Eb2MueG1srVTNbhMx&#10;EL4j8Q6W73R/0pB01U0VNS1CqmilgjhPvN6sJf9hO9mUB+ApOHLlseA5GHs3bQqcEHvwznjG33i+&#10;mfH5xV5JsuPOC6NrWpzklHDNTCP0pqYf3l+/mlPiA+gGpNG8pg/c04vFyxfnva14aTojG+4Igmhf&#10;9bamXQi2yjLPOq7AnxjLNRpb4xQEVN0maxz0iK5kVub566w3rrHOMO497q4GI10k/LblLNy2reeB&#10;yJri3UJaXVrXcc0W51BtHNhOsPEa8A+3UCA0Bn2EWkEAsnXiDyglmDPetOGEGZWZthWMpxwwmyL/&#10;LZv7DixPuSA53j7S5P8fLHu3u3NENDUty9eUaFBYpJ/fvv/4+oXEHeSnt75Ct3t750bNoxiT3bdO&#10;xT+mQfaIUMzm+ZSSh5qeFZNiMrLL94EwNBf5ZF6WaGfoMC/OZvNphM+ecKzz4Q03ikShplxKYX0k&#10;ACrY3fgweB+84rY3UjTXQsqkuM36UjqyAyz21Wq2mhRjgGduUpMeb1POcmwIBth0rYSAorJIg9cb&#10;SkBusJtZcCn2s9P+OMjyarosi8Gpg4YPoac5fofIg3tK8xlOzGIFvhuOJFM8ApUSASdCCoUkRaAD&#10;ktQIEmsxsB+lsF/vx5KsTfOAhXRm6HBv2bXACDfgwx04bGnMFcc03OLSSoMEmFGipDPu89/2oz92&#10;Glop6XFEkJxPW3CcEvlWYw+eFaencaaScjqdlai4Y8v62KK36tJgYQp8ECxLYvQP8iC2zqiPOM3L&#10;GBVNoBnGHsowKpdhGF18DxhfLpMbzpGFcKPvLYvgkUJtlttgWpEaJhI1sDPyh5OUyjFOfRzVYz15&#10;Pb1Ni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S1r/p1QAAAAUBAAAPAAAAAAAAAAEAIAAAACIA&#10;AABkcnMvZG93bnJldi54bWxQSwECFAAUAAAACACHTuJALOA7iH4CAADjBAAADgAAAAAAAAABACAA&#10;AAAkAQAAZHJzL2Uyb0RvYy54bWxQSwUGAAAAAAYABgBZAQAAFAY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Html、js、css</w:t>
                        </w:r>
                      </w:p>
                    </w:txbxContent>
                  </v:textbox>
                </v:shape>
                <v:shape id="_x0000_s1026" o:spid="_x0000_s1026" o:spt="3" type="#_x0000_t3" style="position:absolute;left:3037205;top:970280;height:762000;width:1038225;v-text-anchor:middle;" fillcolor="#FFFFFF [3201]"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EY5t+X8CAADkBAAADgAAAGRycy9lMm9Eb2MueG1srVTNbhMx&#10;EL4j8Q6W73R/0jRp1E0VNS1CqmikgjhPvN6sJf9hO9mUB+ApOHLlseA5GHs3bUo5IS7eGc+38/PN&#10;jC8u90qSHXdeGF3R4iSnhGtmaqE3Ff344ebNlBIfQNcgjeYVfeCeXs5fv7ro7IyXpjWy5o6gE+1n&#10;na1oG4KdZZlnLVfgT4zlGo2NcQoCqm6T1Q469K5kVub5WdYZV1tnGPceb5e9kc6T/6bhLNw1jeeB&#10;yIpibiGdLp3reGbzC5htHNhWsCEN+IcsFAiNQR9dLSEA2TrxwpUSzBlvmnDCjMpM0wjGUw1YTZH/&#10;Uc19C5anWpAcbx9p8v/PLXu/Wzki6oqW5YQSDQqb9Ov7j5/fvpJ4g/x01s8Qdm9XbtA8irHYfeNU&#10;/GIZZF/RUT6alPmYkoeKnk/ycjrQy/eBMLQX+WhalmhnCJicYfsSIHtyZJ0Pb7lRJAoV5VIK6yMD&#10;MIPdrQ8YH9EHVLz2Ror6RkiZFLdZX0lHdoDdvl5OlqMiFoC/PINJTTrMppxgfMIAp66REFBUFnnw&#10;ekMJyA2OMwsuxX72tz8OsrgeL8qiB7VQ8z70GCs7lDbAX2YRq1iCb/tfUoh+GpUIuBJSqIpOo6OD&#10;J6nRSWxGT3+Uwn69H3qyNvUDdtKZfsS9ZTcCI9yCDytwONNYK+5puMOjkQYJMINESWvcl7/dRzyO&#10;Glop6XBHkJzPW3CcEvlO4xCeF6encamScjrG5lPiji3rY4veqiuDjSnwRbAsiREf5EFsnFGfcJ0X&#10;MSqaQDOM3bdhUK5Cv7v4IDC+WCQYLpKFcKvvLYvO4yBos9gG04g0MJGonp2BP1yl1I5h7eOuHusJ&#10;9fQ4z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BGObfl/AgAA5AQAAA4AAAAAAAAAAQAg&#10;AAAAJAEAAGRycy9lMm9Eb2MueG1sUEsFBgAAAAAGAAYAWQEAABUGA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apache</w:t>
                        </w:r>
                      </w:p>
                    </w:txbxContent>
                  </v:textbox>
                </v:shape>
                <v:shape id="_x0000_s1026" o:spid="_x0000_s1026" o:spt="3" type="#_x0000_t3" style="position:absolute;left:4142105;top:484505;height:504825;width:752475;v-text-anchor:middle;" fillcolor="#FFFFFF [3201]" filled="t" stroked="t" coordsize="21600,21600" o:gfxdata="UEsDBAoAAAAAAIdO4kAAAAAAAAAAAAAAAAAEAAAAZHJzL1BLAwQUAAAACACHTuJA0ta/6dUAAAAF&#10;AQAADwAAAGRycy9kb3ducmV2LnhtbE2PQUvDQBCF74L/YRnBm91NkcbGbHoo9CSUthH0uMmO2WB2&#10;NmS3bfz3jl708mB4w3vfKzezH8QFp9gH0pAtFAikNtieOg2v9e7hCURMhqwZAqGGL4ywqW5vSlPY&#10;cKUjXk6pExxCsTAaXEpjIWVsHXoTF2FEYu8jTN4kPqdO2slcOdwPcqnUSnrTEzc4M+LWYft5Onsu&#10;Wbn3/f4tq5s6P46Hw9rtti+z1vd3mXoGkXBOf8/wg8/oUDFTE85koxg08JD0q+zl6zwH0WhY5o8K&#10;ZFXK//TVN1BLAwQUAAAACACHTuJAXt72q38CAADjBAAADgAAAGRycy9lMm9Eb2MueG1srVTNbhMx&#10;EL4j8Q6W73R/uktClE0VJS1Cqmilgjg7XjtryX/YTjblAXgKjlx5LHgOxt5Nm1JOiBycGc/sNzPf&#10;zHh+cVAS7ZnzwugGF2c5RkxT0wq9bfDHD1evphj5QHRLpNGswffM44vFyxfz3s5YaTojW+YQgGg/&#10;622DuxDsLMs87Zgi/sxYpsHIjVMkgOq2WetID+hKZmWev85641rrDGXew+16MOJFwuec0XDDuWcB&#10;yQZDbiGdLp2beGaLOZltHbGdoGMa5B+yUERoCPoAtSaBoJ0Tz6CUoM54w8MZNSoznAvKUg1QTZH/&#10;Uc1dRyxLtQA53j7Q5P8fLH2/v3VItA0uS2iVJgqa9Ov7j5/fvqJ4A/z01s/A7c7eulHzIMZiD9yp&#10;+A9loEODq+K8rKfA8j3I06rO64FedgiIgn1Sl9WkxoiCvc6raZns2SOOdT68ZUahKDSYSSmsjwSQ&#10;Gdlf+wDhwfvoFa+9kaK9ElImxW03K+nQnkCzL9eT9XkRE4BPnrhJjXoY1XKSQ6qUwNBxSQKIygIN&#10;Xm8xInIL00yDS7GffO1Pgywv62VZDE4dadkQus7hd4w8uD/PIlaxJr4bPkkhBraUCLARUqgGTyPQ&#10;EUlqAIm9GNiPUjhsDmNLNqa9h0Y6M0y4t/RKQIRr4sMtcTDSUCusabiBg0sDBJhRwqgz7svf7qM/&#10;TBpYMephRYCczzviGEbynYYZfFNUVdyppFT1pATFnVo2pxa9UysDjSngQbA0idE/yKPInVGfYJuX&#10;MSqYiKYQe2jDqKzCsLrwHlC2XCY32CNLwrW+szSCx0HQZrkLhos0MJGogZ2RP9ik1I5x6+OqnurJ&#10;6/FtW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0ta/6dUAAAAFAQAADwAAAAAAAAABACAAAAAi&#10;AAAAZHJzL2Rvd25yZXYueG1sUEsBAhQAFAAAAAgAh07iQF7e9qt/AgAA4wQAAA4AAAAAAAAAAQAg&#10;AAAAJAEAAGRycy9lMm9Eb2MueG1sUEsFBgAAAAAGAAYAWQEAABUGAAAAAA==&#10;">
                  <v:fill on="t" focussize="0,0"/>
                  <v:stroke weight="1pt" color="#70AD47 [3209]" miterlimit="8" joinstyle="miter"/>
                  <v:imagedata o:title=""/>
                  <o:lock v:ext="edit" aspectratio="f"/>
                  <v:textbox>
                    <w:txbxContent>
                      <w:p>
                        <w:pPr>
                          <w:ind w:left="0" w:leftChars="0" w:firstLine="0" w:firstLineChars="0"/>
                          <w:jc w:val="both"/>
                          <w:rPr>
                            <w:rFonts w:hint="eastAsia" w:eastAsia="宋体"/>
                            <w:lang w:val="en-US" w:eastAsia="zh-CN"/>
                          </w:rPr>
                        </w:pPr>
                        <w:r>
                          <w:rPr>
                            <w:rFonts w:hint="eastAsia"/>
                            <w:lang w:val="en-US" w:eastAsia="zh-CN"/>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numPr>
          <w:ilvl w:val="0"/>
          <w:numId w:val="0"/>
        </w:numPr>
        <w:jc w:val="center"/>
        <w:rPr>
          <w:sz w:val="21"/>
        </w:rPr>
      </w:pPr>
      <w:r>
        <w:rPr>
          <w:rFonts w:eastAsia="楷体_GB2312"/>
          <w:color w:val="000000"/>
          <w:szCs w:val="21"/>
        </w:rPr>
        <w:t>图</w:t>
      </w:r>
      <w:r>
        <w:rPr>
          <w:rFonts w:hint="eastAsia" w:eastAsia="楷体_GB2312"/>
          <w:color w:val="000000"/>
          <w:szCs w:val="21"/>
          <w:lang w:val="en-US" w:eastAsia="zh-CN"/>
        </w:rPr>
        <w:t>3.8</w:t>
      </w:r>
      <w:r>
        <w:rPr>
          <w:rFonts w:eastAsia="楷体_GB2312"/>
          <w:color w:val="000000"/>
          <w:szCs w:val="21"/>
        </w:rPr>
        <w:t xml:space="preserve">  </w:t>
      </w:r>
      <w:r>
        <w:rPr>
          <w:rFonts w:hint="eastAsia" w:eastAsia="楷体_GB2312"/>
          <w:color w:val="000000"/>
          <w:szCs w:val="21"/>
          <w:lang w:eastAsia="zh-CN"/>
        </w:rPr>
        <w:t>生产环境下的技术交互模式</w:t>
      </w:r>
    </w:p>
    <w:p>
      <w:pPr>
        <w:widowControl w:val="0"/>
        <w:numPr>
          <w:ilvl w:val="0"/>
          <w:numId w:val="0"/>
        </w:numPr>
        <w:ind w:firstLine="420" w:firstLineChars="0"/>
        <w:jc w:val="both"/>
        <w:rPr>
          <w:rFonts w:hint="eastAsia"/>
          <w:sz w:val="21"/>
          <w:lang w:val="en-US" w:eastAsia="zh-CN"/>
        </w:rPr>
      </w:pPr>
    </w:p>
    <w:p>
      <w:pPr>
        <w:pStyle w:val="4"/>
        <w:rPr>
          <w:rFonts w:hint="eastAsia"/>
          <w:lang w:val="en-US" w:eastAsia="zh-CN"/>
        </w:rPr>
      </w:pPr>
      <w:bookmarkStart w:id="43" w:name="_Toc31682"/>
      <w:bookmarkStart w:id="44" w:name="_Toc9952"/>
      <w:r>
        <w:rPr>
          <w:rFonts w:hint="eastAsia"/>
          <w:lang w:val="en-US" w:eastAsia="zh-CN"/>
        </w:rPr>
        <w:t>3.3技术选型</w:t>
      </w:r>
      <w:bookmarkEnd w:id="43"/>
      <w:bookmarkEnd w:id="44"/>
    </w:p>
    <w:p>
      <w:pPr>
        <w:pStyle w:val="5"/>
        <w:rPr>
          <w:rFonts w:hint="eastAsia"/>
          <w:lang w:val="en-US" w:eastAsia="zh-CN"/>
        </w:rPr>
      </w:pPr>
      <w:bookmarkStart w:id="45" w:name="_Toc4778"/>
      <w:r>
        <w:rPr>
          <w:rFonts w:hint="eastAsia"/>
          <w:lang w:val="en-US" w:eastAsia="zh-CN"/>
        </w:rPr>
        <w:t>3.3.1 Vue</w:t>
      </w:r>
      <w:bookmarkEnd w:id="45"/>
      <w:r>
        <w:rPr>
          <w:rFonts w:hint="eastAsia"/>
          <w:lang w:val="en-US" w:eastAsia="zh-CN"/>
        </w:rPr>
        <w:tab/>
      </w:r>
    </w:p>
    <w:p>
      <w:pPr>
        <w:rPr>
          <w:rFonts w:hint="eastAsia"/>
          <w:lang w:val="en-US" w:eastAsia="zh-CN"/>
        </w:rPr>
      </w:pPr>
      <w:r>
        <w:rPr>
          <w:rFonts w:hint="eastAsia"/>
          <w:lang w:val="en-US" w:eastAsia="zh-CN"/>
        </w:rPr>
        <w:t>1.概念</w:t>
      </w:r>
    </w:p>
    <w:p>
      <w:pPr>
        <w:rPr>
          <w:rFonts w:hint="eastAsia"/>
          <w:lang w:val="en-US" w:eastAsia="zh-CN"/>
        </w:rPr>
      </w:pPr>
      <w:r>
        <w:rPr>
          <w:rFonts w:hint="eastAsia"/>
          <w:lang w:val="en-US" w:eastAsia="zh-CN"/>
        </w:rPr>
        <w:t>vue是是一套构建用户界面的渐进式框架</w:t>
      </w:r>
      <w:r>
        <w:rPr>
          <w:rFonts w:hint="eastAsia"/>
          <w:sz w:val="24"/>
          <w:highlight w:val="none"/>
          <w:u w:val="none"/>
          <w:vertAlign w:val="superscript"/>
          <w:lang w:val="en-US" w:eastAsia="zh-CN"/>
        </w:rPr>
        <w:t>[6]</w:t>
      </w:r>
      <w:r>
        <w:rPr>
          <w:rFonts w:hint="eastAsia"/>
          <w:lang w:val="en-US" w:eastAsia="zh-CN"/>
        </w:rPr>
        <w:t>，在2016年与react、angular并称为三大框架之一的前端开发框架，凭借其详细的官方文档、简单灵活的设计模式和高效率的开发流程，深受我国前端开发者的热爱和推崇。</w:t>
      </w:r>
    </w:p>
    <w:p>
      <w:pPr>
        <w:rPr>
          <w:rFonts w:hint="eastAsia"/>
          <w:lang w:val="en-US" w:eastAsia="zh-CN"/>
        </w:rPr>
      </w:pPr>
      <w:r>
        <w:rPr>
          <w:rFonts w:hint="eastAsia"/>
          <w:lang w:val="en-US" w:eastAsia="zh-CN"/>
        </w:rPr>
        <w:t>Vue压缩后只有17kb，它采用自底向上增量开发的设计，只关注视图层，不仅易于上手，还便于与第三方库或既有项目整合</w:t>
      </w:r>
      <w:r>
        <w:rPr>
          <w:rFonts w:hint="eastAsia"/>
          <w:sz w:val="24"/>
          <w:highlight w:val="none"/>
          <w:u w:val="none"/>
          <w:vertAlign w:val="superscript"/>
          <w:lang w:val="en-US" w:eastAsia="zh-CN"/>
        </w:rPr>
        <w:t>[7]</w:t>
      </w:r>
      <w:r>
        <w:rPr>
          <w:rFonts w:hint="eastAsia"/>
          <w:lang w:val="en-US" w:eastAsia="zh-CN"/>
        </w:rPr>
        <w:t>。</w:t>
      </w:r>
    </w:p>
    <w:p>
      <w:pPr>
        <w:numPr>
          <w:ilvl w:val="0"/>
          <w:numId w:val="5"/>
        </w:numPr>
        <w:rPr>
          <w:rFonts w:hint="eastAsia"/>
          <w:lang w:val="en-US" w:eastAsia="zh-CN"/>
        </w:rPr>
      </w:pPr>
      <w:r>
        <w:rPr>
          <w:rFonts w:hint="eastAsia"/>
          <w:lang w:val="en-US" w:eastAsia="zh-CN"/>
        </w:rPr>
        <w:t>特性</w:t>
      </w:r>
    </w:p>
    <w:p>
      <w:pPr>
        <w:numPr>
          <w:ilvl w:val="0"/>
          <w:numId w:val="0"/>
        </w:numPr>
        <w:ind w:firstLine="420" w:firstLineChars="0"/>
        <w:rPr>
          <w:rFonts w:hint="eastAsia"/>
          <w:lang w:val="en-US" w:eastAsia="zh-CN"/>
        </w:rPr>
      </w:pPr>
      <w:r>
        <w:rPr>
          <w:rFonts w:hint="eastAsia"/>
          <w:lang w:val="en-US" w:eastAsia="zh-CN"/>
        </w:rPr>
        <w:t>模板</w:t>
      </w:r>
    </w:p>
    <w:p>
      <w:pPr>
        <w:numPr>
          <w:ilvl w:val="0"/>
          <w:numId w:val="0"/>
        </w:numPr>
        <w:ind w:firstLine="420" w:firstLineChars="0"/>
        <w:rPr>
          <w:rFonts w:hint="eastAsia"/>
          <w:lang w:val="en-US" w:eastAsia="zh-CN"/>
        </w:rPr>
      </w:pPr>
      <w:r>
        <w:rPr>
          <w:rFonts w:hint="eastAsia"/>
          <w:lang w:val="en-US" w:eastAsia="zh-C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numPr>
          <w:ilvl w:val="0"/>
          <w:numId w:val="0"/>
        </w:numPr>
        <w:ind w:firstLine="420" w:firstLineChars="0"/>
        <w:rPr>
          <w:rFonts w:hint="eastAsia"/>
          <w:lang w:val="en-US" w:eastAsia="zh-CN"/>
        </w:rPr>
      </w:pPr>
      <w:r>
        <w:rPr>
          <w:rFonts w:hint="eastAsia"/>
          <w:lang w:val="en-US" w:eastAsia="zh-C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numPr>
          <w:ilvl w:val="0"/>
          <w:numId w:val="0"/>
        </w:numPr>
        <w:ind w:firstLine="420" w:firstLineChars="0"/>
        <w:rPr>
          <w:rFonts w:hint="eastAsia"/>
          <w:lang w:val="en-US" w:eastAsia="zh-CN"/>
        </w:rPr>
      </w:pPr>
      <w:r>
        <w:rPr>
          <w:rFonts w:hint="eastAsia"/>
          <w:lang w:val="en-US" w:eastAsia="zh-CN"/>
        </w:rPr>
        <w:t>活动</w:t>
      </w:r>
    </w:p>
    <w:p>
      <w:pPr>
        <w:numPr>
          <w:ilvl w:val="0"/>
          <w:numId w:val="0"/>
        </w:numPr>
        <w:ind w:firstLine="420" w:firstLineChars="0"/>
        <w:rPr>
          <w:rFonts w:hint="eastAsia"/>
          <w:lang w:val="en-US" w:eastAsia="zh-CN"/>
        </w:rPr>
      </w:pPr>
      <w:r>
        <w:rPr>
          <w:rFonts w:hint="eastAsia"/>
          <w:lang w:val="en-US" w:eastAsia="zh-C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numPr>
          <w:ilvl w:val="0"/>
          <w:numId w:val="0"/>
        </w:numPr>
        <w:ind w:firstLine="420" w:firstLineChars="0"/>
        <w:rPr>
          <w:rFonts w:hint="eastAsia"/>
          <w:lang w:val="en-US" w:eastAsia="zh-CN"/>
        </w:rPr>
      </w:pPr>
      <w:r>
        <w:rPr>
          <w:rFonts w:hint="eastAsia"/>
          <w:lang w:val="en-US" w:eastAsia="zh-CN"/>
        </w:rPr>
        <w:t>组件</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420" w:firstLineChars="0"/>
        <w:jc w:val="both"/>
        <w:textAlignment w:val="auto"/>
        <w:outlineLvl w:val="9"/>
        <w:rPr>
          <w:rFonts w:hint="eastAsia"/>
          <w:sz w:val="21"/>
          <w:szCs w:val="21"/>
          <w:lang w:val="en-US" w:eastAsia="zh-CN"/>
        </w:rPr>
      </w:pPr>
      <w:r>
        <w:rPr>
          <w:rFonts w:hint="eastAsia"/>
          <w:lang w:val="en-US" w:eastAsia="zh-C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hint="eastAsia"/>
          <w:lang w:val="en-US" w:eastAsia="zh-CN"/>
        </w:rPr>
      </w:pPr>
      <w:bookmarkStart w:id="46" w:name="_Toc31568"/>
      <w:r>
        <w:rPr>
          <w:rFonts w:hint="eastAsia"/>
          <w:lang w:val="en-US" w:eastAsia="zh-CN"/>
        </w:rPr>
        <w:t>3.3.2 Webpack</w:t>
      </w:r>
      <w:bookmarkEnd w:id="46"/>
    </w:p>
    <w:p>
      <w:pPr>
        <w:rPr>
          <w:rFonts w:hint="eastAsia"/>
          <w:lang w:val="en-US" w:eastAsia="zh-CN"/>
        </w:rPr>
      </w:pPr>
      <w:r>
        <w:rPr>
          <w:rFonts w:hint="eastAsia"/>
          <w:lang w:val="en-US" w:eastAsia="zh-CN"/>
        </w:rPr>
        <w:t>Webpack是一个开源的JavaScript模块绑定器。 Webpack采用依赖关系的模块，并生成代表这些模块的静态资产</w:t>
      </w:r>
      <w:r>
        <w:rPr>
          <w:rFonts w:hint="eastAsia"/>
          <w:sz w:val="24"/>
          <w:highlight w:val="none"/>
          <w:u w:val="none"/>
          <w:vertAlign w:val="superscript"/>
          <w:lang w:val="en-US" w:eastAsia="zh-CN"/>
        </w:rPr>
        <w:t>[9]</w:t>
      </w:r>
      <w:r>
        <w:rPr>
          <w:rFonts w:hint="eastAsia"/>
          <w:lang w:val="en-US" w:eastAsia="zh-CN"/>
        </w:rPr>
        <w:t>。它采用依赖关系，并生成依赖图，允许Web开发人员使用模块化方法来进行Web应用程序开发。 捆绑器可以从命令行使用，也可以使用名为webpack.config.js的配置文件进行配置。</w:t>
      </w:r>
    </w:p>
    <w:p>
      <w:pPr>
        <w:rPr>
          <w:rFonts w:hint="eastAsia"/>
          <w:lang w:val="en-US" w:eastAsia="zh-CN"/>
        </w:rPr>
      </w:pPr>
      <w:r>
        <w:rPr>
          <w:rFonts w:hint="eastAsia"/>
          <w:lang w:val="en-US" w:eastAsia="zh-CN"/>
        </w:rPr>
        <w:t>需要Node.js才能安装webpack。 关于webpack的另一个重要方面是它可以通过使用装载机来高度可扩展</w:t>
      </w:r>
      <w:r>
        <w:rPr>
          <w:rFonts w:hint="eastAsia"/>
          <w:sz w:val="24"/>
          <w:highlight w:val="none"/>
          <w:u w:val="none"/>
          <w:vertAlign w:val="superscript"/>
          <w:lang w:val="en-US" w:eastAsia="zh-CN"/>
        </w:rPr>
        <w:t>[10]</w:t>
      </w:r>
      <w:r>
        <w:rPr>
          <w:rFonts w:hint="eastAsia"/>
          <w:lang w:val="en-US" w:eastAsia="zh-CN"/>
        </w:rPr>
        <w:t>。 装载器允许开发人员在将文件捆绑在一起时编写他们想要执行的自定义任务。</w:t>
      </w:r>
    </w:p>
    <w:p>
      <w:pPr>
        <w:ind w:firstLine="420" w:firstLineChars="0"/>
        <w:rPr>
          <w:rFonts w:hint="eastAsia"/>
          <w:lang w:val="en-US" w:eastAsia="zh-CN"/>
        </w:rPr>
      </w:pPr>
      <w:r>
        <w:rPr>
          <w:rFonts w:hint="eastAsia"/>
          <w:lang w:val="en-US" w:eastAsia="zh-CN"/>
        </w:rPr>
        <w:t>Webpack使用标记代码分割来提供需要的代码。 ECMAScript的技术委员会39正在开发一个加载附加代码的函数的标准化：proposal-dynamic-import。</w:t>
      </w:r>
    </w:p>
    <w:p>
      <w:pPr>
        <w:ind w:firstLine="420" w:firstLineChars="0"/>
        <w:rPr>
          <w:rFonts w:hint="eastAsia"/>
          <w:lang w:val="en-US" w:eastAsia="zh-CN"/>
        </w:rPr>
      </w:pPr>
      <w:r>
        <w:rPr>
          <w:rFonts w:hint="eastAsia"/>
          <w:lang w:val="en-US" w:eastAsia="zh-C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hint="eastAsia"/>
          <w:lang w:val="en-US" w:eastAsia="zh-CN"/>
        </w:rPr>
      </w:pPr>
      <w:bookmarkStart w:id="47" w:name="_Toc32510"/>
      <w:r>
        <w:rPr>
          <w:rFonts w:hint="eastAsia"/>
          <w:lang w:val="en-US" w:eastAsia="zh-CN"/>
        </w:rPr>
        <w:t>3.3.3 Ajax</w:t>
      </w:r>
      <w:bookmarkEnd w:id="47"/>
    </w:p>
    <w:p>
      <w:pPr>
        <w:ind w:firstLine="420" w:firstLineChars="0"/>
        <w:rPr>
          <w:rFonts w:hint="eastAsia"/>
          <w:lang w:val="en-US" w:eastAsia="zh-CN"/>
        </w:rPr>
      </w:pPr>
      <w:r>
        <w:rPr>
          <w:rFonts w:hint="eastAsia"/>
          <w:lang w:val="en-US" w:eastAsia="zh-C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sz w:val="24"/>
          <w:highlight w:val="none"/>
          <w:u w:val="none"/>
          <w:vertAlign w:val="superscript"/>
          <w:lang w:val="en-US" w:eastAsia="zh-CN"/>
        </w:rPr>
        <w:t>[11]</w:t>
      </w:r>
      <w:r>
        <w:rPr>
          <w:rFonts w:hint="eastAsia"/>
          <w:lang w:val="en-US" w:eastAsia="zh-CN"/>
        </w:rPr>
        <w:t>。</w:t>
      </w:r>
    </w:p>
    <w:p>
      <w:pPr>
        <w:ind w:firstLine="420" w:firstLineChars="0"/>
        <w:rPr>
          <w:rFonts w:hint="eastAsia"/>
          <w:lang w:val="en-US" w:eastAsia="zh-CN"/>
        </w:rPr>
      </w:pPr>
      <w:r>
        <w:rPr>
          <w:rFonts w:hint="eastAsia"/>
          <w:lang w:val="en-US" w:eastAsia="zh-CN"/>
        </w:rPr>
        <w:t>Ajax在近些年来已经成为与服务端交互工具的不二之选，使用ajax能够使代码更明确，前后端分离更清晰；最大的特点是异步，使服务器减轻负担，可以给用户更好的体验。</w:t>
      </w:r>
    </w:p>
    <w:p>
      <w:pPr>
        <w:rPr>
          <w:rFonts w:hint="eastAsia"/>
          <w:lang w:val="en-US" w:eastAsia="zh-CN"/>
        </w:rPr>
      </w:pPr>
      <w:r>
        <w:rPr>
          <w:rFonts w:hint="eastAsia"/>
          <w:lang w:val="en-US" w:eastAsia="zh-CN"/>
        </w:rPr>
        <w:t>Ajax不是一种技术，而是一组技术。 可以组合使用HTML和CSS来标记和样式信息。 使用JavaScript访问DOM以动态显示，并允许用户与所呈现的信息进行交互。</w:t>
      </w:r>
      <w:r>
        <w:rPr>
          <w:rFonts w:hint="eastAsia"/>
          <w:sz w:val="24"/>
          <w:highlight w:val="none"/>
          <w:u w:val="none"/>
          <w:vertAlign w:val="superscript"/>
          <w:lang w:val="en-US" w:eastAsia="zh-CN"/>
        </w:rPr>
        <w:t>[12]</w:t>
      </w:r>
      <w:r>
        <w:rPr>
          <w:rFonts w:hint="eastAsia"/>
          <w:lang w:val="en-US" w:eastAsia="zh-CN"/>
        </w:rPr>
        <w:t xml:space="preserve"> JavaScript和XMLHttpRequest对象提供了一种在浏览器和服务器之间异步交换数据以避免全页重新加载的方法。</w:t>
      </w:r>
    </w:p>
    <w:p>
      <w:pPr>
        <w:pStyle w:val="5"/>
        <w:rPr>
          <w:rFonts w:hint="eastAsia"/>
          <w:lang w:val="en-US" w:eastAsia="zh-CN"/>
        </w:rPr>
      </w:pPr>
      <w:bookmarkStart w:id="48" w:name="_Toc13822"/>
      <w:r>
        <w:rPr>
          <w:rFonts w:hint="eastAsia"/>
          <w:lang w:val="en-US" w:eastAsia="zh-CN"/>
        </w:rPr>
        <w:t>3.3.4 Apache+php+mysql</w:t>
      </w:r>
      <w:bookmarkEnd w:id="48"/>
    </w:p>
    <w:p>
      <w:pPr>
        <w:ind w:firstLine="420" w:firstLineChars="0"/>
        <w:rPr>
          <w:rFonts w:hint="eastAsia"/>
          <w:lang w:val="en-US" w:eastAsia="zh-CN"/>
        </w:rPr>
      </w:pPr>
      <w:r>
        <w:rPr>
          <w:rFonts w:hint="eastAsia"/>
          <w:lang w:val="en-US" w:eastAsia="zh-CN"/>
        </w:rPr>
        <w:t>这套技术栈已经流行了很多年，主要是因为php对mysql都有非常友好的扩展。</w:t>
      </w:r>
    </w:p>
    <w:p>
      <w:pPr>
        <w:ind w:firstLine="420" w:firstLineChars="0"/>
        <w:rPr>
          <w:rFonts w:hint="eastAsia"/>
          <w:lang w:val="en-US" w:eastAsia="zh-CN"/>
        </w:rPr>
      </w:pPr>
      <w:r>
        <w:rPr>
          <w:rFonts w:hint="eastAsia"/>
          <w:lang w:val="en-US" w:eastAsia="zh-CN"/>
        </w:rPr>
        <w:t>Php稳定高效，最大的优点是在apache上不用配置很多，开发速率很快，代码简单易读，很适合中小型项目。</w:t>
      </w:r>
    </w:p>
    <w:p>
      <w:pPr>
        <w:rPr>
          <w:rFonts w:hint="eastAsia"/>
          <w:lang w:val="en-US" w:eastAsia="zh-CN"/>
        </w:rPr>
      </w:pPr>
      <w:r>
        <w:rPr>
          <w:rFonts w:hint="eastAsia"/>
          <w:lang w:val="en-US" w:eastAsia="zh-CN"/>
        </w:rPr>
        <w:t>Apache HTTP Server，俗称Apache，是基于Apache License 2.0的免费开源跨平台Web服务器软件。 Apache由Apache Software Foundation主持的开放社区开发和维护</w:t>
      </w:r>
      <w:r>
        <w:rPr>
          <w:rFonts w:hint="eastAsia"/>
          <w:sz w:val="24"/>
          <w:highlight w:val="none"/>
          <w:u w:val="none"/>
          <w:vertAlign w:val="superscript"/>
          <w:lang w:val="en-US" w:eastAsia="zh-CN"/>
        </w:rPr>
        <w:t>[13]</w:t>
      </w:r>
      <w:r>
        <w:rPr>
          <w:rFonts w:hint="eastAsia"/>
          <w:lang w:val="en-US" w:eastAsia="zh-CN"/>
        </w:rPr>
        <w:t>。</w:t>
      </w:r>
    </w:p>
    <w:p>
      <w:pPr>
        <w:ind w:firstLine="420" w:firstLineChars="0"/>
        <w:rPr>
          <w:rFonts w:hint="eastAsia"/>
          <w:lang w:val="en-US" w:eastAsia="zh-CN"/>
        </w:rPr>
      </w:pPr>
      <w:r>
        <w:rPr>
          <w:rFonts w:hint="eastAsia"/>
          <w:lang w:val="en-US" w:eastAsia="zh-CN"/>
        </w:rPr>
        <w:t>最常用于Unix系统（通常是Linux），该程序也可用于Microsoft Windows。2.0版改进了对非Unix的支持，例如Windows和OS / 2（和eComStation）。Apache的旧版本被移植到例如OpenVMS，和NetWare。</w:t>
      </w:r>
    </w:p>
    <w:p>
      <w:pPr>
        <w:ind w:firstLine="420" w:firstLineChars="0"/>
        <w:rPr>
          <w:rFonts w:hint="eastAsia"/>
          <w:lang w:val="en-US" w:eastAsia="zh-CN"/>
        </w:rPr>
      </w:pPr>
      <w:r>
        <w:rPr>
          <w:rFonts w:hint="eastAsia"/>
          <w:lang w:val="en-US" w:eastAsia="zh-C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firstLineChars="0"/>
        <w:rPr>
          <w:rFonts w:hint="eastAsia"/>
          <w:lang w:val="en-US" w:eastAsia="zh-CN"/>
        </w:rPr>
      </w:pPr>
      <w:r>
        <w:rPr>
          <w:rFonts w:hint="eastAsia"/>
          <w:lang w:val="en-US" w:eastAsia="zh-CN"/>
        </w:rPr>
        <w:t>截至2016年7月，Apache仍然是使用最广泛的Web服务器软件，估计占所有活动网站的46％，百分之百的网站占43％。</w:t>
      </w:r>
    </w:p>
    <w:p>
      <w:pPr>
        <w:ind w:firstLine="420" w:firstLineChars="0"/>
        <w:rPr>
          <w:rFonts w:hint="eastAsia"/>
          <w:lang w:val="en-US" w:eastAsia="zh-CN"/>
        </w:rPr>
      </w:pPr>
      <w:r>
        <w:rPr>
          <w:rFonts w:hint="eastAsia"/>
          <w:lang w:val="en-US" w:eastAsia="zh-C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hint="eastAsia"/>
          <w:lang w:val="en-US" w:eastAsia="zh-CN"/>
        </w:rPr>
      </w:pPr>
      <w:r>
        <w:rPr>
          <w:rFonts w:hint="eastAsia"/>
          <w:lang w:val="en-US" w:eastAsia="zh-C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sz w:val="24"/>
          <w:highlight w:val="none"/>
          <w:u w:val="none"/>
          <w:vertAlign w:val="superscript"/>
          <w:lang w:val="en-US" w:eastAsia="zh-CN"/>
        </w:rPr>
        <w:t>[14]</w:t>
      </w:r>
      <w:r>
        <w:rPr>
          <w:rFonts w:hint="eastAsia"/>
          <w:lang w:val="en-US" w:eastAsia="zh-CN"/>
        </w:rPr>
        <w:t>。</w:t>
      </w:r>
    </w:p>
    <w:p>
      <w:pPr>
        <w:ind w:firstLine="420" w:firstLineChars="0"/>
        <w:rPr>
          <w:rFonts w:hint="eastAsia"/>
          <w:lang w:val="en-US" w:eastAsia="zh-CN"/>
        </w:rPr>
      </w:pPr>
      <w:r>
        <w:rPr>
          <w:rFonts w:hint="eastAsia"/>
          <w:lang w:val="en-US" w:eastAsia="zh-CN"/>
        </w:rPr>
        <w:t>由Zend Engine提供支持的标准PHP解释器是根据PHP许可证发布的免费软件。 PHP已经被广泛移植，可以免费部署在几乎所有操作系统和平台上的大多数Web服务器上。</w:t>
      </w:r>
    </w:p>
    <w:p>
      <w:pPr>
        <w:ind w:firstLine="420" w:firstLineChars="0"/>
        <w:rPr>
          <w:rFonts w:hint="eastAsia"/>
          <w:lang w:val="en-US" w:eastAsia="zh-CN"/>
        </w:rPr>
      </w:pPr>
      <w:r>
        <w:rPr>
          <w:rFonts w:hint="eastAsia"/>
          <w:lang w:val="en-US" w:eastAsia="zh-CN"/>
        </w:rPr>
        <w:t>PHP语言在没有书面形式规范或标准的情况下才会演变，直到2014年，将规范的PHP解释器作为事实上的标准。自2014年以来，工作已经开始创建一个正式的PHP规范。</w:t>
      </w:r>
    </w:p>
    <w:p>
      <w:pPr>
        <w:ind w:firstLine="420" w:firstLineChars="0"/>
        <w:rPr>
          <w:rFonts w:hint="eastAsia"/>
          <w:lang w:val="en-US" w:eastAsia="zh-CN"/>
        </w:rPr>
      </w:pPr>
      <w:r>
        <w:rPr>
          <w:rFonts w:hint="eastAsia"/>
          <w:lang w:val="en-US" w:eastAsia="zh-C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firstLineChars="0"/>
        <w:rPr>
          <w:rFonts w:hint="eastAsia"/>
          <w:lang w:val="en-US" w:eastAsia="zh-CN"/>
        </w:rPr>
      </w:pPr>
      <w:r>
        <w:rPr>
          <w:rFonts w:hint="eastAsia"/>
          <w:lang w:val="en-US" w:eastAsia="zh-CN"/>
        </w:rPr>
        <w:t>MySQL是LAMP开源Web应用软件堆栈（和其他“AMP”堆栈）的核心组件。 LAMP是“Linux，Apache，MySQL，Perl / PHP / Python”的缩写。使用MySQL数据库的应用程序包括：TYPO3，MODx，Joomla，WordPress，phpBB，MyBB和Drupal</w:t>
      </w:r>
      <w:r>
        <w:rPr>
          <w:rFonts w:hint="eastAsia"/>
          <w:sz w:val="24"/>
          <w:highlight w:val="none"/>
          <w:u w:val="none"/>
          <w:vertAlign w:val="superscript"/>
          <w:lang w:val="en-US" w:eastAsia="zh-CN"/>
        </w:rPr>
        <w:t>[15]</w:t>
      </w:r>
      <w:r>
        <w:rPr>
          <w:rFonts w:hint="eastAsia"/>
          <w:lang w:val="en-US" w:eastAsia="zh-CN"/>
        </w:rPr>
        <w:t>。 MySQL也用于许多高调的大型网站，包括Google （虽然不是搜索），Facebook， Twitter，Flickr，和YouTube。</w:t>
      </w:r>
    </w:p>
    <w:p>
      <w:pPr>
        <w:pStyle w:val="4"/>
        <w:rPr>
          <w:rFonts w:hint="eastAsia"/>
          <w:lang w:val="en-US" w:eastAsia="zh-CN"/>
        </w:rPr>
      </w:pPr>
      <w:bookmarkStart w:id="49" w:name="_Toc6672"/>
      <w:bookmarkStart w:id="50" w:name="_Toc23743"/>
      <w:r>
        <w:rPr>
          <w:rFonts w:hint="eastAsia"/>
          <w:lang w:val="en-US" w:eastAsia="zh-CN"/>
        </w:rPr>
        <w:t>3.4 开发工具</w:t>
      </w:r>
      <w:bookmarkEnd w:id="49"/>
      <w:bookmarkEnd w:id="50"/>
    </w:p>
    <w:p>
      <w:pPr>
        <w:pStyle w:val="5"/>
        <w:rPr>
          <w:rFonts w:hint="eastAsia"/>
          <w:lang w:val="en-US" w:eastAsia="zh-CN"/>
        </w:rPr>
      </w:pPr>
      <w:bookmarkStart w:id="51" w:name="_Toc9493"/>
      <w:r>
        <w:rPr>
          <w:rFonts w:hint="eastAsia"/>
          <w:lang w:val="en-US" w:eastAsia="zh-CN"/>
        </w:rPr>
        <w:t>3.4.1 WebStorm</w:t>
      </w:r>
      <w:bookmarkEnd w:id="51"/>
    </w:p>
    <w:p>
      <w:pPr>
        <w:ind w:firstLine="420" w:firstLineChars="0"/>
        <w:rPr>
          <w:rFonts w:hint="eastAsia"/>
          <w:lang w:val="en-US" w:eastAsia="zh-CN"/>
        </w:rPr>
      </w:pPr>
      <w:r>
        <w:rPr>
          <w:rFonts w:hint="eastAsia"/>
          <w:lang w:val="en-US" w:eastAsia="zh-C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hint="eastAsia"/>
          <w:lang w:val="en-US" w:eastAsia="zh-CN"/>
        </w:rPr>
      </w:pPr>
      <w:bookmarkStart w:id="52" w:name="_Toc9991"/>
      <w:r>
        <w:rPr>
          <w:rFonts w:hint="eastAsia"/>
          <w:lang w:val="en-US" w:eastAsia="zh-CN"/>
        </w:rPr>
        <w:t>3.4.2 PhpStorm</w:t>
      </w:r>
      <w:bookmarkEnd w:id="52"/>
    </w:p>
    <w:p>
      <w:pPr>
        <w:ind w:firstLine="420" w:firstLineChars="0"/>
        <w:rPr>
          <w:rFonts w:hint="eastAsia"/>
          <w:lang w:val="en-US" w:eastAsia="zh-CN"/>
        </w:rPr>
      </w:pPr>
      <w:r>
        <w:rPr>
          <w:rFonts w:hint="eastAsia"/>
          <w:lang w:val="en-US" w:eastAsia="zh-C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hint="eastAsia"/>
          <w:lang w:val="en-US" w:eastAsia="zh-CN"/>
        </w:rPr>
      </w:pPr>
      <w:bookmarkStart w:id="53" w:name="_Toc7711"/>
      <w:r>
        <w:rPr>
          <w:rFonts w:hint="eastAsia"/>
          <w:lang w:val="en-US" w:eastAsia="zh-CN"/>
        </w:rPr>
        <w:t>3.4.3 Sublime text3</w:t>
      </w:r>
      <w:bookmarkEnd w:id="53"/>
    </w:p>
    <w:p>
      <w:pPr>
        <w:ind w:firstLine="420" w:firstLineChars="0"/>
        <w:rPr>
          <w:rFonts w:hint="eastAsia"/>
          <w:lang w:val="en-US" w:eastAsia="zh-CN"/>
        </w:rPr>
      </w:pPr>
      <w:r>
        <w:rPr>
          <w:rFonts w:hint="eastAsia"/>
          <w:lang w:val="en-US" w:eastAsia="zh-C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firstLineChars="0"/>
        <w:rPr>
          <w:rFonts w:hint="eastAsia"/>
          <w:lang w:val="en-US" w:eastAsia="zh-CN"/>
        </w:rPr>
      </w:pPr>
      <w:r>
        <w:rPr>
          <w:rFonts w:hint="eastAsia"/>
          <w:lang w:val="en-US" w:eastAsia="zh-CN"/>
        </w:rPr>
        <w:t>以下是Sublime Text的功能列表：</w:t>
      </w:r>
    </w:p>
    <w:p>
      <w:pPr>
        <w:ind w:firstLine="420" w:firstLineChars="0"/>
        <w:rPr>
          <w:rFonts w:hint="eastAsia"/>
          <w:lang w:val="en-US" w:eastAsia="zh-CN"/>
        </w:rPr>
      </w:pPr>
      <w:r>
        <w:rPr>
          <w:rFonts w:hint="eastAsia"/>
          <w:lang w:val="en-US" w:eastAsia="zh-CN"/>
        </w:rPr>
        <w:t>“转到任何东西”，快速导航到文件，符号或行</w:t>
      </w:r>
    </w:p>
    <w:p>
      <w:pPr>
        <w:ind w:firstLine="420" w:firstLineChars="0"/>
        <w:rPr>
          <w:rFonts w:hint="eastAsia"/>
          <w:lang w:val="en-US" w:eastAsia="zh-CN"/>
        </w:rPr>
      </w:pPr>
      <w:r>
        <w:rPr>
          <w:rFonts w:hint="eastAsia"/>
          <w:lang w:val="en-US" w:eastAsia="zh-CN"/>
        </w:rPr>
        <w:t>“命令调色板”使用自适应匹配来快速键盘调用任意命令</w:t>
      </w:r>
    </w:p>
    <w:p>
      <w:pPr>
        <w:ind w:firstLine="420" w:firstLineChars="0"/>
        <w:rPr>
          <w:rFonts w:hint="eastAsia"/>
          <w:lang w:val="en-US" w:eastAsia="zh-CN"/>
        </w:rPr>
      </w:pPr>
      <w:r>
        <w:rPr>
          <w:rFonts w:hint="eastAsia"/>
          <w:lang w:val="en-US" w:eastAsia="zh-CN"/>
        </w:rPr>
        <w:t>同时编辑：同时对多个选定区域进行相同的交互式更改</w:t>
      </w:r>
    </w:p>
    <w:p>
      <w:pPr>
        <w:ind w:firstLine="420" w:firstLineChars="0"/>
        <w:rPr>
          <w:rFonts w:hint="eastAsia"/>
          <w:lang w:val="en-US" w:eastAsia="zh-CN"/>
        </w:rPr>
      </w:pPr>
      <w:r>
        <w:rPr>
          <w:rFonts w:hint="eastAsia"/>
          <w:lang w:val="en-US" w:eastAsia="zh-CN"/>
        </w:rPr>
        <w:t>基于Python的插件API</w:t>
      </w:r>
    </w:p>
    <w:p>
      <w:pPr>
        <w:ind w:firstLine="420" w:firstLineChars="0"/>
        <w:rPr>
          <w:rFonts w:hint="eastAsia"/>
          <w:lang w:val="en-US" w:eastAsia="zh-CN"/>
        </w:rPr>
      </w:pPr>
      <w:r>
        <w:rPr>
          <w:rFonts w:hint="eastAsia"/>
          <w:lang w:val="en-US" w:eastAsia="zh-CN"/>
        </w:rPr>
        <w:t>项目特定的偏好</w:t>
      </w:r>
    </w:p>
    <w:p>
      <w:pPr>
        <w:ind w:firstLine="420" w:firstLineChars="0"/>
        <w:rPr>
          <w:rFonts w:hint="eastAsia"/>
          <w:lang w:val="en-US" w:eastAsia="zh-CN"/>
        </w:rPr>
      </w:pPr>
      <w:r>
        <w:rPr>
          <w:rFonts w:hint="eastAsia"/>
          <w:lang w:val="en-US" w:eastAsia="zh-CN"/>
        </w:rPr>
        <w:t>通过JSON设置文件进行广泛的可定制性，包括特定于项目和平台的设置</w:t>
      </w:r>
    </w:p>
    <w:p>
      <w:pPr>
        <w:ind w:firstLine="420" w:firstLineChars="0"/>
        <w:rPr>
          <w:rFonts w:hint="eastAsia"/>
          <w:lang w:val="en-US" w:eastAsia="zh-CN"/>
        </w:rPr>
      </w:pPr>
      <w:r>
        <w:rPr>
          <w:rFonts w:hint="eastAsia"/>
          <w:lang w:val="en-US" w:eastAsia="zh-CN"/>
        </w:rPr>
        <w:t>跨平台（Windows，macOS，Linux）</w:t>
      </w:r>
    </w:p>
    <w:p>
      <w:pPr>
        <w:ind w:firstLine="420" w:firstLineChars="0"/>
        <w:rPr>
          <w:rFonts w:hint="eastAsia"/>
          <w:lang w:val="en-US" w:eastAsia="zh-CN"/>
        </w:rPr>
      </w:pPr>
      <w:r>
        <w:rPr>
          <w:rFonts w:hint="eastAsia"/>
          <w:lang w:val="en-US" w:eastAsia="zh-CN"/>
        </w:rPr>
        <w:t>兼容来自TextMate的许多语言语法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br w:type="page"/>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pStyle w:val="2"/>
        <w:numPr>
          <w:ilvl w:val="0"/>
          <w:numId w:val="6"/>
        </w:numPr>
        <w:rPr>
          <w:rFonts w:hint="eastAsia"/>
          <w:lang w:val="en-US" w:eastAsia="zh-CN"/>
        </w:rPr>
      </w:pPr>
      <w:bookmarkStart w:id="54" w:name="_Toc20542"/>
      <w:r>
        <w:rPr>
          <w:rFonts w:hint="eastAsia"/>
          <w:lang w:val="en-US" w:eastAsia="zh-CN"/>
        </w:rPr>
        <w:t>详细设计</w:t>
      </w:r>
      <w:bookmarkEnd w:id="54"/>
    </w:p>
    <w:p>
      <w:pPr>
        <w:pStyle w:val="4"/>
        <w:rPr>
          <w:rFonts w:hint="eastAsia"/>
          <w:lang w:val="en-US" w:eastAsia="zh-CN"/>
        </w:rPr>
      </w:pPr>
      <w:bookmarkStart w:id="55" w:name="_Toc2334"/>
      <w:r>
        <w:rPr>
          <w:rFonts w:hint="eastAsia"/>
          <w:lang w:val="en-US" w:eastAsia="zh-CN"/>
        </w:rPr>
        <w:t>4.1 数据库设计</w:t>
      </w:r>
      <w:bookmarkEnd w:id="55"/>
    </w:p>
    <w:p>
      <w:pPr>
        <w:pStyle w:val="5"/>
        <w:rPr>
          <w:rFonts w:hint="eastAsia"/>
          <w:lang w:val="en-US" w:eastAsia="zh-CN"/>
        </w:rPr>
      </w:pPr>
      <w:bookmarkStart w:id="56" w:name="_Toc28791"/>
      <w:r>
        <w:rPr>
          <w:rFonts w:hint="eastAsia"/>
          <w:lang w:val="en-US" w:eastAsia="zh-CN"/>
        </w:rPr>
        <w:t>4.1.1 通知表</w:t>
      </w:r>
      <w:bookmarkEnd w:id="56"/>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4.1</w:t>
      </w:r>
      <w:r>
        <w:rPr>
          <w:rFonts w:eastAsia="楷体_GB2312"/>
          <w:color w:val="000000"/>
          <w:szCs w:val="21"/>
        </w:rPr>
        <w:t xml:space="preserve">  </w:t>
      </w:r>
      <w:r>
        <w:rPr>
          <w:rFonts w:hint="eastAsia" w:eastAsia="楷体_GB2312"/>
          <w:color w:val="000000"/>
          <w:szCs w:val="21"/>
          <w:lang w:eastAsia="zh-CN"/>
        </w:rPr>
        <w:t>通知表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eastAsia="zh-CN"/>
              </w:rPr>
            </w:pPr>
            <w:r>
              <w:rPr>
                <w:rFonts w:hint="eastAsia"/>
                <w:lang w:eastAsia="zh-CN"/>
              </w:rPr>
              <w:t>表名</w:t>
            </w:r>
          </w:p>
        </w:tc>
        <w:tc>
          <w:tcPr>
            <w:tcW w:w="1704" w:type="dxa"/>
          </w:tcPr>
          <w:p>
            <w:pPr>
              <w:pStyle w:val="27"/>
              <w:rPr>
                <w:rFonts w:hint="eastAsia"/>
                <w:lang w:eastAsia="zh-CN"/>
              </w:rPr>
            </w:pPr>
            <w:r>
              <w:rPr>
                <w:rFonts w:hint="eastAsia"/>
                <w:lang w:eastAsia="zh-CN"/>
              </w:rPr>
              <w:t>字段名（主键加粗）</w:t>
            </w:r>
          </w:p>
        </w:tc>
        <w:tc>
          <w:tcPr>
            <w:tcW w:w="1704" w:type="dxa"/>
          </w:tcPr>
          <w:p>
            <w:pPr>
              <w:pStyle w:val="27"/>
              <w:rPr>
                <w:rFonts w:hint="eastAsia"/>
                <w:lang w:eastAsia="zh-CN"/>
              </w:rPr>
            </w:pPr>
            <w:r>
              <w:rPr>
                <w:rFonts w:hint="eastAsia"/>
                <w:lang w:eastAsia="zh-CN"/>
              </w:rPr>
              <w:t>字段类型</w:t>
            </w:r>
          </w:p>
        </w:tc>
        <w:tc>
          <w:tcPr>
            <w:tcW w:w="1705" w:type="dxa"/>
          </w:tcPr>
          <w:p>
            <w:pPr>
              <w:pStyle w:val="27"/>
              <w:rPr>
                <w:rFonts w:hint="eastAsia"/>
                <w:lang w:eastAsia="zh-CN"/>
              </w:rPr>
            </w:pPr>
            <w:r>
              <w:rPr>
                <w:rFonts w:hint="eastAsia"/>
                <w:lang w:eastAsia="zh-CN"/>
              </w:rPr>
              <w:t>是否可为空（默认不可为空）</w:t>
            </w:r>
          </w:p>
        </w:tc>
        <w:tc>
          <w:tcPr>
            <w:tcW w:w="1705" w:type="dxa"/>
          </w:tcPr>
          <w:p>
            <w:pPr>
              <w:pStyle w:val="27"/>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notification</w:t>
            </w:r>
          </w:p>
        </w:tc>
        <w:tc>
          <w:tcPr>
            <w:tcW w:w="1704" w:type="dxa"/>
          </w:tcPr>
          <w:p>
            <w:pPr>
              <w:pStyle w:val="27"/>
              <w:rPr>
                <w:rFonts w:hint="eastAsia"/>
                <w:lang w:val="en-US" w:eastAsia="zh-CN"/>
              </w:rPr>
            </w:pPr>
            <w:r>
              <w:rPr>
                <w:rFonts w:hint="eastAsia"/>
                <w:lang w:val="en-US" w:eastAsia="zh-CN"/>
              </w:rPr>
              <w:t>Id</w:t>
            </w:r>
          </w:p>
        </w:tc>
        <w:tc>
          <w:tcPr>
            <w:tcW w:w="1704" w:type="dxa"/>
          </w:tcPr>
          <w:p>
            <w:pPr>
              <w:pStyle w:val="27"/>
              <w:rPr>
                <w:rFonts w:hint="eastAsia"/>
                <w:lang w:val="en-US" w:eastAsia="zh-CN"/>
              </w:rPr>
            </w:pPr>
            <w:r>
              <w:rPr>
                <w:rFonts w:hint="eastAsia"/>
                <w:lang w:val="en-US" w:eastAsia="zh-CN"/>
              </w:rPr>
              <w:t>Int(20)</w:t>
            </w:r>
          </w:p>
        </w:tc>
        <w:tc>
          <w:tcPr>
            <w:tcW w:w="1705" w:type="dxa"/>
          </w:tcPr>
          <w:p>
            <w:pPr>
              <w:pStyle w:val="27"/>
              <w:rPr>
                <w:rFonts w:hint="eastAsia"/>
                <w:lang w:eastAsia="zh-CN"/>
              </w:rPr>
            </w:pPr>
          </w:p>
        </w:tc>
        <w:tc>
          <w:tcPr>
            <w:tcW w:w="1705" w:type="dxa"/>
          </w:tcPr>
          <w:p>
            <w:pPr>
              <w:pStyle w:val="27"/>
              <w:rPr>
                <w:rFonts w:hint="eastAsia"/>
                <w:lang w:eastAsia="zh-CN"/>
              </w:rPr>
            </w:pPr>
            <w:r>
              <w:rPr>
                <w:rFonts w:hint="eastAsia"/>
                <w:lang w:eastAsia="zh-CN"/>
              </w:rPr>
              <w:t>通知</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p>
        </w:tc>
        <w:tc>
          <w:tcPr>
            <w:tcW w:w="1704" w:type="dxa"/>
          </w:tcPr>
          <w:p>
            <w:pPr>
              <w:pStyle w:val="27"/>
              <w:rPr>
                <w:rFonts w:hint="eastAsia"/>
                <w:lang w:val="en-US" w:eastAsia="zh-CN"/>
              </w:rPr>
            </w:pPr>
            <w:r>
              <w:rPr>
                <w:rFonts w:hint="eastAsia"/>
                <w:lang w:val="en-US" w:eastAsia="zh-CN"/>
              </w:rPr>
              <w:t>userid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val="en-US" w:eastAsia="zh-CN"/>
              </w:rPr>
            </w:pPr>
            <w:r>
              <w:rPr>
                <w:rFonts w:hint="eastAsia"/>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p>
        </w:tc>
        <w:tc>
          <w:tcPr>
            <w:tcW w:w="1704" w:type="dxa"/>
          </w:tcPr>
          <w:p>
            <w:pPr>
              <w:pStyle w:val="27"/>
              <w:rPr>
                <w:rFonts w:hint="eastAsia"/>
                <w:lang w:val="en-US" w:eastAsia="zh-CN"/>
              </w:rPr>
            </w:pPr>
            <w:r>
              <w:rPr>
                <w:rFonts w:hint="eastAsia"/>
                <w:lang w:val="en-US" w:eastAsia="zh-CN"/>
              </w:rPr>
              <w:t>Title</w:t>
            </w:r>
          </w:p>
        </w:tc>
        <w:tc>
          <w:tcPr>
            <w:tcW w:w="1704" w:type="dxa"/>
          </w:tcPr>
          <w:p>
            <w:pPr>
              <w:pStyle w:val="27"/>
              <w:rPr>
                <w:rFonts w:hint="eastAsia"/>
                <w:lang w:val="en-US" w:eastAsia="zh-CN"/>
              </w:rPr>
            </w:pPr>
            <w:r>
              <w:rPr>
                <w:rFonts w:hint="eastAsia"/>
                <w:lang w:val="en-US" w:eastAsia="zh-CN"/>
              </w:rPr>
              <w:t>Char(20)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p>
        </w:tc>
        <w:tc>
          <w:tcPr>
            <w:tcW w:w="1704" w:type="dxa"/>
          </w:tcPr>
          <w:p>
            <w:pPr>
              <w:pStyle w:val="27"/>
              <w:rPr>
                <w:rFonts w:hint="eastAsia"/>
                <w:lang w:val="en-US" w:eastAsia="zh-CN"/>
              </w:rPr>
            </w:pPr>
            <w:r>
              <w:rPr>
                <w:rFonts w:hint="eastAsia"/>
                <w:lang w:val="en-US" w:eastAsia="zh-CN"/>
              </w:rPr>
              <w:t>Type</w:t>
            </w:r>
          </w:p>
        </w:tc>
        <w:tc>
          <w:tcPr>
            <w:tcW w:w="1704" w:type="dxa"/>
          </w:tcPr>
          <w:p>
            <w:pPr>
              <w:pStyle w:val="27"/>
              <w:rPr>
                <w:rFonts w:hint="eastAsia"/>
                <w:lang w:val="en-US" w:eastAsia="zh-CN"/>
              </w:rPr>
            </w:pPr>
            <w:r>
              <w:rPr>
                <w:rFonts w:hint="eastAsia"/>
                <w:lang w:val="en-US" w:eastAsia="zh-CN"/>
              </w:rPr>
              <w:t>Int(1)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通知类型</w:t>
            </w:r>
          </w:p>
          <w:p>
            <w:pPr>
              <w:pStyle w:val="27"/>
              <w:rPr>
                <w:rFonts w:hint="eastAsia"/>
                <w:lang w:val="en-US" w:eastAsia="zh-CN"/>
              </w:rPr>
            </w:pPr>
            <w:r>
              <w:rPr>
                <w:rFonts w:hint="eastAsia"/>
                <w:lang w:val="en-US" w:eastAsia="zh-CN"/>
              </w:rPr>
              <w:t xml:space="preserve">1：成功 </w:t>
            </w:r>
          </w:p>
          <w:p>
            <w:pPr>
              <w:pStyle w:val="27"/>
              <w:rPr>
                <w:rFonts w:hint="eastAsia"/>
                <w:lang w:val="en-US" w:eastAsia="zh-CN"/>
              </w:rPr>
            </w:pPr>
            <w:r>
              <w:rPr>
                <w:rFonts w:hint="eastAsia"/>
                <w:lang w:val="en-US" w:eastAsia="zh-CN"/>
              </w:rPr>
              <w:t xml:space="preserve">0：失败 </w:t>
            </w:r>
          </w:p>
          <w:p>
            <w:pPr>
              <w:pStyle w:val="27"/>
              <w:rPr>
                <w:rFonts w:hint="eastAsia"/>
                <w:lang w:eastAsia="zh-CN"/>
              </w:rPr>
            </w:pPr>
            <w:r>
              <w:rPr>
                <w:rFonts w:hint="eastAsia"/>
                <w:lang w:val="en-US" w:eastAsia="zh-C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p>
        </w:tc>
        <w:tc>
          <w:tcPr>
            <w:tcW w:w="1704" w:type="dxa"/>
          </w:tcPr>
          <w:p>
            <w:pPr>
              <w:pStyle w:val="27"/>
              <w:rPr>
                <w:rFonts w:hint="eastAsia"/>
                <w:lang w:val="en-US" w:eastAsia="zh-CN"/>
              </w:rPr>
            </w:pPr>
            <w:r>
              <w:rPr>
                <w:rFonts w:hint="eastAsia"/>
                <w:lang w:val="en-US" w:eastAsia="zh-CN"/>
              </w:rPr>
              <w:t>createTime</w:t>
            </w:r>
          </w:p>
        </w:tc>
        <w:tc>
          <w:tcPr>
            <w:tcW w:w="1704" w:type="dxa"/>
          </w:tcPr>
          <w:p>
            <w:pPr>
              <w:pStyle w:val="27"/>
              <w:rPr>
                <w:rFonts w:hint="eastAsia"/>
                <w:lang w:val="en-US" w:eastAsia="zh-CN"/>
              </w:rPr>
            </w:pPr>
            <w:r>
              <w:rPr>
                <w:rFonts w:hint="eastAsia"/>
              </w:rPr>
              <w:t>timestamp</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创建时间</w:t>
            </w:r>
          </w:p>
        </w:tc>
      </w:tr>
    </w:tbl>
    <w:p>
      <w:pPr>
        <w:pStyle w:val="5"/>
        <w:rPr>
          <w:rFonts w:hint="eastAsia"/>
          <w:lang w:val="en-US" w:eastAsia="zh-CN"/>
        </w:rPr>
      </w:pPr>
      <w:bookmarkStart w:id="57" w:name="_Toc17771"/>
      <w:r>
        <w:rPr>
          <w:rFonts w:hint="eastAsia"/>
          <w:lang w:val="en-US" w:eastAsia="zh-CN"/>
        </w:rPr>
        <w:t>4.1.2 评论表</w:t>
      </w:r>
      <w:bookmarkEnd w:id="57"/>
    </w:p>
    <w:p>
      <w:pPr>
        <w:jc w:val="center"/>
        <w:rPr>
          <w:rFonts w:hint="eastAsia"/>
          <w:b/>
          <w:bCs/>
          <w:lang w:val="en-US" w:eastAsia="zh-CN"/>
        </w:rPr>
      </w:pPr>
      <w:r>
        <w:rPr>
          <w:rFonts w:eastAsia="楷体_GB2312"/>
          <w:color w:val="000000"/>
          <w:szCs w:val="21"/>
        </w:rPr>
        <w:t>表</w:t>
      </w:r>
      <w:r>
        <w:rPr>
          <w:rFonts w:hint="eastAsia" w:eastAsia="楷体_GB2312"/>
          <w:color w:val="000000"/>
          <w:szCs w:val="21"/>
          <w:lang w:val="en-US" w:eastAsia="zh-CN"/>
        </w:rPr>
        <w:t>4.2</w:t>
      </w:r>
      <w:r>
        <w:rPr>
          <w:rFonts w:eastAsia="楷体_GB2312"/>
          <w:color w:val="000000"/>
          <w:szCs w:val="21"/>
        </w:rPr>
        <w:t xml:space="preserve">  </w:t>
      </w:r>
      <w:r>
        <w:rPr>
          <w:rFonts w:hint="eastAsia" w:eastAsia="楷体_GB2312"/>
          <w:color w:val="000000"/>
          <w:szCs w:val="21"/>
          <w:lang w:eastAsia="zh-CN"/>
        </w:rPr>
        <w:t>评论表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eastAsia="zh-CN"/>
              </w:rPr>
              <w:t>表名</w:t>
            </w:r>
          </w:p>
        </w:tc>
        <w:tc>
          <w:tcPr>
            <w:tcW w:w="1704" w:type="dxa"/>
            <w:textDirection w:val="lrTb"/>
            <w:vAlign w:val="top"/>
          </w:tcPr>
          <w:p>
            <w:pPr>
              <w:pStyle w:val="27"/>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7"/>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7"/>
              <w:ind w:firstLine="0" w:firstLineChars="0"/>
              <w:rPr>
                <w:rFonts w:hint="eastAsia"/>
              </w:rPr>
            </w:pPr>
            <w:r>
              <w:rPr>
                <w:rFonts w:hint="eastAsia"/>
                <w:lang w:eastAsia="zh-CN"/>
              </w:rPr>
              <w:t>是否可为空（默认不可为空）</w:t>
            </w:r>
          </w:p>
        </w:tc>
        <w:tc>
          <w:tcPr>
            <w:tcW w:w="1705" w:type="dxa"/>
            <w:textDirection w:val="lrTb"/>
            <w:vAlign w:val="top"/>
          </w:tcPr>
          <w:p>
            <w:pPr>
              <w:pStyle w:val="27"/>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r>
              <w:rPr>
                <w:rFonts w:hint="eastAsia"/>
                <w:lang w:val="en-US" w:eastAsia="zh-CN"/>
              </w:rPr>
              <w:t>comment</w:t>
            </w:r>
          </w:p>
        </w:tc>
        <w:tc>
          <w:tcPr>
            <w:tcW w:w="1704" w:type="dxa"/>
          </w:tcPr>
          <w:p>
            <w:pPr>
              <w:pStyle w:val="27"/>
              <w:rPr>
                <w:rFonts w:hint="eastAsia"/>
                <w:lang w:val="en-US" w:eastAsia="zh-CN"/>
              </w:rPr>
            </w:pPr>
            <w:r>
              <w:rPr>
                <w:rFonts w:hint="eastAsia"/>
                <w:lang w:val="en-US" w:eastAsia="zh-CN"/>
              </w:rPr>
              <w:t>id</w:t>
            </w:r>
          </w:p>
        </w:tc>
        <w:tc>
          <w:tcPr>
            <w:tcW w:w="1704" w:type="dxa"/>
          </w:tcPr>
          <w:p>
            <w:pPr>
              <w:pStyle w:val="27"/>
              <w:rPr>
                <w:rFonts w:hint="eastAsia"/>
                <w:lang w:val="en-US" w:eastAsia="zh-CN"/>
              </w:rPr>
            </w:pPr>
            <w:r>
              <w:rPr>
                <w:rFonts w:hint="eastAsia"/>
                <w:lang w:val="en-US" w:eastAsia="zh-CN"/>
              </w:rPr>
              <w:t>Int(20)</w:t>
            </w:r>
          </w:p>
        </w:tc>
        <w:tc>
          <w:tcPr>
            <w:tcW w:w="1705" w:type="dxa"/>
          </w:tcPr>
          <w:p>
            <w:pPr>
              <w:pStyle w:val="27"/>
              <w:rPr>
                <w:rFonts w:hint="eastAsia"/>
              </w:rPr>
            </w:pPr>
          </w:p>
        </w:tc>
        <w:tc>
          <w:tcPr>
            <w:tcW w:w="1705" w:type="dxa"/>
          </w:tcPr>
          <w:p>
            <w:pPr>
              <w:pStyle w:val="27"/>
              <w:rPr>
                <w:rFonts w:hint="eastAsia"/>
                <w:lang w:eastAsia="zh-CN"/>
              </w:rPr>
            </w:pPr>
            <w:r>
              <w:rPr>
                <w:rFonts w:hint="eastAsia"/>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articleId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val="en-US"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p>
        </w:tc>
        <w:tc>
          <w:tcPr>
            <w:tcW w:w="1704" w:type="dxa"/>
          </w:tcPr>
          <w:p>
            <w:pPr>
              <w:pStyle w:val="27"/>
              <w:rPr>
                <w:rFonts w:hint="eastAsia"/>
                <w:lang w:val="en-US" w:eastAsia="zh-CN"/>
              </w:rPr>
            </w:pPr>
            <w:r>
              <w:rPr>
                <w:rFonts w:hint="eastAsia"/>
                <w:lang w:val="en-US" w:eastAsia="zh-CN"/>
              </w:rPr>
              <w:t>userId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p>
        </w:tc>
        <w:tc>
          <w:tcPr>
            <w:tcW w:w="1704" w:type="dxa"/>
          </w:tcPr>
          <w:p>
            <w:pPr>
              <w:pStyle w:val="27"/>
              <w:rPr>
                <w:rFonts w:hint="eastAsia"/>
                <w:lang w:val="en-US" w:eastAsia="zh-CN"/>
              </w:rPr>
            </w:pPr>
            <w:r>
              <w:rPr>
                <w:rFonts w:hint="eastAsia"/>
                <w:lang w:val="en-US" w:eastAsia="zh-CN"/>
              </w:rPr>
              <w:t>content</w:t>
            </w:r>
          </w:p>
        </w:tc>
        <w:tc>
          <w:tcPr>
            <w:tcW w:w="1704" w:type="dxa"/>
          </w:tcPr>
          <w:p>
            <w:pPr>
              <w:pStyle w:val="27"/>
              <w:rPr>
                <w:rFonts w:hint="eastAsia"/>
                <w:lang w:val="en-US" w:eastAsia="zh-CN"/>
              </w:rPr>
            </w:pPr>
            <w:r>
              <w:rPr>
                <w:rFonts w:hint="eastAsia"/>
                <w:lang w:val="en-US" w:eastAsia="zh-CN"/>
              </w:rPr>
              <w:t>Varchar(100)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rPr>
            </w:pPr>
          </w:p>
        </w:tc>
        <w:tc>
          <w:tcPr>
            <w:tcW w:w="1704" w:type="dxa"/>
          </w:tcPr>
          <w:p>
            <w:pPr>
              <w:pStyle w:val="27"/>
              <w:rPr>
                <w:rFonts w:hint="eastAsia"/>
                <w:lang w:val="en-US" w:eastAsia="zh-CN"/>
              </w:rPr>
            </w:pPr>
            <w:r>
              <w:rPr>
                <w:rFonts w:hint="eastAsia"/>
                <w:lang w:val="en-US" w:eastAsia="zh-CN"/>
              </w:rPr>
              <w:t>createTime</w:t>
            </w:r>
          </w:p>
        </w:tc>
        <w:tc>
          <w:tcPr>
            <w:tcW w:w="1704" w:type="dxa"/>
          </w:tcPr>
          <w:p>
            <w:pPr>
              <w:pStyle w:val="27"/>
              <w:rPr>
                <w:rFonts w:hint="eastAsia"/>
                <w:lang w:val="en-US" w:eastAsia="zh-CN"/>
              </w:rPr>
            </w:pPr>
            <w:r>
              <w:rPr>
                <w:rFonts w:hint="eastAsia"/>
              </w:rPr>
              <w:t>timestamp</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创建时间</w:t>
            </w:r>
          </w:p>
        </w:tc>
      </w:tr>
    </w:tbl>
    <w:p>
      <w:pPr>
        <w:pStyle w:val="5"/>
        <w:rPr>
          <w:rFonts w:hint="eastAsia"/>
          <w:lang w:val="en-US" w:eastAsia="zh-CN"/>
        </w:rPr>
      </w:pPr>
      <w:bookmarkStart w:id="58" w:name="_Toc8903"/>
      <w:r>
        <w:rPr>
          <w:rFonts w:hint="eastAsia"/>
          <w:lang w:val="en-US" w:eastAsia="zh-CN"/>
        </w:rPr>
        <w:t>4.1.3 文章表</w:t>
      </w:r>
      <w:bookmarkEnd w:id="58"/>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4.3</w:t>
      </w:r>
      <w:r>
        <w:rPr>
          <w:rFonts w:eastAsia="楷体_GB2312"/>
          <w:color w:val="000000"/>
          <w:szCs w:val="21"/>
        </w:rPr>
        <w:t xml:space="preserve"> </w:t>
      </w:r>
      <w:r>
        <w:rPr>
          <w:rFonts w:hint="eastAsia" w:eastAsia="楷体_GB2312"/>
          <w:color w:val="000000"/>
          <w:szCs w:val="21"/>
          <w:lang w:eastAsia="zh-CN"/>
        </w:rPr>
        <w:t>文章表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eastAsia="zh-CN"/>
              </w:rPr>
              <w:t>表名</w:t>
            </w:r>
          </w:p>
        </w:tc>
        <w:tc>
          <w:tcPr>
            <w:tcW w:w="1704" w:type="dxa"/>
            <w:textDirection w:val="lrTb"/>
            <w:vAlign w:val="top"/>
          </w:tcPr>
          <w:p>
            <w:pPr>
              <w:pStyle w:val="27"/>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7"/>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7"/>
              <w:ind w:firstLine="0" w:firstLineChars="0"/>
              <w:rPr>
                <w:rFonts w:hint="eastAsia"/>
              </w:rPr>
            </w:pPr>
            <w:r>
              <w:rPr>
                <w:rFonts w:hint="eastAsia"/>
                <w:lang w:eastAsia="zh-CN"/>
              </w:rPr>
              <w:t>是否可为空（默认不可为空）</w:t>
            </w:r>
          </w:p>
        </w:tc>
        <w:tc>
          <w:tcPr>
            <w:tcW w:w="1705" w:type="dxa"/>
            <w:textDirection w:val="lrTb"/>
            <w:vAlign w:val="top"/>
          </w:tcPr>
          <w:p>
            <w:pPr>
              <w:pStyle w:val="27"/>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article</w:t>
            </w:r>
          </w:p>
        </w:tc>
        <w:tc>
          <w:tcPr>
            <w:tcW w:w="1704" w:type="dxa"/>
          </w:tcPr>
          <w:p>
            <w:pPr>
              <w:pStyle w:val="27"/>
              <w:rPr>
                <w:rFonts w:hint="eastAsia"/>
                <w:lang w:val="en-US" w:eastAsia="zh-CN"/>
              </w:rPr>
            </w:pPr>
            <w:r>
              <w:rPr>
                <w:rFonts w:hint="eastAsia"/>
                <w:lang w:val="en-US" w:eastAsia="zh-CN"/>
              </w:rPr>
              <w:t>id</w:t>
            </w:r>
          </w:p>
        </w:tc>
        <w:tc>
          <w:tcPr>
            <w:tcW w:w="1704" w:type="dxa"/>
          </w:tcPr>
          <w:p>
            <w:pPr>
              <w:pStyle w:val="27"/>
              <w:rPr>
                <w:rFonts w:hint="eastAsia"/>
                <w:lang w:val="en-US" w:eastAsia="zh-CN"/>
              </w:rPr>
            </w:pPr>
            <w:r>
              <w:rPr>
                <w:rFonts w:hint="eastAsia"/>
                <w:lang w:val="en-US" w:eastAsia="zh-CN"/>
              </w:rPr>
              <w:t>Int(20)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文章</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userid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作者</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username</w:t>
            </w:r>
          </w:p>
        </w:tc>
        <w:tc>
          <w:tcPr>
            <w:tcW w:w="1704" w:type="dxa"/>
          </w:tcPr>
          <w:p>
            <w:pPr>
              <w:pStyle w:val="27"/>
              <w:rPr>
                <w:rFonts w:hint="eastAsia"/>
                <w:lang w:val="en-US" w:eastAsia="zh-CN"/>
              </w:rPr>
            </w:pPr>
            <w:r>
              <w:rPr>
                <w:rFonts w:hint="eastAsia"/>
                <w:lang w:val="en-US" w:eastAsia="zh-CN"/>
              </w:rPr>
              <w:t>Varchar(10)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title</w:t>
            </w:r>
          </w:p>
        </w:tc>
        <w:tc>
          <w:tcPr>
            <w:tcW w:w="1704" w:type="dxa"/>
          </w:tcPr>
          <w:p>
            <w:pPr>
              <w:pStyle w:val="27"/>
              <w:rPr>
                <w:rFonts w:hint="eastAsia"/>
                <w:lang w:val="en-US" w:eastAsia="zh-CN"/>
              </w:rPr>
            </w:pPr>
            <w:r>
              <w:rPr>
                <w:rFonts w:hint="eastAsia"/>
                <w:lang w:val="en-US" w:eastAsia="zh-CN"/>
              </w:rPr>
              <w:t>Varchar(20)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content</w:t>
            </w:r>
          </w:p>
        </w:tc>
        <w:tc>
          <w:tcPr>
            <w:tcW w:w="1704" w:type="dxa"/>
          </w:tcPr>
          <w:p>
            <w:pPr>
              <w:pStyle w:val="27"/>
              <w:rPr>
                <w:rFonts w:hint="eastAsia"/>
                <w:lang w:val="en-US" w:eastAsia="zh-CN"/>
              </w:rPr>
            </w:pPr>
            <w:r>
              <w:rPr>
                <w:rFonts w:hint="eastAsia"/>
                <w:lang w:val="en-US" w:eastAsia="zh-CN"/>
              </w:rPr>
              <w:t>text</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categoryId</w:t>
            </w:r>
          </w:p>
        </w:tc>
        <w:tc>
          <w:tcPr>
            <w:tcW w:w="1704" w:type="dxa"/>
          </w:tcPr>
          <w:p>
            <w:pPr>
              <w:pStyle w:val="27"/>
              <w:rPr>
                <w:rFonts w:hint="eastAsia"/>
                <w:lang w:val="en-US" w:eastAsia="zh-CN"/>
              </w:rPr>
            </w:pPr>
            <w:r>
              <w:rPr>
                <w:rFonts w:hint="eastAsia"/>
                <w:lang w:val="en-US" w:eastAsia="zh-CN"/>
              </w:rPr>
              <w:t>Int(10)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分类</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likeNum</w:t>
            </w:r>
          </w:p>
        </w:tc>
        <w:tc>
          <w:tcPr>
            <w:tcW w:w="1704" w:type="dxa"/>
          </w:tcPr>
          <w:p>
            <w:pPr>
              <w:pStyle w:val="27"/>
              <w:rPr>
                <w:rFonts w:hint="eastAsia"/>
                <w:lang w:val="en-US" w:eastAsia="zh-CN"/>
              </w:rPr>
            </w:pPr>
            <w:r>
              <w:rPr>
                <w:rFonts w:hint="eastAsia"/>
                <w:lang w:val="en-US" w:eastAsia="zh-CN"/>
              </w:rPr>
              <w:t>Int(3)</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commentNum</w:t>
            </w:r>
          </w:p>
        </w:tc>
        <w:tc>
          <w:tcPr>
            <w:tcW w:w="1704" w:type="dxa"/>
          </w:tcPr>
          <w:p>
            <w:pPr>
              <w:pStyle w:val="27"/>
              <w:rPr>
                <w:rFonts w:hint="eastAsia"/>
                <w:lang w:val="en-US" w:eastAsia="zh-CN"/>
              </w:rPr>
            </w:pPr>
            <w:r>
              <w:rPr>
                <w:rFonts w:hint="eastAsia"/>
                <w:lang w:val="en-US" w:eastAsia="zh-CN"/>
              </w:rPr>
              <w:t>Int(3)</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isHot</w:t>
            </w:r>
          </w:p>
        </w:tc>
        <w:tc>
          <w:tcPr>
            <w:tcW w:w="1704" w:type="dxa"/>
          </w:tcPr>
          <w:p>
            <w:pPr>
              <w:pStyle w:val="27"/>
              <w:rPr>
                <w:rFonts w:hint="eastAsia"/>
                <w:lang w:val="en-US" w:eastAsia="zh-CN"/>
              </w:rPr>
            </w:pPr>
            <w:r>
              <w:rPr>
                <w:rFonts w:hint="eastAsia"/>
                <w:lang w:val="en-US" w:eastAsia="zh-CN"/>
              </w:rPr>
              <w:t>Smallint(1)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createTime</w:t>
            </w:r>
          </w:p>
        </w:tc>
        <w:tc>
          <w:tcPr>
            <w:tcW w:w="1704" w:type="dxa"/>
          </w:tcPr>
          <w:p>
            <w:pPr>
              <w:pStyle w:val="27"/>
              <w:rPr>
                <w:rFonts w:hint="eastAsia"/>
                <w:lang w:val="en-US" w:eastAsia="zh-CN"/>
              </w:rPr>
            </w:pPr>
            <w:r>
              <w:rPr>
                <w:rFonts w:hint="eastAsia"/>
                <w:lang w:val="en-US" w:eastAsia="zh-CN"/>
              </w:rPr>
              <w:t>timestamp</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创建时间</w:t>
            </w:r>
          </w:p>
        </w:tc>
      </w:tr>
    </w:tbl>
    <w:p>
      <w:pPr>
        <w:pStyle w:val="5"/>
        <w:rPr>
          <w:rFonts w:hint="eastAsia"/>
          <w:lang w:val="en-US" w:eastAsia="zh-CN"/>
        </w:rPr>
      </w:pPr>
      <w:bookmarkStart w:id="59" w:name="_Toc15995"/>
      <w:r>
        <w:rPr>
          <w:rFonts w:hint="eastAsia"/>
          <w:lang w:val="en-US" w:eastAsia="zh-CN"/>
        </w:rPr>
        <w:t>4.1.4 关注表</w:t>
      </w:r>
      <w:bookmarkEnd w:id="59"/>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4.4</w:t>
      </w:r>
      <w:r>
        <w:rPr>
          <w:rFonts w:eastAsia="楷体_GB2312"/>
          <w:color w:val="000000"/>
          <w:szCs w:val="21"/>
        </w:rPr>
        <w:t xml:space="preserve"> </w:t>
      </w:r>
      <w:r>
        <w:rPr>
          <w:rFonts w:hint="eastAsia" w:eastAsia="楷体_GB2312"/>
          <w:color w:val="000000"/>
          <w:szCs w:val="21"/>
          <w:lang w:eastAsia="zh-CN"/>
        </w:rPr>
        <w:t>关注表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eastAsia="zh-CN"/>
              </w:rPr>
              <w:t>表名</w:t>
            </w:r>
          </w:p>
        </w:tc>
        <w:tc>
          <w:tcPr>
            <w:tcW w:w="1704" w:type="dxa"/>
            <w:textDirection w:val="lrTb"/>
            <w:vAlign w:val="top"/>
          </w:tcPr>
          <w:p>
            <w:pPr>
              <w:pStyle w:val="27"/>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7"/>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7"/>
              <w:ind w:firstLine="0" w:firstLineChars="0"/>
              <w:rPr>
                <w:rFonts w:hint="eastAsia"/>
              </w:rPr>
            </w:pPr>
            <w:r>
              <w:rPr>
                <w:rFonts w:hint="eastAsia"/>
                <w:lang w:eastAsia="zh-CN"/>
              </w:rPr>
              <w:t>是否可为空（默认不可为空）</w:t>
            </w:r>
          </w:p>
        </w:tc>
        <w:tc>
          <w:tcPr>
            <w:tcW w:w="1705" w:type="dxa"/>
            <w:textDirection w:val="lrTb"/>
            <w:vAlign w:val="top"/>
          </w:tcPr>
          <w:p>
            <w:pPr>
              <w:pStyle w:val="27"/>
              <w:ind w:firstLine="0" w:firstLineChars="0"/>
              <w:rPr>
                <w:rFonts w:hint="eastAsia"/>
                <w:lang w:val="en-US"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attention</w:t>
            </w:r>
          </w:p>
        </w:tc>
        <w:tc>
          <w:tcPr>
            <w:tcW w:w="1704" w:type="dxa"/>
          </w:tcPr>
          <w:p>
            <w:pPr>
              <w:pStyle w:val="27"/>
              <w:rPr>
                <w:rFonts w:hint="eastAsia"/>
                <w:lang w:val="en-US" w:eastAsia="zh-CN"/>
              </w:rPr>
            </w:pPr>
            <w:r>
              <w:rPr>
                <w:rFonts w:hint="eastAsia"/>
                <w:lang w:val="en-US" w:eastAsia="zh-CN"/>
              </w:rPr>
              <w:t>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val="en-US" w:eastAsia="zh-CN"/>
              </w:rPr>
            </w:pPr>
            <w:r>
              <w:rPr>
                <w:rFonts w:hint="eastAsia"/>
                <w:lang w:val="en-US" w:eastAsia="zh-C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userid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writerid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被关注用户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writername</w:t>
            </w:r>
          </w:p>
        </w:tc>
        <w:tc>
          <w:tcPr>
            <w:tcW w:w="1704" w:type="dxa"/>
          </w:tcPr>
          <w:p>
            <w:pPr>
              <w:pStyle w:val="27"/>
              <w:rPr>
                <w:rFonts w:hint="eastAsia"/>
                <w:lang w:val="en-US" w:eastAsia="zh-CN"/>
              </w:rPr>
            </w:pPr>
            <w:r>
              <w:rPr>
                <w:rFonts w:hint="eastAsia"/>
                <w:lang w:val="en-US" w:eastAsia="zh-CN"/>
              </w:rPr>
              <w:t>Varchar(20)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被关注用户名</w:t>
            </w:r>
          </w:p>
        </w:tc>
      </w:tr>
    </w:tbl>
    <w:p>
      <w:pPr>
        <w:pStyle w:val="5"/>
        <w:rPr>
          <w:rFonts w:hint="eastAsia"/>
          <w:lang w:val="en-US" w:eastAsia="zh-CN"/>
        </w:rPr>
      </w:pPr>
      <w:bookmarkStart w:id="60" w:name="_Toc14002"/>
      <w:r>
        <w:rPr>
          <w:rFonts w:hint="eastAsia"/>
          <w:lang w:val="en-US" w:eastAsia="zh-CN"/>
        </w:rPr>
        <w:t>4.1.5 用户信息表</w:t>
      </w:r>
      <w:bookmarkEnd w:id="60"/>
    </w:p>
    <w:p>
      <w:pPr>
        <w:jc w:val="center"/>
        <w:rPr>
          <w:rFonts w:eastAsia="楷体_GB2312"/>
          <w:color w:val="000000"/>
          <w:szCs w:val="21"/>
        </w:rPr>
      </w:pPr>
    </w:p>
    <w:p>
      <w:pPr>
        <w:jc w:val="center"/>
        <w:rPr>
          <w:rFonts w:eastAsia="楷体_GB2312"/>
          <w:color w:val="000000"/>
          <w:szCs w:val="21"/>
        </w:rPr>
      </w:pPr>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4.5</w:t>
      </w:r>
      <w:r>
        <w:rPr>
          <w:rFonts w:eastAsia="楷体_GB2312"/>
          <w:color w:val="000000"/>
          <w:szCs w:val="21"/>
        </w:rPr>
        <w:t xml:space="preserve">  </w:t>
      </w:r>
      <w:r>
        <w:rPr>
          <w:rFonts w:hint="eastAsia" w:eastAsia="楷体_GB2312"/>
          <w:color w:val="000000"/>
          <w:szCs w:val="21"/>
          <w:lang w:eastAsia="zh-CN"/>
        </w:rPr>
        <w:t>用户信息表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eastAsia="zh-CN"/>
              </w:rPr>
              <w:t>表名</w:t>
            </w:r>
          </w:p>
        </w:tc>
        <w:tc>
          <w:tcPr>
            <w:tcW w:w="1704" w:type="dxa"/>
            <w:textDirection w:val="lrTb"/>
            <w:vAlign w:val="top"/>
          </w:tcPr>
          <w:p>
            <w:pPr>
              <w:pStyle w:val="27"/>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7"/>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7"/>
              <w:ind w:firstLine="0" w:firstLineChars="0"/>
              <w:rPr>
                <w:rFonts w:hint="eastAsia"/>
              </w:rPr>
            </w:pPr>
            <w:r>
              <w:rPr>
                <w:rFonts w:hint="eastAsia"/>
                <w:lang w:eastAsia="zh-CN"/>
              </w:rPr>
              <w:t>是否可为空（默认不可为空）</w:t>
            </w:r>
          </w:p>
        </w:tc>
        <w:tc>
          <w:tcPr>
            <w:tcW w:w="1705" w:type="dxa"/>
            <w:textDirection w:val="lrTb"/>
            <w:vAlign w:val="top"/>
          </w:tcPr>
          <w:p>
            <w:pPr>
              <w:pStyle w:val="27"/>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userinfo</w:t>
            </w:r>
          </w:p>
        </w:tc>
        <w:tc>
          <w:tcPr>
            <w:tcW w:w="1704" w:type="dxa"/>
          </w:tcPr>
          <w:p>
            <w:pPr>
              <w:pStyle w:val="27"/>
              <w:rPr>
                <w:rFonts w:hint="eastAsia"/>
                <w:lang w:val="en-US" w:eastAsia="zh-CN"/>
              </w:rPr>
            </w:pPr>
            <w:r>
              <w:rPr>
                <w:rFonts w:hint="eastAsia"/>
                <w:lang w:val="en-US" w:eastAsia="zh-CN"/>
              </w:rPr>
              <w:t>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nickname</w:t>
            </w:r>
          </w:p>
        </w:tc>
        <w:tc>
          <w:tcPr>
            <w:tcW w:w="1704" w:type="dxa"/>
          </w:tcPr>
          <w:p>
            <w:pPr>
              <w:pStyle w:val="27"/>
              <w:rPr>
                <w:rFonts w:hint="eastAsia"/>
                <w:lang w:val="en-US" w:eastAsia="zh-CN"/>
              </w:rPr>
            </w:pPr>
            <w:r>
              <w:rPr>
                <w:rFonts w:hint="eastAsia"/>
                <w:lang w:val="en-US" w:eastAsia="zh-CN"/>
              </w:rPr>
              <w:t>Varchar(10)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email</w:t>
            </w:r>
          </w:p>
        </w:tc>
        <w:tc>
          <w:tcPr>
            <w:tcW w:w="1704" w:type="dxa"/>
          </w:tcPr>
          <w:p>
            <w:pPr>
              <w:pStyle w:val="27"/>
              <w:rPr>
                <w:rFonts w:hint="eastAsia"/>
                <w:lang w:val="en-US" w:eastAsia="zh-CN"/>
              </w:rPr>
            </w:pPr>
            <w:r>
              <w:rPr>
                <w:rFonts w:hint="eastAsia"/>
                <w:lang w:val="en-US" w:eastAsia="zh-CN"/>
              </w:rPr>
              <w:t>Varchar(20)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city</w:t>
            </w:r>
          </w:p>
        </w:tc>
        <w:tc>
          <w:tcPr>
            <w:tcW w:w="1704" w:type="dxa"/>
          </w:tcPr>
          <w:p>
            <w:pPr>
              <w:pStyle w:val="27"/>
              <w:rPr>
                <w:rFonts w:hint="eastAsia"/>
                <w:lang w:val="en-US" w:eastAsia="zh-CN"/>
              </w:rPr>
            </w:pPr>
            <w:r>
              <w:rPr>
                <w:rFonts w:hint="eastAsia"/>
                <w:lang w:val="en-US" w:eastAsia="zh-CN"/>
              </w:rPr>
              <w:t>Varchar(8)</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birth</w:t>
            </w:r>
          </w:p>
        </w:tc>
        <w:tc>
          <w:tcPr>
            <w:tcW w:w="1704" w:type="dxa"/>
          </w:tcPr>
          <w:p>
            <w:pPr>
              <w:pStyle w:val="27"/>
              <w:rPr>
                <w:rFonts w:hint="eastAsia"/>
                <w:lang w:val="en-US" w:eastAsia="zh-CN"/>
              </w:rPr>
            </w:pPr>
            <w:r>
              <w:rPr>
                <w:rFonts w:hint="eastAsia"/>
                <w:lang w:val="en-US" w:eastAsia="zh-CN"/>
              </w:rPr>
              <w:t>date</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sex</w:t>
            </w:r>
          </w:p>
        </w:tc>
        <w:tc>
          <w:tcPr>
            <w:tcW w:w="1704" w:type="dxa"/>
          </w:tcPr>
          <w:p>
            <w:pPr>
              <w:pStyle w:val="27"/>
              <w:rPr>
                <w:rFonts w:hint="eastAsia"/>
                <w:lang w:val="en-US" w:eastAsia="zh-CN"/>
              </w:rPr>
            </w:pPr>
            <w:r>
              <w:rPr>
                <w:rFonts w:hint="eastAsia"/>
                <w:lang w:val="en-US" w:eastAsia="zh-CN"/>
              </w:rPr>
              <w:t>Binary(1)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likeNum</w:t>
            </w:r>
          </w:p>
        </w:tc>
        <w:tc>
          <w:tcPr>
            <w:tcW w:w="1704" w:type="dxa"/>
          </w:tcPr>
          <w:p>
            <w:pPr>
              <w:pStyle w:val="27"/>
              <w:rPr>
                <w:rFonts w:hint="eastAsia"/>
                <w:lang w:val="en-US" w:eastAsia="zh-CN"/>
              </w:rPr>
            </w:pPr>
            <w:r>
              <w:rPr>
                <w:rFonts w:hint="eastAsia"/>
                <w:lang w:val="en-US" w:eastAsia="zh-CN"/>
              </w:rPr>
              <w:t>Int(10)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fansNum</w:t>
            </w:r>
          </w:p>
        </w:tc>
        <w:tc>
          <w:tcPr>
            <w:tcW w:w="1704" w:type="dxa"/>
          </w:tcPr>
          <w:p>
            <w:pPr>
              <w:pStyle w:val="27"/>
              <w:rPr>
                <w:rFonts w:hint="eastAsia"/>
                <w:lang w:val="en-US" w:eastAsia="zh-CN"/>
              </w:rPr>
            </w:pPr>
            <w:r>
              <w:rPr>
                <w:rFonts w:hint="eastAsia"/>
                <w:lang w:val="en-US" w:eastAsia="zh-CN"/>
              </w:rPr>
              <w:t>Int(10)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isHot</w:t>
            </w:r>
          </w:p>
        </w:tc>
        <w:tc>
          <w:tcPr>
            <w:tcW w:w="1704" w:type="dxa"/>
          </w:tcPr>
          <w:p>
            <w:pPr>
              <w:pStyle w:val="27"/>
              <w:rPr>
                <w:rFonts w:hint="eastAsia"/>
                <w:lang w:val="en-US" w:eastAsia="zh-CN"/>
              </w:rPr>
            </w:pPr>
            <w:r>
              <w:rPr>
                <w:rFonts w:hint="eastAsia"/>
                <w:lang w:val="en-US" w:eastAsia="zh-CN"/>
              </w:rPr>
              <w:t>Smallint(1)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是否被推荐</w:t>
            </w:r>
          </w:p>
        </w:tc>
      </w:tr>
    </w:tbl>
    <w:p>
      <w:pPr>
        <w:pStyle w:val="5"/>
        <w:rPr>
          <w:rFonts w:hint="eastAsia"/>
          <w:lang w:val="en-US" w:eastAsia="zh-CN"/>
        </w:rPr>
      </w:pPr>
      <w:bookmarkStart w:id="61" w:name="_Toc30727"/>
      <w:r>
        <w:rPr>
          <w:rFonts w:hint="eastAsia"/>
          <w:lang w:val="en-US" w:eastAsia="zh-CN"/>
        </w:rPr>
        <w:t>4.1.6 用户登录表</w:t>
      </w:r>
      <w:bookmarkEnd w:id="61"/>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4.6</w:t>
      </w:r>
      <w:r>
        <w:rPr>
          <w:rFonts w:eastAsia="楷体_GB2312"/>
          <w:color w:val="000000"/>
          <w:szCs w:val="21"/>
        </w:rPr>
        <w:t xml:space="preserve">  </w:t>
      </w:r>
      <w:r>
        <w:rPr>
          <w:rFonts w:hint="eastAsia" w:eastAsia="楷体_GB2312"/>
          <w:color w:val="000000"/>
          <w:szCs w:val="21"/>
          <w:lang w:eastAsia="zh-CN"/>
        </w:rPr>
        <w:t>用户登录信息表</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eastAsia="zh-CN"/>
              </w:rPr>
              <w:t>表名</w:t>
            </w:r>
          </w:p>
        </w:tc>
        <w:tc>
          <w:tcPr>
            <w:tcW w:w="1704" w:type="dxa"/>
            <w:textDirection w:val="lrTb"/>
            <w:vAlign w:val="top"/>
          </w:tcPr>
          <w:p>
            <w:pPr>
              <w:pStyle w:val="27"/>
              <w:ind w:firstLine="0" w:firstLineChars="0"/>
              <w:rPr>
                <w:rFonts w:hint="eastAsia"/>
                <w:lang w:val="en-US" w:eastAsia="zh-CN"/>
              </w:rPr>
            </w:pPr>
            <w:r>
              <w:rPr>
                <w:rFonts w:hint="eastAsia"/>
                <w:lang w:eastAsia="zh-CN"/>
              </w:rPr>
              <w:t>字段名（主键加粗）</w:t>
            </w:r>
          </w:p>
        </w:tc>
        <w:tc>
          <w:tcPr>
            <w:tcW w:w="1704" w:type="dxa"/>
            <w:textDirection w:val="lrTb"/>
            <w:vAlign w:val="top"/>
          </w:tcPr>
          <w:p>
            <w:pPr>
              <w:pStyle w:val="27"/>
              <w:ind w:firstLine="0" w:firstLineChars="0"/>
              <w:rPr>
                <w:rFonts w:hint="eastAsia"/>
                <w:lang w:val="en-US" w:eastAsia="zh-CN"/>
              </w:rPr>
            </w:pPr>
            <w:r>
              <w:rPr>
                <w:rFonts w:hint="eastAsia"/>
                <w:lang w:eastAsia="zh-CN"/>
              </w:rPr>
              <w:t>字段类型</w:t>
            </w:r>
          </w:p>
        </w:tc>
        <w:tc>
          <w:tcPr>
            <w:tcW w:w="1705" w:type="dxa"/>
            <w:textDirection w:val="lrTb"/>
            <w:vAlign w:val="top"/>
          </w:tcPr>
          <w:p>
            <w:pPr>
              <w:pStyle w:val="27"/>
              <w:ind w:firstLine="0" w:firstLineChars="0"/>
              <w:rPr>
                <w:rFonts w:hint="eastAsia"/>
              </w:rPr>
            </w:pPr>
            <w:r>
              <w:rPr>
                <w:rFonts w:hint="eastAsia"/>
                <w:lang w:eastAsia="zh-CN"/>
              </w:rPr>
              <w:t>是否可为空（默认不可为空）</w:t>
            </w:r>
          </w:p>
        </w:tc>
        <w:tc>
          <w:tcPr>
            <w:tcW w:w="1705" w:type="dxa"/>
            <w:textDirection w:val="lrTb"/>
            <w:vAlign w:val="top"/>
          </w:tcPr>
          <w:p>
            <w:pPr>
              <w:pStyle w:val="27"/>
              <w:ind w:firstLine="0" w:firstLineChars="0"/>
              <w:rPr>
                <w:rFonts w:hint="eastAsia"/>
                <w:lang w:eastAsia="zh-CN"/>
              </w:rPr>
            </w:pPr>
            <w:r>
              <w:rPr>
                <w:rFonts w:hint="eastAsia"/>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userlog</w:t>
            </w:r>
          </w:p>
        </w:tc>
        <w:tc>
          <w:tcPr>
            <w:tcW w:w="1704" w:type="dxa"/>
          </w:tcPr>
          <w:p>
            <w:pPr>
              <w:pStyle w:val="27"/>
              <w:rPr>
                <w:rFonts w:hint="eastAsia"/>
                <w:lang w:val="en-US" w:eastAsia="zh-CN"/>
              </w:rPr>
            </w:pPr>
            <w:r>
              <w:rPr>
                <w:rFonts w:hint="eastAsia"/>
                <w:lang w:val="en-US" w:eastAsia="zh-CN"/>
              </w:rPr>
              <w:t>id</w:t>
            </w:r>
          </w:p>
        </w:tc>
        <w:tc>
          <w:tcPr>
            <w:tcW w:w="1704" w:type="dxa"/>
          </w:tcPr>
          <w:p>
            <w:pPr>
              <w:pStyle w:val="27"/>
              <w:rPr>
                <w:rFonts w:hint="eastAsia"/>
                <w:lang w:val="en-US" w:eastAsia="zh-CN"/>
              </w:rPr>
            </w:pPr>
            <w:r>
              <w:rPr>
                <w:rFonts w:hint="eastAsia"/>
                <w:lang w:val="en-US" w:eastAsia="zh-CN"/>
              </w:rPr>
              <w:t>Int(11)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w:t>
            </w:r>
            <w:r>
              <w:rPr>
                <w:rFonts w:hint="eastAsia"/>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username</w:t>
            </w:r>
          </w:p>
        </w:tc>
        <w:tc>
          <w:tcPr>
            <w:tcW w:w="1704" w:type="dxa"/>
          </w:tcPr>
          <w:p>
            <w:pPr>
              <w:pStyle w:val="27"/>
              <w:rPr>
                <w:rFonts w:hint="eastAsia"/>
                <w:lang w:val="en-US" w:eastAsia="zh-CN"/>
              </w:rPr>
            </w:pPr>
            <w:r>
              <w:rPr>
                <w:rFonts w:hint="eastAsia"/>
                <w:lang w:val="en-US" w:eastAsia="zh-CN"/>
              </w:rPr>
              <w:t>Varchar(10)</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psd</w:t>
            </w:r>
          </w:p>
        </w:tc>
        <w:tc>
          <w:tcPr>
            <w:tcW w:w="1704" w:type="dxa"/>
          </w:tcPr>
          <w:p>
            <w:pPr>
              <w:pStyle w:val="27"/>
              <w:rPr>
                <w:rFonts w:hint="eastAsia"/>
                <w:lang w:val="en-US" w:eastAsia="zh-CN"/>
              </w:rPr>
            </w:pPr>
            <w:r>
              <w:rPr>
                <w:rFonts w:hint="eastAsia"/>
                <w:lang w:val="en-US" w:eastAsia="zh-CN"/>
              </w:rPr>
              <w:t>Varchar(15)</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nickname</w:t>
            </w:r>
          </w:p>
        </w:tc>
        <w:tc>
          <w:tcPr>
            <w:tcW w:w="1704" w:type="dxa"/>
          </w:tcPr>
          <w:p>
            <w:pPr>
              <w:pStyle w:val="27"/>
              <w:rPr>
                <w:rFonts w:hint="eastAsia"/>
                <w:lang w:val="en-US" w:eastAsia="zh-CN"/>
              </w:rPr>
            </w:pPr>
            <w:r>
              <w:rPr>
                <w:rFonts w:hint="eastAsia"/>
                <w:lang w:val="en-US" w:eastAsia="zh-CN"/>
              </w:rPr>
              <w:t>Varchar(8)</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type</w:t>
            </w:r>
          </w:p>
        </w:tc>
        <w:tc>
          <w:tcPr>
            <w:tcW w:w="1704" w:type="dxa"/>
          </w:tcPr>
          <w:p>
            <w:pPr>
              <w:pStyle w:val="27"/>
              <w:rPr>
                <w:rFonts w:hint="eastAsia"/>
                <w:lang w:val="en-US" w:eastAsia="zh-CN"/>
              </w:rPr>
            </w:pPr>
            <w:r>
              <w:rPr>
                <w:rFonts w:hint="eastAsia"/>
                <w:lang w:val="en-US" w:eastAsia="zh-CN"/>
              </w:rPr>
              <w:t>Int(1)</w:t>
            </w:r>
          </w:p>
        </w:tc>
        <w:tc>
          <w:tcPr>
            <w:tcW w:w="1705" w:type="dxa"/>
          </w:tcPr>
          <w:p>
            <w:pPr>
              <w:pStyle w:val="27"/>
              <w:rPr>
                <w:rFonts w:hint="eastAsia"/>
              </w:rPr>
            </w:pPr>
          </w:p>
        </w:tc>
        <w:tc>
          <w:tcPr>
            <w:tcW w:w="1705" w:type="dxa"/>
          </w:tcPr>
          <w:p>
            <w:pPr>
              <w:pStyle w:val="27"/>
              <w:rPr>
                <w:rFonts w:hint="eastAsia"/>
                <w:lang w:eastAsia="zh-CN"/>
              </w:rPr>
            </w:pPr>
            <w:r>
              <w:rPr>
                <w:rFonts w:hint="eastAsia"/>
                <w:lang w:eastAsia="zh-CN"/>
              </w:rPr>
              <w:t>用户类型（</w:t>
            </w:r>
            <w:r>
              <w:rPr>
                <w:rFonts w:hint="eastAsia"/>
                <w:lang w:val="en-US" w:eastAsia="zh-CN"/>
              </w:rPr>
              <w:t>1为管理员/0普通用户</w:t>
            </w:r>
            <w:r>
              <w:rPr>
                <w:rFonts w:hint="eastAsia"/>
                <w:lang w:eastAsia="zh-CN"/>
              </w:rPr>
              <w:t>）</w:t>
            </w:r>
          </w:p>
        </w:tc>
      </w:tr>
    </w:tbl>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0"/>
        </w:numPr>
        <w:jc w:val="both"/>
        <w:rPr>
          <w:rFonts w:hint="eastAsia"/>
          <w:lang w:val="en-US" w:eastAsia="zh-CN"/>
        </w:rPr>
      </w:pPr>
    </w:p>
    <w:p>
      <w:pPr>
        <w:pStyle w:val="4"/>
        <w:rPr>
          <w:rFonts w:hint="eastAsia"/>
          <w:lang w:val="en-US" w:eastAsia="zh-CN"/>
        </w:rPr>
      </w:pPr>
      <w:bookmarkStart w:id="62" w:name="_Toc25135"/>
      <w:bookmarkStart w:id="63" w:name="_Toc21068"/>
      <w:bookmarkStart w:id="64" w:name="_Toc20679"/>
      <w:r>
        <w:rPr>
          <w:rFonts w:hint="eastAsia"/>
          <w:lang w:val="en-US" w:eastAsia="zh-CN"/>
        </w:rPr>
        <w:t>4.2 接口设计</w:t>
      </w:r>
      <w:bookmarkEnd w:id="62"/>
      <w:bookmarkEnd w:id="63"/>
      <w:bookmarkEnd w:id="64"/>
    </w:p>
    <w:p>
      <w:pPr>
        <w:pStyle w:val="5"/>
        <w:rPr>
          <w:rFonts w:hint="eastAsia"/>
          <w:lang w:val="en-US" w:eastAsia="zh-CN"/>
        </w:rPr>
      </w:pPr>
      <w:bookmarkStart w:id="65" w:name="_Toc21538"/>
      <w:r>
        <w:rPr>
          <w:rFonts w:hint="eastAsia"/>
          <w:lang w:val="en-US" w:eastAsia="zh-CN"/>
        </w:rPr>
        <w:t>4.2.1 登录页</w:t>
      </w:r>
      <w:bookmarkEnd w:id="65"/>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4.7</w:t>
      </w:r>
      <w:r>
        <w:rPr>
          <w:rFonts w:eastAsia="楷体_GB2312"/>
          <w:color w:val="000000"/>
          <w:szCs w:val="21"/>
        </w:rPr>
        <w:t xml:space="preserve">  </w:t>
      </w:r>
      <w:r>
        <w:rPr>
          <w:rFonts w:hint="eastAsia" w:eastAsia="楷体_GB2312"/>
          <w:color w:val="000000"/>
          <w:szCs w:val="21"/>
          <w:lang w:eastAsia="zh-CN"/>
        </w:rPr>
        <w:t>登录页包含的接口</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所在模块</w:t>
            </w:r>
          </w:p>
        </w:tc>
        <w:tc>
          <w:tcPr>
            <w:tcW w:w="1704" w:type="dxa"/>
          </w:tcPr>
          <w:p>
            <w:pPr>
              <w:pStyle w:val="27"/>
              <w:rPr>
                <w:rFonts w:hint="eastAsia"/>
                <w:lang w:val="en-US" w:eastAsia="zh-CN"/>
              </w:rPr>
            </w:pPr>
            <w:r>
              <w:rPr>
                <w:rFonts w:hint="eastAsia"/>
                <w:lang w:val="en-US" w:eastAsia="zh-CN"/>
              </w:rPr>
              <w:t>接口功能</w:t>
            </w:r>
          </w:p>
        </w:tc>
        <w:tc>
          <w:tcPr>
            <w:tcW w:w="1704" w:type="dxa"/>
          </w:tcPr>
          <w:p>
            <w:pPr>
              <w:pStyle w:val="27"/>
              <w:rPr>
                <w:rFonts w:hint="eastAsia"/>
                <w:lang w:eastAsia="zh-CN"/>
              </w:rPr>
            </w:pPr>
            <w:r>
              <w:rPr>
                <w:rFonts w:hint="eastAsia"/>
                <w:lang w:eastAsia="zh-CN"/>
              </w:rPr>
              <w:t>接口名称</w:t>
            </w:r>
          </w:p>
        </w:tc>
        <w:tc>
          <w:tcPr>
            <w:tcW w:w="1704" w:type="dxa"/>
          </w:tcPr>
          <w:p>
            <w:pPr>
              <w:pStyle w:val="27"/>
              <w:rPr>
                <w:rFonts w:hint="eastAsia"/>
                <w:lang w:eastAsia="zh-CN"/>
              </w:rPr>
            </w:pPr>
            <w:r>
              <w:rPr>
                <w:rFonts w:hint="eastAsia"/>
                <w:lang w:eastAsia="zh-CN"/>
              </w:rPr>
              <w:t>请求字段</w:t>
            </w:r>
          </w:p>
        </w:tc>
        <w:tc>
          <w:tcPr>
            <w:tcW w:w="1705" w:type="dxa"/>
          </w:tcPr>
          <w:p>
            <w:pPr>
              <w:pStyle w:val="27"/>
              <w:rPr>
                <w:rFonts w:hint="eastAsia"/>
                <w:lang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7"/>
              <w:rPr>
                <w:rFonts w:hint="eastAsia"/>
                <w:lang w:eastAsia="zh-CN"/>
              </w:rPr>
            </w:pPr>
            <w:r>
              <w:rPr>
                <w:rFonts w:hint="eastAsia"/>
                <w:lang w:eastAsia="zh-CN"/>
              </w:rPr>
              <w:t>登录页</w:t>
            </w:r>
          </w:p>
        </w:tc>
        <w:tc>
          <w:tcPr>
            <w:tcW w:w="1704" w:type="dxa"/>
          </w:tcPr>
          <w:p>
            <w:pPr>
              <w:pStyle w:val="27"/>
              <w:rPr>
                <w:rFonts w:hint="eastAsia"/>
                <w:lang w:eastAsia="zh-CN"/>
              </w:rPr>
            </w:pPr>
            <w:r>
              <w:rPr>
                <w:rFonts w:hint="eastAsia"/>
                <w:lang w:eastAsia="zh-CN"/>
              </w:rPr>
              <w:t>登陆校验</w:t>
            </w:r>
          </w:p>
        </w:tc>
        <w:tc>
          <w:tcPr>
            <w:tcW w:w="1704" w:type="dxa"/>
          </w:tcPr>
          <w:p>
            <w:pPr>
              <w:pStyle w:val="27"/>
              <w:rPr>
                <w:rFonts w:hint="eastAsia"/>
                <w:lang w:eastAsia="zh-CN"/>
              </w:rPr>
            </w:pPr>
            <w:r>
              <w:rPr>
                <w:rFonts w:hint="eastAsia"/>
                <w:lang w:val="en-US" w:eastAsia="zh-CN"/>
              </w:rPr>
              <w:t>User/</w:t>
            </w:r>
            <w:r>
              <w:rPr>
                <w:rFonts w:hint="eastAsia"/>
                <w:lang w:eastAsia="zh-CN"/>
              </w:rPr>
              <w:t>index</w:t>
            </w:r>
            <w:r>
              <w:rPr>
                <w:rFonts w:hint="eastAsia"/>
                <w:lang w:val="en-US" w:eastAsia="zh-CN"/>
              </w:rPr>
              <w:t>/</w:t>
            </w:r>
            <w:r>
              <w:rPr>
                <w:rFonts w:hint="eastAsia"/>
              </w:rPr>
              <w:t>isLogin</w:t>
            </w:r>
          </w:p>
        </w:tc>
        <w:tc>
          <w:tcPr>
            <w:tcW w:w="1704" w:type="dxa"/>
          </w:tcPr>
          <w:p>
            <w:pPr>
              <w:pStyle w:val="27"/>
            </w:pPr>
            <w:r>
              <w:rPr>
                <w:rFonts w:hint="eastAsia"/>
              </w:rPr>
              <w:t>user</w:t>
            </w:r>
            <w:r>
              <w:rPr>
                <w:rFonts w:hint="eastAsia"/>
                <w:lang w:val="en-US" w:eastAsia="zh-CN"/>
              </w:rPr>
              <w:t>name</w:t>
            </w:r>
            <w:r>
              <w:rPr>
                <w:rFonts w:hint="eastAsia"/>
              </w:rPr>
              <w:t xml:space="preserve"> password</w:t>
            </w:r>
          </w:p>
        </w:tc>
        <w:tc>
          <w:tcPr>
            <w:tcW w:w="1705" w:type="dxa"/>
          </w:tcPr>
          <w:p>
            <w:pPr>
              <w:pStyle w:val="27"/>
            </w:pPr>
            <w:r>
              <w:rPr>
                <w:rFonts w:hint="eastAsia"/>
              </w:rPr>
              <w:t>status(1</w:t>
            </w:r>
            <w:r>
              <w:rPr>
                <w:rFonts w:hint="eastAsia"/>
                <w:lang w:eastAsia="zh-CN"/>
              </w:rPr>
              <w:t>成功</w:t>
            </w:r>
            <w:r>
              <w:rPr>
                <w:rFonts w:hint="eastAsia"/>
                <w:lang w:val="en-US" w:eastAsia="zh-CN"/>
              </w:rPr>
              <w:t>{type（1是管理员，0是用户）}</w:t>
            </w:r>
            <w:r>
              <w:rPr>
                <w:rFonts w:hint="eastAsia"/>
              </w:rPr>
              <w:t>/0</w:t>
            </w:r>
            <w:r>
              <w:rPr>
                <w:rFonts w:hint="eastAsia"/>
                <w:lang w:eastAsia="zh-CN"/>
              </w:rPr>
              <w:t>失败</w:t>
            </w:r>
            <w:r>
              <w:rPr>
                <w:rFonts w:hint="eastAsia"/>
              </w:rPr>
              <w:t>)</w:t>
            </w:r>
          </w:p>
        </w:tc>
      </w:tr>
    </w:tbl>
    <w:p>
      <w:pPr>
        <w:pStyle w:val="5"/>
        <w:rPr>
          <w:rFonts w:hint="eastAsia"/>
          <w:lang w:val="en-US" w:eastAsia="zh-CN"/>
        </w:rPr>
      </w:pPr>
      <w:bookmarkStart w:id="66" w:name="_Toc6757"/>
      <w:r>
        <w:rPr>
          <w:rFonts w:hint="eastAsia"/>
          <w:lang w:val="en-US" w:eastAsia="zh-CN"/>
        </w:rPr>
        <w:t>4.2.2 注册页</w:t>
      </w:r>
      <w:bookmarkEnd w:id="66"/>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4.8</w:t>
      </w:r>
      <w:r>
        <w:rPr>
          <w:rFonts w:eastAsia="楷体_GB2312"/>
          <w:color w:val="000000"/>
          <w:szCs w:val="21"/>
        </w:rPr>
        <w:t xml:space="preserve">  </w:t>
      </w:r>
      <w:r>
        <w:rPr>
          <w:rFonts w:hint="eastAsia" w:eastAsia="楷体_GB2312"/>
          <w:color w:val="000000"/>
          <w:szCs w:val="21"/>
          <w:lang w:eastAsia="zh-CN"/>
        </w:rPr>
        <w:t>注册页包含的接口</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7"/>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7"/>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7"/>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7"/>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eastAsia="zh-CN"/>
              </w:rPr>
            </w:pPr>
            <w:r>
              <w:rPr>
                <w:rFonts w:hint="eastAsia"/>
                <w:lang w:eastAsia="zh-CN"/>
              </w:rPr>
              <w:t>注册页</w:t>
            </w:r>
          </w:p>
        </w:tc>
        <w:tc>
          <w:tcPr>
            <w:tcW w:w="1704" w:type="dxa"/>
          </w:tcPr>
          <w:p>
            <w:pPr>
              <w:pStyle w:val="27"/>
              <w:rPr>
                <w:rFonts w:hint="eastAsia"/>
                <w:lang w:eastAsia="zh-CN"/>
              </w:rPr>
            </w:pPr>
            <w:r>
              <w:rPr>
                <w:rFonts w:hint="eastAsia"/>
                <w:lang w:eastAsia="zh-CN"/>
              </w:rPr>
              <w:t>注册</w:t>
            </w:r>
          </w:p>
        </w:tc>
        <w:tc>
          <w:tcPr>
            <w:tcW w:w="1704" w:type="dxa"/>
          </w:tcPr>
          <w:p>
            <w:pPr>
              <w:pStyle w:val="27"/>
              <w:rPr>
                <w:rFonts w:hint="eastAsia"/>
                <w:lang w:val="en-US" w:eastAsia="zh-CN"/>
              </w:rPr>
            </w:pPr>
            <w:r>
              <w:rPr>
                <w:rFonts w:hint="eastAsia"/>
                <w:lang w:val="en-US" w:eastAsia="zh-CN"/>
              </w:rPr>
              <w:t>User/</w:t>
            </w:r>
            <w:r>
              <w:rPr>
                <w:rFonts w:hint="eastAsia"/>
                <w:lang w:eastAsia="zh-CN"/>
              </w:rPr>
              <w:t>index</w:t>
            </w:r>
            <w:r>
              <w:rPr>
                <w:rFonts w:hint="eastAsia"/>
                <w:lang w:val="en-US" w:eastAsia="zh-CN"/>
              </w:rPr>
              <w:t>/regist</w:t>
            </w:r>
          </w:p>
        </w:tc>
        <w:tc>
          <w:tcPr>
            <w:tcW w:w="1704" w:type="dxa"/>
          </w:tcPr>
          <w:p>
            <w:pPr>
              <w:pStyle w:val="27"/>
              <w:rPr>
                <w:rFonts w:hint="eastAsia"/>
                <w:lang w:val="en-US" w:eastAsia="zh-CN"/>
              </w:rPr>
            </w:pPr>
            <w:r>
              <w:rPr>
                <w:rFonts w:hint="eastAsia"/>
                <w:lang w:val="en-US" w:eastAsia="zh-CN"/>
              </w:rPr>
              <w:t>Username:用户名</w:t>
            </w:r>
          </w:p>
          <w:p>
            <w:pPr>
              <w:pStyle w:val="27"/>
              <w:rPr>
                <w:rFonts w:hint="eastAsia"/>
                <w:lang w:val="en-US" w:eastAsia="zh-CN"/>
              </w:rPr>
            </w:pPr>
            <w:r>
              <w:rPr>
                <w:rFonts w:hint="eastAsia"/>
                <w:lang w:val="en-US" w:eastAsia="zh-CN"/>
              </w:rPr>
              <w:t>Psd:密码</w:t>
            </w:r>
          </w:p>
          <w:p>
            <w:pPr>
              <w:pStyle w:val="27"/>
              <w:rPr>
                <w:rFonts w:hint="eastAsia"/>
                <w:lang w:val="en-US" w:eastAsia="zh-CN"/>
              </w:rPr>
            </w:pPr>
            <w:r>
              <w:rPr>
                <w:rFonts w:hint="eastAsia"/>
                <w:lang w:val="en-US" w:eastAsia="zh-CN"/>
              </w:rPr>
              <w:t>Nickname:用户昵称</w:t>
            </w:r>
          </w:p>
          <w:p>
            <w:pPr>
              <w:pStyle w:val="27"/>
              <w:rPr>
                <w:rFonts w:hint="eastAsia"/>
                <w:lang w:val="en-US" w:eastAsia="zh-CN"/>
              </w:rPr>
            </w:pPr>
            <w:r>
              <w:rPr>
                <w:rFonts w:hint="eastAsia"/>
                <w:lang w:val="en-US" w:eastAsia="zh-CN"/>
              </w:rPr>
              <w:t>Email</w:t>
            </w:r>
          </w:p>
          <w:p>
            <w:pPr>
              <w:pStyle w:val="27"/>
              <w:rPr>
                <w:rFonts w:hint="eastAsia"/>
                <w:lang w:val="en-US" w:eastAsia="zh-CN"/>
              </w:rPr>
            </w:pPr>
            <w:r>
              <w:rPr>
                <w:rFonts w:hint="eastAsia"/>
                <w:lang w:val="en-US" w:eastAsia="zh-CN"/>
              </w:rPr>
              <w:t>City:常住地</w:t>
            </w:r>
          </w:p>
          <w:p>
            <w:pPr>
              <w:pStyle w:val="27"/>
              <w:rPr>
                <w:rFonts w:hint="eastAsia"/>
                <w:lang w:val="en-US" w:eastAsia="zh-CN"/>
              </w:rPr>
            </w:pPr>
            <w:r>
              <w:rPr>
                <w:rFonts w:hint="eastAsia"/>
                <w:lang w:val="en-US" w:eastAsia="zh-CN"/>
              </w:rPr>
              <w:t>Birth：生日</w:t>
            </w:r>
          </w:p>
          <w:p>
            <w:pPr>
              <w:pStyle w:val="27"/>
              <w:rPr>
                <w:rFonts w:hint="eastAsia"/>
                <w:lang w:val="en-US" w:eastAsia="zh-CN"/>
              </w:rPr>
            </w:pPr>
            <w:r>
              <w:rPr>
                <w:rFonts w:hint="eastAsia"/>
                <w:lang w:val="en-US" w:eastAsia="zh-CN"/>
              </w:rPr>
              <w:t>Sex：性别（1男/0女）</w:t>
            </w:r>
          </w:p>
        </w:tc>
        <w:tc>
          <w:tcPr>
            <w:tcW w:w="1705" w:type="dxa"/>
          </w:tcPr>
          <w:p>
            <w:pPr>
              <w:pStyle w:val="27"/>
              <w:rPr>
                <w:rFonts w:hint="eastAsia"/>
                <w:lang w:val="en-US" w:eastAsia="zh-CN"/>
              </w:rPr>
            </w:pPr>
            <w:r>
              <w:rPr>
                <w:rFonts w:hint="eastAsia"/>
                <w:lang w:val="en-US" w:eastAsia="zh-CN"/>
              </w:rPr>
              <w:t>Status（1成功/0失败（msg：失败信息））</w:t>
            </w:r>
          </w:p>
        </w:tc>
      </w:tr>
    </w:tbl>
    <w:p>
      <w:pPr>
        <w:pStyle w:val="5"/>
        <w:rPr>
          <w:rFonts w:hint="eastAsia"/>
          <w:lang w:val="en-US" w:eastAsia="zh-CN"/>
        </w:rPr>
      </w:pPr>
      <w:bookmarkStart w:id="67" w:name="_Toc11068"/>
      <w:r>
        <w:rPr>
          <w:rFonts w:hint="eastAsia"/>
          <w:lang w:val="en-US" w:eastAsia="zh-CN"/>
        </w:rPr>
        <w:t>4.2.3 文章编辑页</w:t>
      </w:r>
      <w:bookmarkEnd w:id="67"/>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4.9</w:t>
      </w:r>
      <w:r>
        <w:rPr>
          <w:rFonts w:eastAsia="楷体_GB2312"/>
          <w:color w:val="000000"/>
          <w:szCs w:val="21"/>
        </w:rPr>
        <w:t xml:space="preserve">  </w:t>
      </w:r>
      <w:r>
        <w:rPr>
          <w:rFonts w:hint="eastAsia" w:eastAsia="楷体_GB2312"/>
          <w:color w:val="000000"/>
          <w:szCs w:val="21"/>
          <w:lang w:eastAsia="zh-CN"/>
        </w:rPr>
        <w:t>编辑页包含的接口</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7"/>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7"/>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7"/>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7"/>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文章编辑页</w:t>
            </w:r>
          </w:p>
        </w:tc>
        <w:tc>
          <w:tcPr>
            <w:tcW w:w="1704" w:type="dxa"/>
          </w:tcPr>
          <w:p>
            <w:pPr>
              <w:pStyle w:val="27"/>
              <w:rPr>
                <w:rFonts w:hint="eastAsia"/>
                <w:lang w:eastAsia="zh-CN"/>
              </w:rPr>
            </w:pPr>
            <w:r>
              <w:rPr>
                <w:rFonts w:hint="eastAsia"/>
                <w:lang w:eastAsia="zh-CN"/>
              </w:rPr>
              <w:t>文章保存</w:t>
            </w:r>
          </w:p>
        </w:tc>
        <w:tc>
          <w:tcPr>
            <w:tcW w:w="1704" w:type="dxa"/>
          </w:tcPr>
          <w:p>
            <w:pPr>
              <w:pStyle w:val="27"/>
              <w:rPr>
                <w:rFonts w:hint="eastAsia"/>
                <w:lang w:val="en-US" w:eastAsia="zh-CN"/>
              </w:rPr>
            </w:pPr>
            <w:r>
              <w:rPr>
                <w:rFonts w:hint="eastAsia"/>
                <w:lang w:val="en-US" w:eastAsia="zh-CN"/>
              </w:rPr>
              <w:t>User/edit/saveContent</w:t>
            </w:r>
          </w:p>
        </w:tc>
        <w:tc>
          <w:tcPr>
            <w:tcW w:w="1704" w:type="dxa"/>
          </w:tcPr>
          <w:p>
            <w:pPr>
              <w:pStyle w:val="27"/>
              <w:rPr>
                <w:rFonts w:hint="eastAsia"/>
                <w:lang w:val="en-US" w:eastAsia="zh-CN"/>
              </w:rPr>
            </w:pPr>
            <w:r>
              <w:rPr>
                <w:rFonts w:hint="eastAsia"/>
                <w:lang w:eastAsia="zh-CN"/>
              </w:rPr>
              <w:t>textId：文章</w:t>
            </w:r>
            <w:r>
              <w:rPr>
                <w:rFonts w:hint="eastAsia"/>
                <w:lang w:val="en-US" w:eastAsia="zh-CN"/>
              </w:rPr>
              <w:t>id（新增为空）</w:t>
            </w:r>
          </w:p>
          <w:p>
            <w:pPr>
              <w:pStyle w:val="27"/>
              <w:rPr>
                <w:rFonts w:hint="eastAsia"/>
                <w:lang w:val="en-US" w:eastAsia="zh-CN"/>
              </w:rPr>
            </w:pPr>
            <w:r>
              <w:rPr>
                <w:rFonts w:hint="eastAsia"/>
                <w:lang w:val="en-US" w:eastAsia="zh-CN"/>
              </w:rPr>
              <w:t>userId：作者id</w:t>
            </w:r>
          </w:p>
          <w:p>
            <w:pPr>
              <w:pStyle w:val="27"/>
              <w:rPr>
                <w:rFonts w:hint="eastAsia"/>
                <w:lang w:val="en-US" w:eastAsia="zh-CN"/>
              </w:rPr>
            </w:pPr>
            <w:r>
              <w:rPr>
                <w:rFonts w:hint="eastAsia"/>
                <w:lang w:val="en-US" w:eastAsia="zh-CN"/>
              </w:rPr>
              <w:t>Title：文章标题</w:t>
            </w:r>
          </w:p>
          <w:p>
            <w:pPr>
              <w:pStyle w:val="27"/>
              <w:rPr>
                <w:rFonts w:hint="eastAsia"/>
                <w:lang w:val="en-US" w:eastAsia="zh-CN"/>
              </w:rPr>
            </w:pPr>
            <w:r>
              <w:rPr>
                <w:rFonts w:hint="eastAsia"/>
                <w:lang w:val="en-US" w:eastAsia="zh-CN"/>
              </w:rPr>
              <w:t>Content：文章内容</w:t>
            </w:r>
          </w:p>
          <w:p>
            <w:pPr>
              <w:pStyle w:val="27"/>
              <w:rPr>
                <w:rFonts w:hint="eastAsia"/>
                <w:lang w:val="en-US" w:eastAsia="zh-CN"/>
              </w:rPr>
            </w:pPr>
            <w:r>
              <w:rPr>
                <w:rFonts w:hint="eastAsia"/>
                <w:lang w:val="en-US" w:eastAsia="zh-CN"/>
              </w:rPr>
              <w:t>categoryId：分类id</w:t>
            </w:r>
          </w:p>
        </w:tc>
        <w:tc>
          <w:tcPr>
            <w:tcW w:w="1705" w:type="dxa"/>
          </w:tcPr>
          <w:p>
            <w:pPr>
              <w:pStyle w:val="27"/>
            </w:pPr>
            <w:r>
              <w:rPr>
                <w:rFonts w:hint="eastAsia"/>
                <w:lang w:val="en-US" w:eastAsia="zh-C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pPr>
          </w:p>
        </w:tc>
        <w:tc>
          <w:tcPr>
            <w:tcW w:w="1704" w:type="dxa"/>
          </w:tcPr>
          <w:p>
            <w:pPr>
              <w:pStyle w:val="27"/>
              <w:rPr>
                <w:rFonts w:hint="eastAsia"/>
                <w:lang w:eastAsia="zh-CN"/>
              </w:rPr>
            </w:pPr>
            <w:r>
              <w:rPr>
                <w:rFonts w:hint="eastAsia"/>
                <w:lang w:eastAsia="zh-CN"/>
              </w:rPr>
              <w:t>获取用户的文章</w:t>
            </w:r>
            <w:r>
              <w:rPr>
                <w:rFonts w:hint="eastAsia"/>
                <w:lang w:val="en-US" w:eastAsia="zh-CN"/>
              </w:rPr>
              <w:t xml:space="preserve"> </w:t>
            </w:r>
            <w:r>
              <w:rPr>
                <w:rFonts w:hint="eastAsia"/>
                <w:lang w:eastAsia="zh-CN"/>
              </w:rPr>
              <w:t>分类</w:t>
            </w:r>
          </w:p>
        </w:tc>
        <w:tc>
          <w:tcPr>
            <w:tcW w:w="1704" w:type="dxa"/>
          </w:tcPr>
          <w:p>
            <w:pPr>
              <w:pStyle w:val="27"/>
              <w:rPr>
                <w:rFonts w:hint="eastAsia"/>
                <w:lang w:val="en-US" w:eastAsia="zh-CN"/>
              </w:rPr>
            </w:pPr>
            <w:r>
              <w:rPr>
                <w:rFonts w:hint="eastAsia"/>
                <w:lang w:val="en-US" w:eastAsia="zh-CN"/>
              </w:rPr>
              <w:t>User/edit/getArticleCategory</w:t>
            </w:r>
          </w:p>
        </w:tc>
        <w:tc>
          <w:tcPr>
            <w:tcW w:w="1704" w:type="dxa"/>
          </w:tcPr>
          <w:p>
            <w:pPr>
              <w:pStyle w:val="27"/>
              <w:rPr>
                <w:rFonts w:hint="eastAsia"/>
                <w:lang w:val="en-US" w:eastAsia="zh-CN"/>
              </w:rPr>
            </w:pPr>
            <w:r>
              <w:rPr>
                <w:rFonts w:hint="eastAsia"/>
                <w:lang w:val="en-US" w:eastAsia="zh-CN"/>
              </w:rPr>
              <w:t>Userid:用户id</w:t>
            </w:r>
          </w:p>
        </w:tc>
        <w:tc>
          <w:tcPr>
            <w:tcW w:w="1705" w:type="dxa"/>
          </w:tcPr>
          <w:p>
            <w:pPr>
              <w:pStyle w:val="27"/>
              <w:rPr>
                <w:rFonts w:hint="eastAsia"/>
                <w:lang w:val="en-US" w:eastAsia="zh-CN"/>
              </w:rPr>
            </w:pPr>
            <w:r>
              <w:rPr>
                <w:rFonts w:hint="eastAsia"/>
                <w:lang w:val="en-US" w:eastAsia="zh-CN"/>
              </w:rPr>
              <w:t>Status(1/0)</w:t>
            </w:r>
          </w:p>
          <w:p>
            <w:pPr>
              <w:pStyle w:val="27"/>
              <w:rPr>
                <w:rFonts w:hint="eastAsia"/>
                <w:lang w:val="en-US" w:eastAsia="zh-CN"/>
              </w:rPr>
            </w:pPr>
            <w:r>
              <w:rPr>
                <w:rFonts w:hint="eastAsia"/>
                <w:lang w:val="en-US" w:eastAsia="zh-C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pPr>
          </w:p>
        </w:tc>
        <w:tc>
          <w:tcPr>
            <w:tcW w:w="1704" w:type="dxa"/>
          </w:tcPr>
          <w:p>
            <w:pPr>
              <w:pStyle w:val="27"/>
              <w:rPr>
                <w:rFonts w:hint="eastAsia"/>
                <w:lang w:val="en-US" w:eastAsia="zh-CN"/>
              </w:rPr>
            </w:pPr>
            <w:r>
              <w:rPr>
                <w:rFonts w:hint="eastAsia"/>
                <w:lang w:val="en-US" w:eastAsia="zh-CN"/>
              </w:rPr>
              <w:t>创建分类</w:t>
            </w:r>
          </w:p>
        </w:tc>
        <w:tc>
          <w:tcPr>
            <w:tcW w:w="1704" w:type="dxa"/>
          </w:tcPr>
          <w:p>
            <w:pPr>
              <w:pStyle w:val="27"/>
            </w:pPr>
            <w:r>
              <w:rPr>
                <w:rFonts w:hint="eastAsia"/>
                <w:lang w:val="en-US" w:eastAsia="zh-CN"/>
              </w:rPr>
              <w:t>User/edit/addCategory</w:t>
            </w:r>
          </w:p>
        </w:tc>
        <w:tc>
          <w:tcPr>
            <w:tcW w:w="1704" w:type="dxa"/>
          </w:tcPr>
          <w:p>
            <w:pPr>
              <w:pStyle w:val="27"/>
              <w:rPr>
                <w:rFonts w:hint="eastAsia"/>
                <w:lang w:val="en-US" w:eastAsia="zh-CN"/>
              </w:rPr>
            </w:pPr>
            <w:r>
              <w:rPr>
                <w:rFonts w:hint="eastAsia"/>
                <w:lang w:val="en-US" w:eastAsia="zh-CN"/>
              </w:rPr>
              <w:t>userid</w:t>
            </w:r>
          </w:p>
          <w:p>
            <w:pPr>
              <w:pStyle w:val="27"/>
              <w:rPr>
                <w:rFonts w:hint="eastAsia"/>
                <w:lang w:val="en-US" w:eastAsia="zh-CN"/>
              </w:rPr>
            </w:pPr>
            <w:r>
              <w:rPr>
                <w:rFonts w:hint="eastAsia"/>
                <w:lang w:val="en-US" w:eastAsia="zh-CN"/>
              </w:rPr>
              <w:t>Title:分类名称</w:t>
            </w:r>
          </w:p>
        </w:tc>
        <w:tc>
          <w:tcPr>
            <w:tcW w:w="1705" w:type="dxa"/>
          </w:tcPr>
          <w:p>
            <w:pPr>
              <w:pStyle w:val="27"/>
            </w:pPr>
            <w:r>
              <w:rPr>
                <w:rFonts w:hint="eastAsia"/>
                <w:lang w:val="en-US" w:eastAsia="zh-CN"/>
              </w:rPr>
              <w:t>Status（1成功/0失败（msg：失败信息））</w:t>
            </w:r>
          </w:p>
        </w:tc>
      </w:tr>
    </w:tbl>
    <w:p>
      <w:pPr>
        <w:pStyle w:val="5"/>
        <w:rPr>
          <w:rFonts w:hint="eastAsia"/>
          <w:lang w:val="en-US" w:eastAsia="zh-CN"/>
        </w:rPr>
      </w:pPr>
      <w:bookmarkStart w:id="68" w:name="_Toc14597"/>
      <w:r>
        <w:rPr>
          <w:rFonts w:hint="eastAsia"/>
          <w:lang w:val="en-US" w:eastAsia="zh-CN"/>
        </w:rPr>
        <w:t>4.2.4 文章列表页</w:t>
      </w:r>
      <w:bookmarkEnd w:id="68"/>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4.10</w:t>
      </w:r>
      <w:r>
        <w:rPr>
          <w:rFonts w:eastAsia="楷体_GB2312"/>
          <w:color w:val="000000"/>
          <w:szCs w:val="21"/>
        </w:rPr>
        <w:t xml:space="preserve">  </w:t>
      </w:r>
      <w:r>
        <w:rPr>
          <w:rFonts w:hint="eastAsia" w:eastAsia="楷体_GB2312"/>
          <w:color w:val="000000"/>
          <w:szCs w:val="21"/>
          <w:lang w:eastAsia="zh-CN"/>
        </w:rPr>
        <w:t>文章列表页包含的接口</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7"/>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7"/>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7"/>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7"/>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eastAsia="宋体"/>
                <w:lang w:val="en-US" w:eastAsia="zh-CN"/>
              </w:rPr>
            </w:pPr>
            <w:r>
              <w:rPr>
                <w:rFonts w:hint="eastAsia"/>
                <w:lang w:val="en-US" w:eastAsia="zh-CN"/>
              </w:rPr>
              <w:t>文章列表页</w:t>
            </w:r>
          </w:p>
        </w:tc>
        <w:tc>
          <w:tcPr>
            <w:tcW w:w="1704" w:type="dxa"/>
          </w:tcPr>
          <w:p>
            <w:pPr>
              <w:pStyle w:val="27"/>
              <w:rPr>
                <w:rFonts w:hint="eastAsia"/>
                <w:lang w:val="en-US" w:eastAsia="zh-CN"/>
              </w:rPr>
            </w:pPr>
            <w:r>
              <w:rPr>
                <w:rFonts w:hint="eastAsia"/>
                <w:lang w:val="en-US" w:eastAsia="zh-CN"/>
              </w:rPr>
              <w:t>拉取文章列表</w:t>
            </w:r>
          </w:p>
        </w:tc>
        <w:tc>
          <w:tcPr>
            <w:tcW w:w="1704" w:type="dxa"/>
          </w:tcPr>
          <w:p>
            <w:pPr>
              <w:pStyle w:val="27"/>
              <w:rPr>
                <w:rFonts w:hint="eastAsia"/>
                <w:lang w:val="en-US" w:eastAsia="zh-CN"/>
              </w:rPr>
            </w:pPr>
            <w:r>
              <w:rPr>
                <w:rFonts w:hint="eastAsia"/>
                <w:lang w:val="en-US" w:eastAsia="zh-CN"/>
              </w:rPr>
              <w:t>User/edit/getArticleList</w:t>
            </w:r>
          </w:p>
        </w:tc>
        <w:tc>
          <w:tcPr>
            <w:tcW w:w="1704" w:type="dxa"/>
          </w:tcPr>
          <w:p>
            <w:pPr>
              <w:pStyle w:val="27"/>
              <w:rPr>
                <w:rFonts w:hint="eastAsia" w:eastAsia="宋体"/>
                <w:lang w:val="en-US" w:eastAsia="zh-CN"/>
              </w:rPr>
            </w:pPr>
            <w:r>
              <w:rPr>
                <w:rFonts w:hint="eastAsia"/>
                <w:lang w:val="en-US" w:eastAsia="zh-CN"/>
              </w:rPr>
              <w:t>userId:用户登录名</w:t>
            </w:r>
          </w:p>
        </w:tc>
        <w:tc>
          <w:tcPr>
            <w:tcW w:w="1705" w:type="dxa"/>
          </w:tcPr>
          <w:p>
            <w:pPr>
              <w:pStyle w:val="27"/>
              <w:rPr>
                <w:rFonts w:hint="eastAsia"/>
                <w:lang w:val="en-US" w:eastAsia="zh-CN"/>
              </w:rPr>
            </w:pPr>
            <w:r>
              <w:rPr>
                <w:rFonts w:hint="eastAsia"/>
                <w:lang w:val="en-US" w:eastAsia="zh-CN"/>
              </w:rPr>
              <w:t>Status(1/0)</w:t>
            </w:r>
          </w:p>
          <w:p>
            <w:pPr>
              <w:pStyle w:val="27"/>
              <w:rPr>
                <w:rFonts w:hint="eastAsia"/>
                <w:lang w:val="en-US" w:eastAsia="zh-CN"/>
              </w:rPr>
            </w:pPr>
            <w:r>
              <w:rPr>
                <w:rFonts w:hint="eastAsia"/>
                <w:lang w:val="en-US" w:eastAsia="zh-C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p>
        </w:tc>
        <w:tc>
          <w:tcPr>
            <w:tcW w:w="1704" w:type="dxa"/>
          </w:tcPr>
          <w:p>
            <w:pPr>
              <w:pStyle w:val="27"/>
              <w:rPr>
                <w:rFonts w:hint="eastAsia"/>
                <w:lang w:val="en-US" w:eastAsia="zh-CN"/>
              </w:rPr>
            </w:pPr>
            <w:r>
              <w:rPr>
                <w:rFonts w:hint="eastAsia"/>
                <w:lang w:val="en-US" w:eastAsia="zh-CN"/>
              </w:rPr>
              <w:t>删除文章</w:t>
            </w:r>
          </w:p>
        </w:tc>
        <w:tc>
          <w:tcPr>
            <w:tcW w:w="1704" w:type="dxa"/>
          </w:tcPr>
          <w:p>
            <w:pPr>
              <w:pStyle w:val="27"/>
              <w:rPr>
                <w:rFonts w:hint="eastAsia"/>
                <w:lang w:val="en-US" w:eastAsia="zh-CN"/>
              </w:rPr>
            </w:pPr>
            <w:r>
              <w:rPr>
                <w:rFonts w:hint="eastAsia"/>
                <w:lang w:val="en-US" w:eastAsia="zh-CN"/>
              </w:rPr>
              <w:t>User/edit/deleteArticle</w:t>
            </w:r>
          </w:p>
        </w:tc>
        <w:tc>
          <w:tcPr>
            <w:tcW w:w="1704" w:type="dxa"/>
          </w:tcPr>
          <w:p>
            <w:pPr>
              <w:pStyle w:val="27"/>
              <w:rPr>
                <w:rFonts w:hint="eastAsia"/>
                <w:lang w:val="en-US" w:eastAsia="zh-CN"/>
              </w:rPr>
            </w:pPr>
            <w:r>
              <w:rPr>
                <w:rFonts w:hint="eastAsia"/>
                <w:lang w:val="en-US" w:eastAsia="zh-CN"/>
              </w:rPr>
              <w:t>Id:文章id</w:t>
            </w:r>
          </w:p>
        </w:tc>
        <w:tc>
          <w:tcPr>
            <w:tcW w:w="1705" w:type="dxa"/>
          </w:tcPr>
          <w:p>
            <w:pPr>
              <w:pStyle w:val="27"/>
              <w:rPr>
                <w:rFonts w:hint="eastAsia"/>
                <w:lang w:val="en-US" w:eastAsia="zh-CN"/>
              </w:rPr>
            </w:pPr>
            <w:r>
              <w:rPr>
                <w:rFonts w:hint="eastAsia"/>
                <w:lang w:val="en-US" w:eastAsia="zh-CN"/>
              </w:rPr>
              <w:t>Status(1/0)（msg：失败信息））</w:t>
            </w:r>
          </w:p>
        </w:tc>
      </w:tr>
    </w:tbl>
    <w:p>
      <w:pPr>
        <w:pStyle w:val="5"/>
        <w:rPr>
          <w:rFonts w:hint="eastAsia"/>
          <w:lang w:val="en-US" w:eastAsia="zh-CN"/>
        </w:rPr>
      </w:pPr>
      <w:bookmarkStart w:id="69" w:name="_Toc19763"/>
      <w:r>
        <w:rPr>
          <w:rFonts w:hint="eastAsia"/>
          <w:lang w:val="en-US" w:eastAsia="zh-CN"/>
        </w:rPr>
        <w:t>4.2.5 首页</w:t>
      </w:r>
      <w:bookmarkEnd w:id="69"/>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4.11</w:t>
      </w:r>
      <w:r>
        <w:rPr>
          <w:rFonts w:eastAsia="楷体_GB2312"/>
          <w:color w:val="000000"/>
          <w:szCs w:val="21"/>
        </w:rPr>
        <w:t xml:space="preserve">  </w:t>
      </w:r>
      <w:r>
        <w:rPr>
          <w:rFonts w:hint="eastAsia" w:eastAsia="楷体_GB2312"/>
          <w:color w:val="000000"/>
          <w:szCs w:val="21"/>
          <w:lang w:eastAsia="zh-CN"/>
        </w:rPr>
        <w:t>首页包含的接口</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7"/>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7"/>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7"/>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7"/>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rPr>
                <w:rFonts w:hint="eastAsia"/>
                <w:lang w:val="en-US" w:eastAsia="zh-CN"/>
              </w:rPr>
            </w:pPr>
            <w:r>
              <w:rPr>
                <w:rFonts w:hint="eastAsia"/>
                <w:lang w:val="en-US" w:eastAsia="zh-CN"/>
              </w:rPr>
              <w:t>首页</w:t>
            </w:r>
          </w:p>
        </w:tc>
        <w:tc>
          <w:tcPr>
            <w:tcW w:w="1704" w:type="dxa"/>
          </w:tcPr>
          <w:p>
            <w:pPr>
              <w:pStyle w:val="27"/>
              <w:rPr>
                <w:rFonts w:hint="eastAsia"/>
                <w:lang w:eastAsia="zh-CN"/>
              </w:rPr>
            </w:pPr>
            <w:r>
              <w:rPr>
                <w:rFonts w:hint="eastAsia"/>
                <w:lang w:eastAsia="zh-CN"/>
              </w:rPr>
              <w:t>获取推荐作者</w:t>
            </w:r>
          </w:p>
        </w:tc>
        <w:tc>
          <w:tcPr>
            <w:tcW w:w="1704" w:type="dxa"/>
          </w:tcPr>
          <w:p>
            <w:pPr>
              <w:pStyle w:val="27"/>
              <w:rPr>
                <w:rFonts w:hint="eastAsia"/>
                <w:lang w:val="en-US" w:eastAsia="zh-CN"/>
              </w:rPr>
            </w:pPr>
            <w:r>
              <w:rPr>
                <w:rFonts w:hint="eastAsia"/>
                <w:lang w:val="en-US" w:eastAsia="zh-CN"/>
              </w:rPr>
              <w:t>User/index/goodWriters</w:t>
            </w:r>
          </w:p>
        </w:tc>
        <w:tc>
          <w:tcPr>
            <w:tcW w:w="1704" w:type="dxa"/>
          </w:tcPr>
          <w:p>
            <w:pPr>
              <w:pStyle w:val="27"/>
              <w:rPr>
                <w:rFonts w:hint="eastAsia"/>
                <w:lang w:val="en-US" w:eastAsia="zh-CN"/>
              </w:rPr>
            </w:pPr>
            <w:r>
              <w:rPr>
                <w:rFonts w:hint="eastAsia"/>
                <w:lang w:val="en-US" w:eastAsia="zh-CN"/>
              </w:rPr>
              <w:t>null</w:t>
            </w:r>
          </w:p>
        </w:tc>
        <w:tc>
          <w:tcPr>
            <w:tcW w:w="1705" w:type="dxa"/>
          </w:tcPr>
          <w:p>
            <w:pPr>
              <w:pStyle w:val="27"/>
            </w:pPr>
            <w:r>
              <w:rPr>
                <w:rFonts w:hint="eastAsia"/>
                <w:lang w:val="en-US" w:eastAsia="zh-C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pPr>
          </w:p>
        </w:tc>
        <w:tc>
          <w:tcPr>
            <w:tcW w:w="1704" w:type="dxa"/>
          </w:tcPr>
          <w:p>
            <w:pPr>
              <w:pStyle w:val="27"/>
              <w:rPr>
                <w:rFonts w:hint="eastAsia"/>
                <w:lang w:eastAsia="zh-CN"/>
              </w:rPr>
            </w:pPr>
            <w:r>
              <w:rPr>
                <w:rFonts w:hint="eastAsia"/>
                <w:lang w:eastAsia="zh-CN"/>
              </w:rPr>
              <w:t>获取推荐文章</w:t>
            </w:r>
          </w:p>
        </w:tc>
        <w:tc>
          <w:tcPr>
            <w:tcW w:w="1704" w:type="dxa"/>
          </w:tcPr>
          <w:p>
            <w:pPr>
              <w:pStyle w:val="27"/>
              <w:rPr>
                <w:rFonts w:hint="eastAsia"/>
                <w:lang w:val="en-US" w:eastAsia="zh-CN"/>
              </w:rPr>
            </w:pPr>
            <w:r>
              <w:rPr>
                <w:rFonts w:hint="eastAsia"/>
                <w:lang w:val="en-US" w:eastAsia="zh-CN"/>
              </w:rPr>
              <w:t>User/index/goodArticle</w:t>
            </w:r>
          </w:p>
        </w:tc>
        <w:tc>
          <w:tcPr>
            <w:tcW w:w="1704" w:type="dxa"/>
          </w:tcPr>
          <w:p>
            <w:pPr>
              <w:pStyle w:val="27"/>
              <w:rPr>
                <w:rFonts w:hint="eastAsia"/>
                <w:lang w:val="en-US" w:eastAsia="zh-CN"/>
              </w:rPr>
            </w:pPr>
            <w:r>
              <w:rPr>
                <w:rFonts w:hint="eastAsia"/>
                <w:lang w:val="en-US" w:eastAsia="zh-CN"/>
              </w:rPr>
              <w:t>null</w:t>
            </w:r>
          </w:p>
        </w:tc>
        <w:tc>
          <w:tcPr>
            <w:tcW w:w="1705" w:type="dxa"/>
          </w:tcPr>
          <w:p>
            <w:pPr>
              <w:pStyle w:val="27"/>
              <w:rPr>
                <w:rFonts w:hint="eastAsia"/>
                <w:lang w:val="en-US" w:eastAsia="zh-CN"/>
              </w:rPr>
            </w:pPr>
            <w:r>
              <w:rPr>
                <w:rFonts w:hint="eastAsia"/>
                <w:lang w:val="en-US" w:eastAsia="zh-CN"/>
              </w:rPr>
              <w:t>Status（1成功/0失败（msg：失败信息））</w:t>
            </w:r>
          </w:p>
          <w:p>
            <w:pPr>
              <w:pStyle w:val="27"/>
              <w:rPr>
                <w:rFonts w:hint="eastAsia"/>
                <w:lang w:val="en-US" w:eastAsia="zh-CN"/>
              </w:rPr>
            </w:pPr>
            <w:r>
              <w:rPr>
                <w:rFonts w:hint="eastAsia"/>
                <w:lang w:val="en-US" w:eastAsia="zh-C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pPr>
          </w:p>
        </w:tc>
        <w:tc>
          <w:tcPr>
            <w:tcW w:w="1704" w:type="dxa"/>
          </w:tcPr>
          <w:p>
            <w:pPr>
              <w:pStyle w:val="27"/>
              <w:rPr>
                <w:rFonts w:hint="eastAsia"/>
                <w:lang w:eastAsia="zh-CN"/>
              </w:rPr>
            </w:pPr>
            <w:r>
              <w:rPr>
                <w:rFonts w:hint="eastAsia"/>
                <w:lang w:eastAsia="zh-CN"/>
              </w:rPr>
              <w:t>（管理员）设置推荐文章</w:t>
            </w:r>
          </w:p>
        </w:tc>
        <w:tc>
          <w:tcPr>
            <w:tcW w:w="1704" w:type="dxa"/>
          </w:tcPr>
          <w:p>
            <w:pPr>
              <w:pStyle w:val="27"/>
              <w:rPr>
                <w:rFonts w:hint="eastAsia"/>
                <w:lang w:val="en-US" w:eastAsia="zh-CN"/>
              </w:rPr>
            </w:pPr>
            <w:r>
              <w:rPr>
                <w:rFonts w:hint="eastAsia"/>
                <w:lang w:val="en-US" w:eastAsia="zh-CN"/>
              </w:rPr>
              <w:t>Admin/index/setHotArticle</w:t>
            </w:r>
          </w:p>
        </w:tc>
        <w:tc>
          <w:tcPr>
            <w:tcW w:w="1704" w:type="dxa"/>
          </w:tcPr>
          <w:p>
            <w:pPr>
              <w:pStyle w:val="27"/>
              <w:rPr>
                <w:rFonts w:hint="eastAsia"/>
                <w:lang w:val="en-US" w:eastAsia="zh-CN"/>
              </w:rPr>
            </w:pPr>
            <w:r>
              <w:rPr>
                <w:rFonts w:hint="eastAsia"/>
                <w:lang w:val="en-US" w:eastAsia="zh-CN"/>
              </w:rPr>
              <w:t>articleId,status(1设为推荐，0取消推荐)</w:t>
            </w:r>
          </w:p>
        </w:tc>
        <w:tc>
          <w:tcPr>
            <w:tcW w:w="1705" w:type="dxa"/>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r>
              <w:rPr>
                <w:rFonts w:hint="eastAsia"/>
                <w:lang w:val="en-US" w:eastAsia="zh-CN"/>
              </w:rPr>
              <w:t>body(true/false)</w:t>
            </w:r>
          </w:p>
          <w:p>
            <w:pPr>
              <w:pStyle w:val="27"/>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pPr>
          </w:p>
        </w:tc>
        <w:tc>
          <w:tcPr>
            <w:tcW w:w="1704" w:type="dxa"/>
          </w:tcPr>
          <w:p>
            <w:pPr>
              <w:pStyle w:val="27"/>
              <w:rPr>
                <w:rFonts w:hint="eastAsia"/>
                <w:lang w:eastAsia="zh-CN"/>
              </w:rPr>
            </w:pPr>
            <w:r>
              <w:rPr>
                <w:rFonts w:hint="eastAsia"/>
                <w:lang w:eastAsia="zh-CN"/>
              </w:rPr>
              <w:t>（管理员）设置推荐作者</w:t>
            </w:r>
          </w:p>
        </w:tc>
        <w:tc>
          <w:tcPr>
            <w:tcW w:w="1704" w:type="dxa"/>
          </w:tcPr>
          <w:p>
            <w:pPr>
              <w:pStyle w:val="27"/>
              <w:rPr>
                <w:rFonts w:hint="eastAsia"/>
                <w:lang w:val="en-US" w:eastAsia="zh-CN"/>
              </w:rPr>
            </w:pPr>
            <w:r>
              <w:rPr>
                <w:rFonts w:hint="eastAsia"/>
                <w:lang w:val="en-US" w:eastAsia="zh-CN"/>
              </w:rPr>
              <w:t>Admin/index/setHotWriter</w:t>
            </w:r>
          </w:p>
        </w:tc>
        <w:tc>
          <w:tcPr>
            <w:tcW w:w="1704" w:type="dxa"/>
          </w:tcPr>
          <w:p>
            <w:pPr>
              <w:pStyle w:val="27"/>
              <w:rPr>
                <w:rFonts w:hint="eastAsia"/>
                <w:lang w:val="en-US" w:eastAsia="zh-CN"/>
              </w:rPr>
            </w:pPr>
            <w:r>
              <w:rPr>
                <w:rFonts w:hint="eastAsia"/>
                <w:lang w:val="en-US" w:eastAsia="zh-CN"/>
              </w:rPr>
              <w:t>articleId,status(1设为推荐，0取消推荐)</w:t>
            </w:r>
          </w:p>
        </w:tc>
        <w:tc>
          <w:tcPr>
            <w:tcW w:w="1705" w:type="dxa"/>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val="en-US" w:eastAsia="zh-CN"/>
              </w:rPr>
            </w:pPr>
            <w:r>
              <w:rPr>
                <w:rFonts w:hint="eastAsia"/>
                <w:lang w:val="en-US" w:eastAsia="zh-C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7"/>
            </w:pPr>
          </w:p>
        </w:tc>
        <w:tc>
          <w:tcPr>
            <w:tcW w:w="1704" w:type="dxa"/>
          </w:tcPr>
          <w:p>
            <w:pPr>
              <w:pStyle w:val="27"/>
              <w:rPr>
                <w:rFonts w:hint="eastAsia"/>
                <w:lang w:eastAsia="zh-CN"/>
              </w:rPr>
            </w:pPr>
            <w:r>
              <w:rPr>
                <w:rFonts w:hint="eastAsia"/>
                <w:lang w:eastAsia="zh-CN"/>
              </w:rPr>
              <w:t>（管理员）获取所有文章</w:t>
            </w:r>
          </w:p>
        </w:tc>
        <w:tc>
          <w:tcPr>
            <w:tcW w:w="1704" w:type="dxa"/>
          </w:tcPr>
          <w:p>
            <w:pPr>
              <w:pStyle w:val="27"/>
              <w:rPr>
                <w:rFonts w:hint="eastAsia"/>
                <w:lang w:val="en-US" w:eastAsia="zh-CN"/>
              </w:rPr>
            </w:pPr>
            <w:r>
              <w:rPr>
                <w:rFonts w:hint="eastAsia"/>
                <w:lang w:val="en-US" w:eastAsia="zh-CN"/>
              </w:rPr>
              <w:t>Admin/index/showArticleList</w:t>
            </w:r>
          </w:p>
        </w:tc>
        <w:tc>
          <w:tcPr>
            <w:tcW w:w="1704" w:type="dxa"/>
          </w:tcPr>
          <w:p>
            <w:pPr>
              <w:pStyle w:val="27"/>
              <w:rPr>
                <w:rFonts w:hint="eastAsia"/>
                <w:lang w:val="en-US" w:eastAsia="zh-CN"/>
              </w:rPr>
            </w:pPr>
            <w:r>
              <w:rPr>
                <w:rFonts w:hint="eastAsia"/>
                <w:lang w:val="en-US" w:eastAsia="zh-CN"/>
              </w:rPr>
              <w:t>null</w:t>
            </w:r>
          </w:p>
        </w:tc>
        <w:tc>
          <w:tcPr>
            <w:tcW w:w="1705" w:type="dxa"/>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val="en-US" w:eastAsia="zh-CN"/>
              </w:rPr>
            </w:pPr>
            <w:r>
              <w:rPr>
                <w:rFonts w:hint="eastAsia"/>
                <w:lang w:val="en-US" w:eastAsia="zh-C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Pr>
          <w:p>
            <w:pPr>
              <w:pStyle w:val="27"/>
            </w:pPr>
          </w:p>
        </w:tc>
        <w:tc>
          <w:tcPr>
            <w:tcW w:w="1704" w:type="dxa"/>
            <w:textDirection w:val="lrTb"/>
            <w:vAlign w:val="top"/>
          </w:tcPr>
          <w:p>
            <w:pPr>
              <w:pStyle w:val="27"/>
            </w:pPr>
            <w:r>
              <w:rPr>
                <w:rFonts w:hint="eastAsia"/>
                <w:lang w:eastAsia="zh-CN"/>
              </w:rPr>
              <w:t>显示通知</w:t>
            </w:r>
          </w:p>
        </w:tc>
        <w:tc>
          <w:tcPr>
            <w:tcW w:w="1704" w:type="dxa"/>
            <w:textDirection w:val="lrTb"/>
            <w:vAlign w:val="top"/>
          </w:tcPr>
          <w:p>
            <w:pPr>
              <w:pStyle w:val="27"/>
            </w:pPr>
            <w:r>
              <w:rPr>
                <w:rFonts w:hint="eastAsia"/>
                <w:lang w:val="en-US" w:eastAsia="zh-CN"/>
              </w:rPr>
              <w:t>Index/showNotification</w:t>
            </w:r>
          </w:p>
        </w:tc>
        <w:tc>
          <w:tcPr>
            <w:tcW w:w="1704" w:type="dxa"/>
            <w:textDirection w:val="lrTb"/>
            <w:vAlign w:val="top"/>
          </w:tcPr>
          <w:p>
            <w:pPr>
              <w:pStyle w:val="27"/>
            </w:pPr>
            <w:r>
              <w:rPr>
                <w:rFonts w:hint="eastAsia"/>
                <w:lang w:val="en-US" w:eastAsia="zh-CN"/>
              </w:rPr>
              <w:t>userId</w:t>
            </w:r>
          </w:p>
        </w:tc>
        <w:tc>
          <w:tcPr>
            <w:tcW w:w="1705" w:type="dxa"/>
            <w:textDirection w:val="lrTb"/>
            <w:vAlign w:val="top"/>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val="en-US" w:eastAsia="zh-CN"/>
              </w:rPr>
            </w:pPr>
            <w:r>
              <w:rPr>
                <w:rFonts w:hint="eastAsia"/>
                <w:lang w:val="en-US" w:eastAsia="zh-CN"/>
              </w:rPr>
              <w:t>成功返回</w:t>
            </w:r>
          </w:p>
          <w:p>
            <w:pPr>
              <w:pStyle w:val="27"/>
              <w:rPr>
                <w:rFonts w:hint="eastAsia"/>
                <w:lang w:val="en-US" w:eastAsia="zh-CN"/>
              </w:rPr>
            </w:pPr>
            <w:r>
              <w:rPr>
                <w:rFonts w:hint="eastAsia"/>
                <w:lang w:val="en-US" w:eastAsia="zh-CN"/>
              </w:rPr>
              <w:t>notificationList[</w:t>
            </w:r>
          </w:p>
          <w:p>
            <w:pPr>
              <w:pStyle w:val="27"/>
              <w:rPr>
                <w:rFonts w:hint="eastAsia"/>
                <w:lang w:val="en-US" w:eastAsia="zh-CN"/>
              </w:rPr>
            </w:pPr>
            <w:r>
              <w:rPr>
                <w:rFonts w:hint="eastAsia"/>
                <w:lang w:val="en-US" w:eastAsia="zh-CN"/>
              </w:rPr>
              <w:t>{id,title,status(这个保留，是否已读删除待考虑),type:通知类型(1:成功 0:失败 -1：警告)}</w:t>
            </w:r>
          </w:p>
          <w:p>
            <w:pPr>
              <w:pStyle w:val="27"/>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extDirection w:val="lrTb"/>
            <w:vAlign w:val="top"/>
          </w:tcPr>
          <w:p>
            <w:pPr>
              <w:pStyle w:val="27"/>
            </w:pPr>
          </w:p>
        </w:tc>
        <w:tc>
          <w:tcPr>
            <w:tcW w:w="1704" w:type="dxa"/>
            <w:textDirection w:val="lrTb"/>
            <w:vAlign w:val="top"/>
          </w:tcPr>
          <w:p>
            <w:pPr>
              <w:pStyle w:val="27"/>
              <w:rPr>
                <w:rFonts w:hint="eastAsia"/>
                <w:lang w:eastAsia="zh-CN"/>
              </w:rPr>
            </w:pPr>
            <w:r>
              <w:rPr>
                <w:rFonts w:hint="eastAsia"/>
                <w:lang w:eastAsia="zh-CN"/>
              </w:rPr>
              <w:t>关注作者</w:t>
            </w:r>
          </w:p>
        </w:tc>
        <w:tc>
          <w:tcPr>
            <w:tcW w:w="1704" w:type="dxa"/>
            <w:textDirection w:val="lrTb"/>
            <w:vAlign w:val="top"/>
          </w:tcPr>
          <w:p>
            <w:pPr>
              <w:pStyle w:val="27"/>
              <w:rPr>
                <w:rFonts w:hint="eastAsia"/>
                <w:lang w:val="en-US" w:eastAsia="zh-CN"/>
              </w:rPr>
            </w:pPr>
            <w:r>
              <w:rPr>
                <w:rFonts w:hint="eastAsia"/>
                <w:lang w:val="en-US" w:eastAsia="zh-CN"/>
              </w:rPr>
              <w:t>Attention/followArticle</w:t>
            </w:r>
          </w:p>
        </w:tc>
        <w:tc>
          <w:tcPr>
            <w:tcW w:w="1704" w:type="dxa"/>
            <w:textDirection w:val="lrTb"/>
            <w:vAlign w:val="top"/>
          </w:tcPr>
          <w:p>
            <w:pPr>
              <w:pStyle w:val="27"/>
              <w:rPr>
                <w:rFonts w:hint="eastAsia"/>
                <w:lang w:val="en-US" w:eastAsia="zh-CN"/>
              </w:rPr>
            </w:pPr>
            <w:r>
              <w:rPr>
                <w:rFonts w:hint="eastAsia"/>
                <w:lang w:val="en-US" w:eastAsia="zh-CN"/>
              </w:rPr>
              <w:t>Id 当前用户</w:t>
            </w:r>
          </w:p>
          <w:p>
            <w:pPr>
              <w:pStyle w:val="27"/>
              <w:rPr>
                <w:rFonts w:hint="eastAsia"/>
                <w:lang w:val="en-US" w:eastAsia="zh-CN"/>
              </w:rPr>
            </w:pPr>
            <w:r>
              <w:rPr>
                <w:rFonts w:hint="eastAsia"/>
                <w:lang w:val="en-US" w:eastAsia="zh-CN"/>
              </w:rPr>
              <w:t>writerId 要关注的作者id</w:t>
            </w:r>
          </w:p>
          <w:p>
            <w:pPr>
              <w:pStyle w:val="27"/>
              <w:rPr>
                <w:rFonts w:hint="eastAsia"/>
                <w:lang w:val="en-US" w:eastAsia="zh-CN"/>
              </w:rPr>
            </w:pPr>
            <w:r>
              <w:rPr>
                <w:rFonts w:hint="eastAsia"/>
                <w:lang w:val="en-US" w:eastAsia="zh-CN"/>
              </w:rPr>
              <w:t>Writername 要关注的作者名字</w:t>
            </w:r>
          </w:p>
        </w:tc>
        <w:tc>
          <w:tcPr>
            <w:tcW w:w="1705" w:type="dxa"/>
            <w:textDirection w:val="lrTb"/>
            <w:vAlign w:val="top"/>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val="en-US" w:eastAsia="zh-CN"/>
              </w:rPr>
            </w:pPr>
          </w:p>
        </w:tc>
      </w:tr>
    </w:tbl>
    <w:p>
      <w:pPr>
        <w:pStyle w:val="5"/>
        <w:rPr>
          <w:rFonts w:hint="eastAsia"/>
          <w:lang w:val="en-US" w:eastAsia="zh-CN"/>
        </w:rPr>
      </w:pPr>
      <w:bookmarkStart w:id="70" w:name="_Toc7356"/>
      <w:r>
        <w:rPr>
          <w:rFonts w:hint="eastAsia"/>
          <w:lang w:val="en-US" w:eastAsia="zh-CN"/>
        </w:rPr>
        <w:t>4.2.6 关注页</w:t>
      </w:r>
      <w:bookmarkEnd w:id="70"/>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4.12</w:t>
      </w:r>
      <w:r>
        <w:rPr>
          <w:rFonts w:eastAsia="楷体_GB2312"/>
          <w:color w:val="000000"/>
          <w:szCs w:val="21"/>
        </w:rPr>
        <w:t xml:space="preserve">  </w:t>
      </w:r>
      <w:r>
        <w:rPr>
          <w:rFonts w:hint="eastAsia" w:eastAsia="楷体_GB2312"/>
          <w:color w:val="000000"/>
          <w:szCs w:val="21"/>
          <w:lang w:eastAsia="zh-CN"/>
        </w:rPr>
        <w:t>关注用户页包含的接口</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val="en-US" w:eastAsia="zh-CN"/>
              </w:rPr>
            </w:pPr>
            <w:r>
              <w:rPr>
                <w:rFonts w:hint="eastAsia"/>
                <w:lang w:val="en-US" w:eastAsia="zh-CN"/>
              </w:rPr>
              <w:t>所在模块</w:t>
            </w:r>
          </w:p>
        </w:tc>
        <w:tc>
          <w:tcPr>
            <w:tcW w:w="1704" w:type="dxa"/>
            <w:textDirection w:val="lrTb"/>
            <w:vAlign w:val="top"/>
          </w:tcPr>
          <w:p>
            <w:pPr>
              <w:pStyle w:val="27"/>
              <w:ind w:firstLine="0" w:firstLineChars="0"/>
              <w:rPr>
                <w:rFonts w:hint="eastAsia"/>
                <w:lang w:eastAsia="zh-CN"/>
              </w:rPr>
            </w:pPr>
            <w:r>
              <w:rPr>
                <w:rFonts w:hint="eastAsia"/>
                <w:lang w:val="en-US" w:eastAsia="zh-CN"/>
              </w:rPr>
              <w:t>接口功能</w:t>
            </w:r>
          </w:p>
        </w:tc>
        <w:tc>
          <w:tcPr>
            <w:tcW w:w="1704" w:type="dxa"/>
            <w:textDirection w:val="lrTb"/>
            <w:vAlign w:val="top"/>
          </w:tcPr>
          <w:p>
            <w:pPr>
              <w:pStyle w:val="27"/>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7"/>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7"/>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pPr>
            <w:r>
              <w:rPr>
                <w:rFonts w:hint="eastAsia"/>
                <w:lang w:val="en-US" w:eastAsia="zh-CN"/>
              </w:rPr>
              <w:t>关注页</w:t>
            </w:r>
          </w:p>
        </w:tc>
        <w:tc>
          <w:tcPr>
            <w:tcW w:w="1704" w:type="dxa"/>
            <w:textDirection w:val="lrTb"/>
            <w:vAlign w:val="top"/>
          </w:tcPr>
          <w:p>
            <w:pPr>
              <w:pStyle w:val="27"/>
            </w:pPr>
            <w:r>
              <w:rPr>
                <w:rFonts w:hint="eastAsia"/>
                <w:lang w:eastAsia="zh-CN"/>
              </w:rPr>
              <w:t>获得关注列表</w:t>
            </w:r>
          </w:p>
        </w:tc>
        <w:tc>
          <w:tcPr>
            <w:tcW w:w="1704" w:type="dxa"/>
            <w:textDirection w:val="lrTb"/>
            <w:vAlign w:val="top"/>
          </w:tcPr>
          <w:p>
            <w:pPr>
              <w:pStyle w:val="27"/>
            </w:pPr>
            <w:r>
              <w:rPr>
                <w:rFonts w:hint="eastAsia"/>
                <w:lang w:val="en-US" w:eastAsia="zh-CN"/>
              </w:rPr>
              <w:t>Attention/showWriterList</w:t>
            </w:r>
          </w:p>
        </w:tc>
        <w:tc>
          <w:tcPr>
            <w:tcW w:w="1704" w:type="dxa"/>
            <w:textDirection w:val="lrTb"/>
            <w:vAlign w:val="top"/>
          </w:tcPr>
          <w:p>
            <w:pPr>
              <w:pStyle w:val="27"/>
            </w:pPr>
            <w:r>
              <w:rPr>
                <w:rFonts w:hint="eastAsia"/>
                <w:lang w:val="en-US" w:eastAsia="zh-CN"/>
              </w:rPr>
              <w:t>userId</w:t>
            </w:r>
          </w:p>
        </w:tc>
        <w:tc>
          <w:tcPr>
            <w:tcW w:w="1705" w:type="dxa"/>
            <w:textDirection w:val="lrTb"/>
            <w:vAlign w:val="top"/>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eastAsia="zh-CN"/>
              </w:rPr>
            </w:pPr>
            <w:r>
              <w:rPr>
                <w:rFonts w:hint="eastAsia"/>
                <w:lang w:eastAsia="zh-CN"/>
              </w:rPr>
              <w:t>成功返回</w:t>
            </w:r>
          </w:p>
          <w:p>
            <w:pPr>
              <w:pStyle w:val="27"/>
              <w:rPr>
                <w:rFonts w:hint="eastAsia"/>
                <w:lang w:val="en-US" w:eastAsia="zh-CN"/>
              </w:rPr>
            </w:pPr>
            <w:r>
              <w:rPr>
                <w:rFonts w:hint="eastAsia"/>
                <w:lang w:val="en-US" w:eastAsia="zh-CN"/>
              </w:rPr>
              <w:t>writerList[</w:t>
            </w:r>
          </w:p>
          <w:p>
            <w:pPr>
              <w:pStyle w:val="27"/>
            </w:pPr>
            <w:r>
              <w:rPr>
                <w:rFonts w:hint="eastAsia"/>
                <w:lang w:val="en-US" w:eastAsia="zh-C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pPr>
          </w:p>
        </w:tc>
        <w:tc>
          <w:tcPr>
            <w:tcW w:w="1704" w:type="dxa"/>
            <w:textDirection w:val="lrTb"/>
            <w:vAlign w:val="top"/>
          </w:tcPr>
          <w:p>
            <w:pPr>
              <w:pStyle w:val="27"/>
            </w:pPr>
            <w:r>
              <w:rPr>
                <w:rFonts w:hint="eastAsia"/>
                <w:lang w:eastAsia="zh-CN"/>
              </w:rPr>
              <w:t>读取关注作者的文章列表</w:t>
            </w:r>
          </w:p>
        </w:tc>
        <w:tc>
          <w:tcPr>
            <w:tcW w:w="1704" w:type="dxa"/>
            <w:textDirection w:val="lrTb"/>
            <w:vAlign w:val="top"/>
          </w:tcPr>
          <w:p>
            <w:pPr>
              <w:pStyle w:val="27"/>
            </w:pPr>
            <w:r>
              <w:rPr>
                <w:rFonts w:hint="eastAsia"/>
                <w:lang w:val="en-US" w:eastAsia="zh-CN"/>
              </w:rPr>
              <w:t>Attention/showArticleList</w:t>
            </w:r>
          </w:p>
        </w:tc>
        <w:tc>
          <w:tcPr>
            <w:tcW w:w="1704" w:type="dxa"/>
            <w:textDirection w:val="lrTb"/>
            <w:vAlign w:val="top"/>
          </w:tcPr>
          <w:p>
            <w:pPr>
              <w:pStyle w:val="27"/>
              <w:rPr>
                <w:rFonts w:hint="eastAsia"/>
                <w:lang w:val="en-US" w:eastAsia="zh-CN"/>
              </w:rPr>
            </w:pPr>
            <w:r>
              <w:rPr>
                <w:rFonts w:hint="eastAsia"/>
                <w:lang w:val="en-US" w:eastAsia="zh-CN"/>
              </w:rPr>
              <w:t>writerId,type(</w:t>
            </w:r>
          </w:p>
          <w:p>
            <w:pPr>
              <w:pStyle w:val="27"/>
            </w:pPr>
            <w:r>
              <w:rPr>
                <w:rFonts w:hint="eastAsia"/>
                <w:lang w:val="en-US" w:eastAsia="zh-CN"/>
              </w:rPr>
              <w:t>1:按照热门排序,0：按照时间排序)</w:t>
            </w:r>
          </w:p>
        </w:tc>
        <w:tc>
          <w:tcPr>
            <w:tcW w:w="1705" w:type="dxa"/>
            <w:textDirection w:val="lrTb"/>
            <w:vAlign w:val="top"/>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eastAsia="zh-CN"/>
              </w:rPr>
            </w:pPr>
            <w:r>
              <w:rPr>
                <w:rFonts w:hint="eastAsia"/>
                <w:lang w:eastAsia="zh-CN"/>
              </w:rPr>
              <w:t>成功返回</w:t>
            </w:r>
          </w:p>
          <w:p>
            <w:pPr>
              <w:pStyle w:val="27"/>
              <w:rPr>
                <w:rFonts w:hint="eastAsia"/>
                <w:lang w:val="en-US" w:eastAsia="zh-CN"/>
              </w:rPr>
            </w:pPr>
            <w:r>
              <w:rPr>
                <w:rFonts w:hint="eastAsia"/>
                <w:lang w:val="en-US" w:eastAsia="zh-CN"/>
              </w:rPr>
              <w:t>articleList[</w:t>
            </w:r>
          </w:p>
          <w:p>
            <w:pPr>
              <w:pStyle w:val="27"/>
              <w:rPr>
                <w:rFonts w:hint="eastAsia"/>
                <w:lang w:val="en-US" w:eastAsia="zh-CN"/>
              </w:rPr>
            </w:pPr>
            <w:r>
              <w:rPr>
                <w:rFonts w:hint="eastAsia"/>
                <w:lang w:val="en-US" w:eastAsia="zh-CN"/>
              </w:rPr>
              <w:t>{articleId,title,shortCut:截取文章前100个字节}</w:t>
            </w:r>
          </w:p>
          <w:p>
            <w:pPr>
              <w:pStyle w:val="27"/>
            </w:pPr>
            <w:r>
              <w:rPr>
                <w:rFonts w:hint="eastAsia"/>
                <w:lang w:val="en-US" w:eastAsia="zh-CN"/>
              </w:rPr>
              <w:t>]</w:t>
            </w:r>
          </w:p>
        </w:tc>
      </w:tr>
    </w:tbl>
    <w:p>
      <w:pPr>
        <w:pStyle w:val="5"/>
        <w:rPr>
          <w:rFonts w:hint="eastAsia"/>
          <w:lang w:val="en-US" w:eastAsia="zh-CN"/>
        </w:rPr>
      </w:pPr>
      <w:bookmarkStart w:id="71" w:name="_Toc31701"/>
      <w:r>
        <w:rPr>
          <w:rFonts w:hint="eastAsia"/>
          <w:lang w:val="en-US" w:eastAsia="zh-CN"/>
        </w:rPr>
        <w:t>4.2.7 文章详情页</w:t>
      </w:r>
      <w:bookmarkEnd w:id="71"/>
    </w:p>
    <w:p>
      <w:pPr>
        <w:jc w:val="center"/>
        <w:rPr>
          <w:rFonts w:hint="eastAsia"/>
          <w:lang w:val="en-US" w:eastAsia="zh-CN"/>
        </w:rPr>
      </w:pPr>
      <w:r>
        <w:rPr>
          <w:rFonts w:eastAsia="楷体_GB2312"/>
          <w:color w:val="000000"/>
          <w:szCs w:val="21"/>
        </w:rPr>
        <w:t>表</w:t>
      </w:r>
      <w:r>
        <w:rPr>
          <w:rFonts w:hint="eastAsia" w:eastAsia="楷体_GB2312"/>
          <w:color w:val="000000"/>
          <w:szCs w:val="21"/>
          <w:lang w:val="en-US" w:eastAsia="zh-CN"/>
        </w:rPr>
        <w:t>4.13</w:t>
      </w:r>
      <w:r>
        <w:rPr>
          <w:rFonts w:eastAsia="楷体_GB2312"/>
          <w:color w:val="000000"/>
          <w:szCs w:val="21"/>
        </w:rPr>
        <w:t xml:space="preserve">  </w:t>
      </w:r>
      <w:r>
        <w:rPr>
          <w:rFonts w:hint="eastAsia" w:eastAsia="楷体_GB2312"/>
          <w:color w:val="000000"/>
          <w:szCs w:val="21"/>
          <w:lang w:eastAsia="zh-CN"/>
        </w:rPr>
        <w:t>文章详情页包含的接口</w:t>
      </w:r>
    </w:p>
    <w:tbl>
      <w:tblPr>
        <w:tblStyle w:val="2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ind w:firstLine="0" w:firstLineChars="0"/>
              <w:rPr>
                <w:rFonts w:hint="eastAsia"/>
                <w:lang w:eastAsia="zh-CN"/>
              </w:rPr>
            </w:pPr>
            <w:r>
              <w:rPr>
                <w:rFonts w:hint="eastAsia"/>
                <w:lang w:val="en-US" w:eastAsia="zh-CN"/>
              </w:rPr>
              <w:t>所在模块</w:t>
            </w:r>
          </w:p>
        </w:tc>
        <w:tc>
          <w:tcPr>
            <w:tcW w:w="1704" w:type="dxa"/>
            <w:textDirection w:val="lrTb"/>
            <w:vAlign w:val="top"/>
          </w:tcPr>
          <w:p>
            <w:pPr>
              <w:pStyle w:val="27"/>
              <w:ind w:firstLine="0" w:firstLineChars="0"/>
              <w:rPr>
                <w:rFonts w:hint="eastAsia"/>
                <w:lang w:val="en-US" w:eastAsia="zh-CN"/>
              </w:rPr>
            </w:pPr>
            <w:r>
              <w:rPr>
                <w:rFonts w:hint="eastAsia"/>
                <w:lang w:val="en-US" w:eastAsia="zh-CN"/>
              </w:rPr>
              <w:t>接口功能</w:t>
            </w:r>
          </w:p>
        </w:tc>
        <w:tc>
          <w:tcPr>
            <w:tcW w:w="1704" w:type="dxa"/>
            <w:textDirection w:val="lrTb"/>
            <w:vAlign w:val="top"/>
          </w:tcPr>
          <w:p>
            <w:pPr>
              <w:pStyle w:val="27"/>
              <w:ind w:firstLine="0" w:firstLineChars="0"/>
              <w:rPr>
                <w:rFonts w:hint="eastAsia"/>
                <w:lang w:val="en-US" w:eastAsia="zh-CN"/>
              </w:rPr>
            </w:pPr>
            <w:r>
              <w:rPr>
                <w:rFonts w:hint="eastAsia"/>
                <w:lang w:eastAsia="zh-CN"/>
              </w:rPr>
              <w:t>接口名称</w:t>
            </w:r>
          </w:p>
        </w:tc>
        <w:tc>
          <w:tcPr>
            <w:tcW w:w="1704" w:type="dxa"/>
            <w:textDirection w:val="lrTb"/>
            <w:vAlign w:val="top"/>
          </w:tcPr>
          <w:p>
            <w:pPr>
              <w:pStyle w:val="27"/>
              <w:ind w:firstLine="0" w:firstLineChars="0"/>
              <w:rPr>
                <w:rFonts w:hint="eastAsia"/>
                <w:lang w:val="en-US" w:eastAsia="zh-CN"/>
              </w:rPr>
            </w:pPr>
            <w:r>
              <w:rPr>
                <w:rFonts w:hint="eastAsia"/>
                <w:lang w:eastAsia="zh-CN"/>
              </w:rPr>
              <w:t>请求字段</w:t>
            </w:r>
          </w:p>
        </w:tc>
        <w:tc>
          <w:tcPr>
            <w:tcW w:w="1705" w:type="dxa"/>
            <w:textDirection w:val="lrTb"/>
            <w:vAlign w:val="top"/>
          </w:tcPr>
          <w:p>
            <w:pPr>
              <w:pStyle w:val="27"/>
              <w:ind w:firstLine="0" w:firstLineChars="0"/>
              <w:rPr>
                <w:rFonts w:hint="eastAsia"/>
                <w:lang w:val="en-US" w:eastAsia="zh-CN"/>
              </w:rPr>
            </w:pPr>
            <w:r>
              <w:rPr>
                <w:rFonts w:hint="eastAsia"/>
                <w:lang w:eastAsia="zh-C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pPr>
            <w:r>
              <w:rPr>
                <w:rFonts w:hint="eastAsia"/>
                <w:lang w:eastAsia="zh-CN"/>
              </w:rPr>
              <w:t>文章详情页</w:t>
            </w:r>
          </w:p>
        </w:tc>
        <w:tc>
          <w:tcPr>
            <w:tcW w:w="1704" w:type="dxa"/>
            <w:textDirection w:val="lrTb"/>
            <w:vAlign w:val="top"/>
          </w:tcPr>
          <w:p>
            <w:pPr>
              <w:pStyle w:val="27"/>
              <w:rPr>
                <w:rFonts w:hint="eastAsia"/>
                <w:lang w:eastAsia="zh-CN"/>
              </w:rPr>
            </w:pPr>
            <w:r>
              <w:rPr>
                <w:rFonts w:hint="eastAsia"/>
                <w:lang w:val="en-US" w:eastAsia="zh-CN"/>
              </w:rPr>
              <w:t>展示文章详情</w:t>
            </w:r>
          </w:p>
        </w:tc>
        <w:tc>
          <w:tcPr>
            <w:tcW w:w="1704" w:type="dxa"/>
            <w:textDirection w:val="lrTb"/>
            <w:vAlign w:val="top"/>
          </w:tcPr>
          <w:p>
            <w:pPr>
              <w:pStyle w:val="27"/>
              <w:rPr>
                <w:rFonts w:hint="eastAsia"/>
                <w:lang w:val="en-US" w:eastAsia="zh-CN"/>
              </w:rPr>
            </w:pPr>
            <w:r>
              <w:rPr>
                <w:rFonts w:hint="eastAsia"/>
                <w:lang w:val="en-US" w:eastAsia="zh-CN"/>
              </w:rPr>
              <w:t>Detail/showArticle</w:t>
            </w:r>
          </w:p>
        </w:tc>
        <w:tc>
          <w:tcPr>
            <w:tcW w:w="1704" w:type="dxa"/>
            <w:textDirection w:val="lrTb"/>
            <w:vAlign w:val="top"/>
          </w:tcPr>
          <w:p>
            <w:pPr>
              <w:pStyle w:val="27"/>
              <w:rPr>
                <w:rFonts w:hint="eastAsia"/>
                <w:lang w:val="en-US" w:eastAsia="zh-CN"/>
              </w:rPr>
            </w:pPr>
            <w:r>
              <w:rPr>
                <w:rFonts w:hint="eastAsia"/>
                <w:lang w:val="en-US" w:eastAsia="zh-CN"/>
              </w:rPr>
              <w:t>articleId</w:t>
            </w:r>
          </w:p>
        </w:tc>
        <w:tc>
          <w:tcPr>
            <w:tcW w:w="1705" w:type="dxa"/>
            <w:textDirection w:val="lrTb"/>
            <w:vAlign w:val="top"/>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eastAsia="zh-CN"/>
              </w:rPr>
            </w:pPr>
            <w:r>
              <w:rPr>
                <w:rFonts w:hint="eastAsia"/>
                <w:lang w:eastAsia="zh-CN"/>
              </w:rPr>
              <w:t>成功返回</w:t>
            </w:r>
          </w:p>
          <w:p>
            <w:pPr>
              <w:pStyle w:val="27"/>
              <w:rPr>
                <w:rFonts w:hint="eastAsia"/>
                <w:lang w:val="en-US" w:eastAsia="zh-CN"/>
              </w:rPr>
            </w:pPr>
            <w:r>
              <w:rPr>
                <w:rFonts w:hint="eastAsia"/>
                <w:lang w:val="en-US" w:eastAsia="zh-C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pPr>
          </w:p>
        </w:tc>
        <w:tc>
          <w:tcPr>
            <w:tcW w:w="1704" w:type="dxa"/>
            <w:textDirection w:val="lrTb"/>
            <w:vAlign w:val="top"/>
          </w:tcPr>
          <w:p>
            <w:pPr>
              <w:pStyle w:val="27"/>
            </w:pPr>
            <w:r>
              <w:rPr>
                <w:rFonts w:hint="eastAsia"/>
                <w:lang w:eastAsia="zh-CN"/>
              </w:rPr>
              <w:t>展示文章评论</w:t>
            </w:r>
          </w:p>
        </w:tc>
        <w:tc>
          <w:tcPr>
            <w:tcW w:w="1704" w:type="dxa"/>
            <w:textDirection w:val="lrTb"/>
            <w:vAlign w:val="top"/>
          </w:tcPr>
          <w:p>
            <w:pPr>
              <w:pStyle w:val="27"/>
            </w:pPr>
            <w:r>
              <w:rPr>
                <w:rFonts w:hint="eastAsia"/>
                <w:lang w:val="en-US" w:eastAsia="zh-CN"/>
              </w:rPr>
              <w:t>Detail/showCommentList</w:t>
            </w:r>
          </w:p>
        </w:tc>
        <w:tc>
          <w:tcPr>
            <w:tcW w:w="1704" w:type="dxa"/>
            <w:textDirection w:val="lrTb"/>
            <w:vAlign w:val="top"/>
          </w:tcPr>
          <w:p>
            <w:pPr>
              <w:pStyle w:val="27"/>
            </w:pPr>
            <w:r>
              <w:rPr>
                <w:rFonts w:hint="eastAsia"/>
                <w:lang w:val="en-US" w:eastAsia="zh-CN"/>
              </w:rPr>
              <w:t>articleId</w:t>
            </w:r>
          </w:p>
        </w:tc>
        <w:tc>
          <w:tcPr>
            <w:tcW w:w="1705" w:type="dxa"/>
            <w:textDirection w:val="lrTb"/>
            <w:vAlign w:val="top"/>
          </w:tcPr>
          <w:p>
            <w:pPr>
              <w:pStyle w:val="27"/>
              <w:rPr>
                <w:rFonts w:hint="eastAsia"/>
              </w:rPr>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p>
            <w:pPr>
              <w:pStyle w:val="27"/>
              <w:rPr>
                <w:rFonts w:hint="eastAsia"/>
                <w:lang w:val="en-US" w:eastAsia="zh-CN"/>
              </w:rPr>
            </w:pPr>
            <w:r>
              <w:rPr>
                <w:rFonts w:hint="eastAsia"/>
                <w:lang w:eastAsia="zh-CN"/>
              </w:rPr>
              <w:t>成功返回</w:t>
            </w:r>
            <w:r>
              <w:rPr>
                <w:rFonts w:hint="eastAsia"/>
                <w:lang w:val="en-US" w:eastAsia="zh-CN"/>
              </w:rPr>
              <w:t>commentList[</w:t>
            </w:r>
          </w:p>
          <w:p>
            <w:pPr>
              <w:pStyle w:val="27"/>
            </w:pPr>
            <w:r>
              <w:rPr>
                <w:rFonts w:hint="eastAsia"/>
                <w:lang w:val="en-US" w:eastAsia="zh-C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extDirection w:val="lrTb"/>
            <w:vAlign w:val="top"/>
          </w:tcPr>
          <w:p>
            <w:pPr>
              <w:pStyle w:val="27"/>
            </w:pPr>
          </w:p>
        </w:tc>
        <w:tc>
          <w:tcPr>
            <w:tcW w:w="1704" w:type="dxa"/>
            <w:textDirection w:val="lrTb"/>
            <w:vAlign w:val="top"/>
          </w:tcPr>
          <w:p>
            <w:pPr>
              <w:pStyle w:val="27"/>
            </w:pPr>
            <w:r>
              <w:rPr>
                <w:rFonts w:hint="eastAsia"/>
                <w:lang w:eastAsia="zh-CN"/>
              </w:rPr>
              <w:t>对文章进行评论</w:t>
            </w:r>
          </w:p>
        </w:tc>
        <w:tc>
          <w:tcPr>
            <w:tcW w:w="1704" w:type="dxa"/>
            <w:textDirection w:val="lrTb"/>
            <w:vAlign w:val="top"/>
          </w:tcPr>
          <w:p>
            <w:pPr>
              <w:pStyle w:val="27"/>
            </w:pPr>
            <w:r>
              <w:rPr>
                <w:rFonts w:hint="eastAsia"/>
                <w:lang w:val="en-US" w:eastAsia="zh-CN"/>
              </w:rPr>
              <w:t>Detail/doComment</w:t>
            </w:r>
          </w:p>
        </w:tc>
        <w:tc>
          <w:tcPr>
            <w:tcW w:w="1704" w:type="dxa"/>
            <w:textDirection w:val="lrTb"/>
            <w:vAlign w:val="top"/>
          </w:tcPr>
          <w:p>
            <w:pPr>
              <w:pStyle w:val="27"/>
            </w:pPr>
            <w:r>
              <w:rPr>
                <w:rFonts w:hint="eastAsia"/>
                <w:lang w:val="en-US" w:eastAsia="zh-CN"/>
              </w:rPr>
              <w:t>articleId,userId,content</w:t>
            </w:r>
          </w:p>
        </w:tc>
        <w:tc>
          <w:tcPr>
            <w:tcW w:w="1705" w:type="dxa"/>
            <w:textDirection w:val="lrTb"/>
            <w:vAlign w:val="top"/>
          </w:tcPr>
          <w:p>
            <w:pPr>
              <w:pStyle w:val="27"/>
            </w:pPr>
            <w:r>
              <w:rPr>
                <w:rFonts w:hint="eastAsia"/>
              </w:rPr>
              <w:t>status(1</w:t>
            </w:r>
            <w:r>
              <w:rPr>
                <w:rFonts w:hint="eastAsia"/>
                <w:lang w:eastAsia="zh-CN"/>
              </w:rPr>
              <w:t>成功</w:t>
            </w:r>
            <w:r>
              <w:rPr>
                <w:rFonts w:hint="eastAsia"/>
              </w:rPr>
              <w:t>/0</w:t>
            </w:r>
            <w:r>
              <w:rPr>
                <w:rFonts w:hint="eastAsia"/>
                <w:lang w:eastAsia="zh-CN"/>
              </w:rPr>
              <w:t>失败</w:t>
            </w:r>
            <w:r>
              <w:rPr>
                <w:rFonts w:hint="eastAsia"/>
              </w:rPr>
              <w:t>)</w:t>
            </w:r>
          </w:p>
        </w:tc>
      </w:tr>
    </w:tbl>
    <w:p>
      <w:pPr>
        <w:pStyle w:val="27"/>
        <w:rPr>
          <w:rFonts w:hint="eastAsia"/>
          <w:lang w:val="en-US" w:eastAsia="zh-CN"/>
        </w:rPr>
      </w:pPr>
      <w:r>
        <w:rPr>
          <w:rFonts w:hint="eastAsia"/>
          <w:lang w:val="en-US" w:eastAsia="zh-CN"/>
        </w:rPr>
        <w:br w:type="page"/>
      </w:r>
    </w:p>
    <w:p>
      <w:pPr>
        <w:pStyle w:val="2"/>
        <w:rPr>
          <w:rFonts w:hint="eastAsia"/>
          <w:lang w:val="en-US" w:eastAsia="zh-CN"/>
        </w:rPr>
      </w:pPr>
      <w:bookmarkStart w:id="72" w:name="_Toc24477"/>
      <w:bookmarkStart w:id="73" w:name="_Toc20047"/>
      <w:bookmarkStart w:id="74" w:name="_Toc24320"/>
      <w:r>
        <w:rPr>
          <w:rFonts w:hint="eastAsia"/>
          <w:lang w:val="en-US" w:eastAsia="zh-CN"/>
        </w:rPr>
        <w:t>第五章 系统实现</w:t>
      </w:r>
      <w:bookmarkEnd w:id="72"/>
      <w:bookmarkEnd w:id="73"/>
      <w:bookmarkEnd w:id="74"/>
    </w:p>
    <w:p>
      <w:pPr>
        <w:pStyle w:val="4"/>
        <w:rPr>
          <w:rFonts w:hint="eastAsia"/>
          <w:lang w:val="en-US" w:eastAsia="zh-CN"/>
        </w:rPr>
      </w:pPr>
      <w:bookmarkStart w:id="75" w:name="_Toc12928"/>
      <w:bookmarkStart w:id="76" w:name="_Toc10467"/>
      <w:r>
        <w:rPr>
          <w:rFonts w:hint="eastAsia"/>
          <w:lang w:val="en-US" w:eastAsia="zh-CN"/>
        </w:rPr>
        <w:t>5.1 开发步骤</w:t>
      </w:r>
      <w:bookmarkEnd w:id="75"/>
      <w:bookmarkEnd w:id="76"/>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接口方面，ajax请求chose字段暴露接口内容，后端根据chose的接口进行对数据的处理，每次响应字段包含status，即是否成功响应。</w:t>
      </w:r>
    </w:p>
    <w:p>
      <w:pPr>
        <w:pStyle w:val="4"/>
        <w:rPr>
          <w:rFonts w:hint="eastAsia"/>
          <w:lang w:val="en-US" w:eastAsia="zh-CN"/>
        </w:rPr>
      </w:pPr>
      <w:bookmarkStart w:id="77" w:name="_Toc5737"/>
      <w:bookmarkStart w:id="78" w:name="_Toc31446"/>
      <w:r>
        <w:rPr>
          <w:rFonts w:hint="eastAsia"/>
          <w:lang w:val="en-US" w:eastAsia="zh-CN"/>
        </w:rPr>
        <w:t>5.2 主要配置文件</w:t>
      </w:r>
      <w:bookmarkEnd w:id="77"/>
      <w:bookmarkEnd w:id="78"/>
    </w:p>
    <w:p>
      <w:pPr>
        <w:pStyle w:val="5"/>
        <w:rPr>
          <w:rFonts w:hint="eastAsia"/>
          <w:lang w:val="en-US" w:eastAsia="zh-CN"/>
        </w:rPr>
      </w:pPr>
      <w:bookmarkStart w:id="79" w:name="_Toc27592"/>
      <w:r>
        <w:rPr>
          <w:rFonts w:hint="eastAsia"/>
          <w:lang w:val="en-US" w:eastAsia="zh-CN"/>
        </w:rPr>
        <w:t>5.2.1 package.json文件</w:t>
      </w:r>
      <w:bookmarkEnd w:id="79"/>
    </w:p>
    <w:p>
      <w:pPr>
        <w:ind w:firstLine="420" w:firstLineChars="0"/>
        <w:rPr>
          <w:rFonts w:hint="eastAsia"/>
          <w:lang w:val="en-US" w:eastAsia="zh-CN"/>
        </w:rPr>
      </w:pPr>
      <w:r>
        <w:rPr>
          <w:rFonts w:hint="eastAsia"/>
          <w:lang w:val="en-US" w:eastAsia="zh-C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ind w:firstLine="420" w:firstLineChars="0"/>
        <w:rPr>
          <w:rFonts w:hint="eastAsia"/>
          <w:lang w:val="en-US" w:eastAsia="zh-CN"/>
        </w:rPr>
      </w:pPr>
      <w:r>
        <w:rPr>
          <w:rFonts w:hint="eastAsia"/>
          <w:lang w:val="en-US" w:eastAsia="zh-CN"/>
        </w:rPr>
        <w:t>具体配置见附录2</w:t>
      </w:r>
    </w:p>
    <w:p>
      <w:pPr>
        <w:pStyle w:val="5"/>
        <w:rPr>
          <w:rFonts w:hint="eastAsia"/>
          <w:lang w:val="en-US" w:eastAsia="zh-CN"/>
        </w:rPr>
      </w:pPr>
      <w:bookmarkStart w:id="80" w:name="_Toc21571"/>
      <w:r>
        <w:rPr>
          <w:rFonts w:hint="eastAsia"/>
          <w:lang w:val="en-US" w:eastAsia="zh-CN"/>
        </w:rPr>
        <w:t>5.2.2 vue-router配置文件</w:t>
      </w:r>
      <w:bookmarkEnd w:id="80"/>
    </w:p>
    <w:p>
      <w:pPr>
        <w:ind w:firstLine="420" w:firstLineChars="0"/>
        <w:rPr>
          <w:rFonts w:hint="eastAsia"/>
          <w:lang w:val="en-US" w:eastAsia="zh-CN"/>
        </w:rPr>
      </w:pPr>
      <w:r>
        <w:rPr>
          <w:rFonts w:hint="eastAsia"/>
          <w:lang w:val="en-US" w:eastAsia="zh-CN"/>
        </w:rPr>
        <w:t>vue-router是Vue.js的官方路由器。它与Vue.js核心深入整合，使Vue.js构建单页应用程序变得轻而易举。他的特点包括：</w:t>
      </w:r>
    </w:p>
    <w:p>
      <w:pPr>
        <w:numPr>
          <w:ilvl w:val="0"/>
          <w:numId w:val="7"/>
        </w:numPr>
        <w:ind w:firstLine="420" w:firstLineChars="0"/>
        <w:rPr>
          <w:rFonts w:hint="eastAsia"/>
          <w:lang w:val="en-US" w:eastAsia="zh-CN"/>
        </w:rPr>
      </w:pPr>
      <w:r>
        <w:rPr>
          <w:rFonts w:hint="eastAsia"/>
          <w:lang w:val="en-US" w:eastAsia="zh-CN"/>
        </w:rPr>
        <w:t>嵌套路由/视图映射</w:t>
      </w:r>
    </w:p>
    <w:p>
      <w:pPr>
        <w:numPr>
          <w:ilvl w:val="0"/>
          <w:numId w:val="7"/>
        </w:numPr>
        <w:ind w:firstLine="420" w:firstLineChars="0"/>
        <w:rPr>
          <w:rFonts w:hint="eastAsia"/>
          <w:lang w:val="en-US" w:eastAsia="zh-CN"/>
        </w:rPr>
      </w:pPr>
      <w:r>
        <w:rPr>
          <w:rFonts w:hint="eastAsia"/>
          <w:lang w:val="en-US" w:eastAsia="zh-CN"/>
        </w:rPr>
        <w:t>路由参数，查询，通配符</w:t>
      </w:r>
    </w:p>
    <w:p>
      <w:pPr>
        <w:numPr>
          <w:ilvl w:val="0"/>
          <w:numId w:val="7"/>
        </w:numPr>
        <w:ind w:firstLine="420" w:firstLineChars="0"/>
        <w:rPr>
          <w:rFonts w:hint="eastAsia"/>
          <w:lang w:val="en-US" w:eastAsia="zh-CN"/>
        </w:rPr>
      </w:pPr>
      <w:r>
        <w:rPr>
          <w:rFonts w:hint="eastAsia"/>
          <w:lang w:val="en-US" w:eastAsia="zh-CN"/>
        </w:rPr>
        <w:t>模块化的基于组件的路由器配置</w:t>
      </w:r>
    </w:p>
    <w:p>
      <w:pPr>
        <w:numPr>
          <w:ilvl w:val="0"/>
          <w:numId w:val="7"/>
        </w:numPr>
        <w:ind w:firstLine="420" w:firstLineChars="0"/>
        <w:rPr>
          <w:rFonts w:hint="eastAsia"/>
          <w:lang w:val="en-US" w:eastAsia="zh-CN"/>
        </w:rPr>
      </w:pPr>
      <w:r>
        <w:rPr>
          <w:rFonts w:hint="eastAsia"/>
          <w:lang w:val="en-US" w:eastAsia="zh-CN"/>
        </w:rPr>
        <w:t>查看Vue.js转换系统提供的转换效果</w:t>
      </w:r>
    </w:p>
    <w:p>
      <w:pPr>
        <w:numPr>
          <w:ilvl w:val="0"/>
          <w:numId w:val="7"/>
        </w:numPr>
        <w:ind w:firstLine="420" w:firstLineChars="0"/>
        <w:rPr>
          <w:rFonts w:hint="eastAsia"/>
          <w:lang w:val="en-US" w:eastAsia="zh-CN"/>
        </w:rPr>
      </w:pPr>
      <w:r>
        <w:rPr>
          <w:rFonts w:hint="eastAsia"/>
          <w:lang w:val="en-US" w:eastAsia="zh-CN"/>
        </w:rPr>
        <w:t>细粒度导航控制</w:t>
      </w:r>
    </w:p>
    <w:p>
      <w:pPr>
        <w:numPr>
          <w:ilvl w:val="0"/>
          <w:numId w:val="7"/>
        </w:numPr>
        <w:ind w:firstLine="420" w:firstLineChars="0"/>
        <w:rPr>
          <w:rFonts w:hint="eastAsia"/>
          <w:lang w:val="en-US" w:eastAsia="zh-CN"/>
        </w:rPr>
      </w:pPr>
      <w:r>
        <w:rPr>
          <w:rFonts w:hint="eastAsia"/>
          <w:lang w:val="en-US" w:eastAsia="zh-CN"/>
        </w:rPr>
        <w:t>与自动活动CSS类的链接</w:t>
      </w:r>
    </w:p>
    <w:p>
      <w:pPr>
        <w:numPr>
          <w:ilvl w:val="0"/>
          <w:numId w:val="7"/>
        </w:numPr>
        <w:ind w:firstLine="420" w:firstLineChars="0"/>
        <w:rPr>
          <w:rFonts w:hint="eastAsia"/>
          <w:lang w:val="en-US" w:eastAsia="zh-CN"/>
        </w:rPr>
      </w:pPr>
      <w:r>
        <w:rPr>
          <w:rFonts w:hint="eastAsia"/>
          <w:lang w:val="en-US" w:eastAsia="zh-CN"/>
        </w:rPr>
        <w:t>HTML5历史记录模式或哈希模式，在IE9中自动回退</w:t>
      </w:r>
    </w:p>
    <w:p>
      <w:pPr>
        <w:numPr>
          <w:ilvl w:val="0"/>
          <w:numId w:val="7"/>
        </w:numPr>
        <w:ind w:firstLine="420" w:firstLineChars="0"/>
        <w:rPr>
          <w:rFonts w:hint="eastAsia"/>
          <w:lang w:val="en-US" w:eastAsia="zh-CN"/>
        </w:rPr>
      </w:pPr>
      <w:r>
        <w:rPr>
          <w:rFonts w:hint="eastAsia"/>
          <w:lang w:val="en-US" w:eastAsia="zh-CN"/>
        </w:rPr>
        <w:t>可定制的滚动行为</w:t>
      </w:r>
    </w:p>
    <w:p>
      <w:pPr>
        <w:pStyle w:val="5"/>
        <w:rPr>
          <w:rFonts w:hint="eastAsia"/>
          <w:lang w:val="en-US" w:eastAsia="zh-CN"/>
        </w:rPr>
      </w:pPr>
      <w:bookmarkStart w:id="81" w:name="_Toc23884"/>
      <w:r>
        <w:rPr>
          <w:rFonts w:hint="eastAsia"/>
          <w:lang w:val="en-US" w:eastAsia="zh-CN"/>
        </w:rPr>
        <w:t>5.2.3 webpack配置文件</w:t>
      </w:r>
      <w:bookmarkEnd w:id="81"/>
    </w:p>
    <w:p>
      <w:pPr>
        <w:ind w:firstLine="420" w:firstLineChars="0"/>
        <w:rPr>
          <w:rFonts w:hint="eastAsia"/>
          <w:lang w:val="en-US" w:eastAsia="zh-CN"/>
        </w:rPr>
      </w:pPr>
      <w:r>
        <w:rPr>
          <w:rFonts w:hint="eastAsia"/>
          <w:lang w:val="en-US" w:eastAsia="zh-CN"/>
        </w:rPr>
        <w:t>在webpack的配置中，有三个核心文件，分别是webpack.base.conf.js，webpack.dev.con.js，webpack.prod.conf.js。</w:t>
      </w:r>
    </w:p>
    <w:p>
      <w:pPr>
        <w:ind w:firstLine="420" w:firstLineChars="0"/>
        <w:rPr>
          <w:rFonts w:hint="eastAsia"/>
          <w:lang w:val="en-US" w:eastAsia="zh-CN"/>
        </w:rPr>
      </w:pPr>
      <w:r>
        <w:rPr>
          <w:rFonts w:hint="eastAsia"/>
          <w:lang w:val="en-US" w:eastAsia="zh-C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hint="eastAsia"/>
          <w:lang w:val="en-US" w:eastAsia="zh-CN"/>
        </w:rPr>
      </w:pPr>
      <w:bookmarkStart w:id="82" w:name="_Toc23926"/>
      <w:bookmarkStart w:id="83" w:name="_Toc31229"/>
      <w:bookmarkStart w:id="84" w:name="_Toc1975"/>
      <w:r>
        <w:rPr>
          <w:rFonts w:hint="eastAsia"/>
          <w:lang w:val="en-US" w:eastAsia="zh-CN"/>
        </w:rPr>
        <w:t>5.3 核心问题及解决方案</w:t>
      </w:r>
      <w:bookmarkEnd w:id="82"/>
    </w:p>
    <w:p>
      <w:pPr>
        <w:pStyle w:val="5"/>
        <w:rPr>
          <w:rFonts w:hint="eastAsia"/>
          <w:lang w:val="en-US" w:eastAsia="zh-CN"/>
        </w:rPr>
      </w:pPr>
      <w:bookmarkStart w:id="85" w:name="_Toc8985"/>
      <w:r>
        <w:rPr>
          <w:rFonts w:hint="eastAsia"/>
          <w:lang w:val="en-US" w:eastAsia="zh-CN"/>
        </w:rPr>
        <w:t>5.3.1用户的个性域名</w:t>
      </w:r>
      <w:bookmarkEnd w:id="85"/>
    </w:p>
    <w:p>
      <w:pPr>
        <w:ind w:firstLine="420" w:firstLineChars="0"/>
        <w:rPr>
          <w:rFonts w:hint="eastAsia"/>
          <w:lang w:val="en-US" w:eastAsia="zh-CN"/>
        </w:rPr>
      </w:pPr>
      <w:r>
        <w:rPr>
          <w:rFonts w:hint="eastAsia"/>
          <w:lang w:val="en-US" w:eastAsia="zh-C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firstLineChars="0"/>
        <w:rPr>
          <w:rFonts w:hint="eastAsia"/>
          <w:lang w:val="en-US" w:eastAsia="zh-CN"/>
        </w:rPr>
      </w:pPr>
      <w:r>
        <w:rPr>
          <w:rFonts w:hint="eastAsia"/>
          <w:lang w:val="en-US" w:eastAsia="zh-C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firstLineChars="0"/>
        <w:rPr>
          <w:rFonts w:hint="eastAsia"/>
          <w:lang w:val="en-US" w:eastAsia="zh-CN"/>
        </w:rPr>
      </w:pPr>
      <w:r>
        <w:rPr>
          <w:rFonts w:hint="eastAsia"/>
          <w:lang w:val="en-US" w:eastAsia="zh-CN"/>
        </w:rPr>
        <w:t>用vue-router实现在路由中拥有当前用户名，首先，需要在路由的配置文件及main.js中添加如下代码：</w:t>
      </w:r>
    </w:p>
    <w:p>
      <w:pPr>
        <w:ind w:firstLine="420" w:firstLineChars="0"/>
        <w:rPr>
          <w:rFonts w:hint="eastAsia"/>
          <w:sz w:val="21"/>
          <w:szCs w:val="21"/>
          <w:lang w:val="en-US" w:eastAsia="zh-CN"/>
        </w:rPr>
      </w:pPr>
      <w:r>
        <w:rPr>
          <w:rFonts w:hint="eastAsia"/>
          <w:sz w:val="21"/>
          <w:szCs w:val="21"/>
          <w:lang w:val="en-US" w:eastAsia="zh-CN"/>
        </w:rPr>
        <w:t>'/:userId': {</w:t>
      </w:r>
    </w:p>
    <w:p>
      <w:pPr>
        <w:ind w:firstLine="420" w:firstLineChars="0"/>
        <w:rPr>
          <w:rFonts w:hint="eastAsia"/>
          <w:sz w:val="21"/>
          <w:szCs w:val="21"/>
          <w:lang w:val="en-US" w:eastAsia="zh-CN"/>
        </w:rPr>
      </w:pPr>
      <w:r>
        <w:rPr>
          <w:rFonts w:hint="eastAsia"/>
          <w:sz w:val="21"/>
          <w:szCs w:val="21"/>
          <w:lang w:val="en-US" w:eastAsia="zh-CN"/>
        </w:rPr>
        <w:t xml:space="preserve">    name:'index',</w:t>
      </w:r>
    </w:p>
    <w:p>
      <w:pPr>
        <w:ind w:firstLine="420" w:firstLineChars="0"/>
        <w:rPr>
          <w:rFonts w:hint="eastAsia"/>
          <w:sz w:val="21"/>
          <w:szCs w:val="21"/>
          <w:lang w:val="en-US" w:eastAsia="zh-CN"/>
        </w:rPr>
      </w:pPr>
      <w:r>
        <w:rPr>
          <w:rFonts w:hint="eastAsia"/>
          <w:sz w:val="21"/>
          <w:szCs w:val="21"/>
          <w:lang w:val="en-US" w:eastAsia="zh-CN"/>
        </w:rPr>
        <w:t xml:space="preserve">    component: index</w:t>
      </w:r>
    </w:p>
    <w:p>
      <w:pPr>
        <w:ind w:firstLine="420" w:firstLineChars="0"/>
        <w:rPr>
          <w:rFonts w:hint="eastAsia"/>
          <w:sz w:val="21"/>
          <w:szCs w:val="21"/>
          <w:lang w:val="en-US" w:eastAsia="zh-CN"/>
        </w:rPr>
      </w:pPr>
      <w:r>
        <w:rPr>
          <w:rFonts w:hint="eastAsia"/>
          <w:sz w:val="21"/>
          <w:szCs w:val="21"/>
          <w:lang w:val="en-US" w:eastAsia="zh-CN"/>
        </w:rPr>
        <w:t xml:space="preserve">  },</w:t>
      </w:r>
    </w:p>
    <w:p>
      <w:pPr>
        <w:ind w:firstLine="420" w:firstLineChars="0"/>
        <w:rPr>
          <w:rFonts w:hint="eastAsia"/>
          <w:sz w:val="24"/>
          <w:szCs w:val="24"/>
          <w:lang w:val="en-US" w:eastAsia="zh-CN"/>
        </w:rPr>
      </w:pPr>
      <w:r>
        <w:rPr>
          <w:rFonts w:hint="eastAsia"/>
          <w:sz w:val="24"/>
          <w:szCs w:val="24"/>
          <w:lang w:val="en-US" w:eastAsia="zh-CN"/>
        </w:rPr>
        <w:t>这句的意思是，在跳转到首页（index）的时候提供一个名为userId的参数，在每次跳转的时候，使用$router.go(</w:t>
      </w:r>
      <w:r>
        <w:rPr>
          <w:rFonts w:hint="default"/>
          <w:sz w:val="24"/>
          <w:szCs w:val="24"/>
          <w:lang w:val="en-US" w:eastAsia="zh-CN"/>
        </w:rPr>
        <w:t>‘</w:t>
      </w:r>
      <w:r>
        <w:rPr>
          <w:rFonts w:hint="eastAsia"/>
          <w:sz w:val="24"/>
          <w:szCs w:val="24"/>
          <w:lang w:val="en-US" w:eastAsia="zh-CN"/>
        </w:rPr>
        <w:t>index</w:t>
      </w:r>
      <w:r>
        <w:rPr>
          <w:rFonts w:hint="default"/>
          <w:sz w:val="24"/>
          <w:szCs w:val="24"/>
          <w:lang w:val="en-US" w:eastAsia="zh-CN"/>
        </w:rPr>
        <w:t>’</w:t>
      </w:r>
      <w:r>
        <w:rPr>
          <w:rFonts w:hint="eastAsia"/>
          <w:sz w:val="24"/>
          <w:szCs w:val="24"/>
          <w:lang w:val="en-US" w:eastAsia="zh-CN"/>
        </w:rPr>
        <w:t>,params)这句，params代表需要传递的参数，即完成了带参跳转。</w:t>
      </w:r>
    </w:p>
    <w:p>
      <w:pPr>
        <w:ind w:firstLine="420" w:firstLineChars="0"/>
        <w:rPr>
          <w:rFonts w:hint="eastAsia"/>
          <w:sz w:val="24"/>
          <w:szCs w:val="24"/>
          <w:lang w:val="en-US" w:eastAsia="zh-CN"/>
        </w:rPr>
      </w:pPr>
      <w:r>
        <w:rPr>
          <w:rFonts w:hint="eastAsia"/>
          <w:sz w:val="24"/>
          <w:szCs w:val="24"/>
          <w:lang w:val="en-US" w:eastAsia="zh-CN"/>
        </w:rPr>
        <w:t>那么，如何才能知道当前的用户名呢。</w:t>
      </w:r>
    </w:p>
    <w:p>
      <w:pPr>
        <w:ind w:firstLine="420" w:firstLineChars="0"/>
        <w:rPr>
          <w:rFonts w:hint="eastAsia"/>
          <w:sz w:val="24"/>
          <w:szCs w:val="24"/>
          <w:lang w:val="en-US" w:eastAsia="zh-CN"/>
        </w:rPr>
      </w:pPr>
      <w:r>
        <w:rPr>
          <w:rFonts w:hint="eastAsia"/>
          <w:sz w:val="24"/>
          <w:szCs w:val="24"/>
          <w:lang w:val="en-US" w:eastAsia="zh-CN"/>
        </w:rPr>
        <w:t>用户在使用该系统需要进行登陆操作，所以在登陆成功之后，既后台返回响应参数status为1后，得到了该用户的用户名，此时，使用$router.go，把用户名传递到该路径上，既实现了带参跳转。</w:t>
      </w:r>
    </w:p>
    <w:p>
      <w:pPr>
        <w:pStyle w:val="5"/>
        <w:rPr>
          <w:rFonts w:hint="eastAsia"/>
          <w:lang w:val="en-US" w:eastAsia="zh-CN"/>
        </w:rPr>
      </w:pPr>
      <w:bookmarkStart w:id="86" w:name="_Toc30718"/>
      <w:r>
        <w:rPr>
          <w:rFonts w:hint="eastAsia"/>
          <w:lang w:val="en-US" w:eastAsia="zh-CN"/>
        </w:rPr>
        <w:t>5.3.2 编辑文章时防止意外退出，用local storage保存</w:t>
      </w:r>
      <w:bookmarkEnd w:id="86"/>
    </w:p>
    <w:p>
      <w:pPr>
        <w:ind w:firstLine="420" w:firstLineChars="0"/>
        <w:rPr>
          <w:rFonts w:hint="eastAsia"/>
          <w:lang w:val="en-US" w:eastAsia="zh-CN"/>
        </w:rPr>
      </w:pPr>
      <w:r>
        <w:rPr>
          <w:rFonts w:hint="eastAsia"/>
          <w:lang w:val="en-US" w:eastAsia="zh-C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firstLineChars="0"/>
        <w:rPr>
          <w:rFonts w:hint="eastAsia"/>
          <w:lang w:val="en-US" w:eastAsia="zh-CN"/>
        </w:rPr>
      </w:pPr>
      <w:r>
        <w:rPr>
          <w:rFonts w:hint="eastAsia"/>
          <w:lang w:val="en-US" w:eastAsia="zh-C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firstLineChars="0"/>
        <w:rPr>
          <w:rFonts w:hint="eastAsia"/>
          <w:lang w:val="en-US" w:eastAsia="zh-CN"/>
        </w:rPr>
      </w:pPr>
      <w:r>
        <w:rPr>
          <w:rFonts w:hint="eastAsia"/>
          <w:lang w:val="en-US" w:eastAsia="zh-C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firstLineChars="0"/>
        <w:rPr>
          <w:rFonts w:hint="eastAsia"/>
          <w:lang w:val="en-US" w:eastAsia="zh-CN"/>
        </w:rPr>
      </w:pPr>
      <w:r>
        <w:rPr>
          <w:rFonts w:hint="eastAsia"/>
          <w:lang w:val="en-US" w:eastAsia="zh-CN"/>
        </w:rPr>
        <w:t>与服务器和客户端都可以访问的Cookie不同，Web存储完全属于客户端脚本的范围。</w:t>
      </w:r>
    </w:p>
    <w:p>
      <w:pPr>
        <w:ind w:firstLine="420" w:firstLineChars="0"/>
        <w:rPr>
          <w:rFonts w:hint="eastAsia"/>
          <w:lang w:val="en-US" w:eastAsia="zh-CN"/>
        </w:rPr>
      </w:pPr>
      <w:r>
        <w:rPr>
          <w:rFonts w:hint="eastAsia"/>
          <w:lang w:val="en-US" w:eastAsia="zh-C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firstLineChars="0"/>
        <w:rPr>
          <w:rFonts w:hint="eastAsia"/>
          <w:lang w:val="en-US" w:eastAsia="zh-CN"/>
        </w:rPr>
      </w:pPr>
      <w:r>
        <w:rPr>
          <w:rFonts w:hint="eastAsia"/>
          <w:lang w:val="en-US" w:eastAsia="zh-CN"/>
        </w:rPr>
        <w:t>Web存储目前提供比Cookie更好的编程接口，因为它暴露了一个关联数组数据模型，其中键和值都是字符串。 用于访问结构化数据的附加API正在由W3C Web应用程序工作组考虑。</w:t>
      </w:r>
    </w:p>
    <w:p>
      <w:pPr>
        <w:ind w:firstLine="420" w:firstLineChars="0"/>
        <w:rPr>
          <w:rFonts w:hint="eastAsia"/>
          <w:lang w:val="en-US" w:eastAsia="zh-CN"/>
        </w:rPr>
      </w:pPr>
      <w:r>
        <w:rPr>
          <w:rFonts w:hint="eastAsia"/>
          <w:lang w:val="en-US" w:eastAsia="zh-CN"/>
        </w:rPr>
        <w:t>支持Web存储的浏览器具有在窗口级别声明的全局变量localStorage。 这些浏览器可以使用以下JavaScript代码来触发Web存储行为：</w:t>
      </w:r>
    </w:p>
    <w:p>
      <w:pPr>
        <w:ind w:firstLine="420" w:firstLineChars="0"/>
        <w:rPr>
          <w:rFonts w:hint="eastAsia"/>
          <w:lang w:val="en-US" w:eastAsia="zh-CN"/>
        </w:rPr>
      </w:pPr>
      <w:r>
        <w:rPr>
          <w:rFonts w:hint="eastAsia"/>
          <w:lang w:val="en-US" w:eastAsia="zh-CN"/>
        </w:rPr>
        <w:t>localStorage.setItem('key', 'value');</w:t>
      </w:r>
    </w:p>
    <w:p>
      <w:pPr>
        <w:pStyle w:val="5"/>
        <w:rPr>
          <w:rFonts w:hint="eastAsia"/>
          <w:lang w:val="en-US" w:eastAsia="zh-CN"/>
        </w:rPr>
      </w:pPr>
      <w:bookmarkStart w:id="87" w:name="_Toc24403"/>
      <w:r>
        <w:rPr>
          <w:rFonts w:hint="eastAsia"/>
          <w:lang w:val="en-US" w:eastAsia="zh-CN"/>
        </w:rPr>
        <w:t>5.3.3 每次切换模块时，加载资源时间过长的问题</w:t>
      </w:r>
      <w:bookmarkEnd w:id="87"/>
    </w:p>
    <w:p>
      <w:pPr>
        <w:ind w:firstLine="420" w:firstLineChars="0"/>
        <w:rPr>
          <w:rFonts w:hint="eastAsia"/>
          <w:lang w:val="en-US" w:eastAsia="zh-CN"/>
        </w:rPr>
      </w:pPr>
      <w:r>
        <w:rPr>
          <w:rFonts w:hint="eastAsia"/>
          <w:lang w:val="en-US" w:eastAsia="zh-C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firstLineChars="0"/>
        <w:rPr>
          <w:rFonts w:hint="eastAsia"/>
          <w:lang w:val="en-US" w:eastAsia="zh-CN"/>
        </w:rPr>
      </w:pPr>
      <w:r>
        <w:rPr>
          <w:rFonts w:hint="eastAsia"/>
          <w:lang w:val="en-US" w:eastAsia="zh-C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firstLineChars="0"/>
        <w:rPr>
          <w:rFonts w:hint="eastAsia"/>
          <w:lang w:val="en-US" w:eastAsia="zh-CN"/>
        </w:rPr>
      </w:pPr>
      <w:r>
        <w:rPr>
          <w:rFonts w:hint="eastAsia"/>
          <w:lang w:val="en-US" w:eastAsia="zh-C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firstLineChars="0"/>
        <w:rPr>
          <w:rFonts w:hint="eastAsia"/>
          <w:lang w:val="en-US" w:eastAsia="zh-CN"/>
        </w:rPr>
      </w:pPr>
      <w:r>
        <w:rPr>
          <w:rFonts w:hint="eastAsia"/>
          <w:lang w:val="en-US" w:eastAsia="zh-C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hint="eastAsia"/>
          <w:lang w:val="en-US" w:eastAsia="zh-CN"/>
        </w:rPr>
      </w:pPr>
      <w:bookmarkStart w:id="88" w:name="_Toc12539"/>
      <w:r>
        <w:rPr>
          <w:rFonts w:hint="eastAsia"/>
          <w:lang w:val="en-US" w:eastAsia="zh-CN"/>
        </w:rPr>
        <w:t>5.3.4  markdown转码的问题</w:t>
      </w:r>
      <w:bookmarkEnd w:id="88"/>
    </w:p>
    <w:p>
      <w:pPr>
        <w:ind w:firstLine="420" w:firstLineChars="0"/>
        <w:rPr>
          <w:rFonts w:hint="eastAsia"/>
          <w:lang w:val="en-US" w:eastAsia="zh-CN"/>
        </w:rPr>
      </w:pPr>
      <w:r>
        <w:rPr>
          <w:rFonts w:hint="eastAsia"/>
          <w:lang w:val="en-US" w:eastAsia="zh-CN"/>
        </w:rPr>
        <w:t>在编辑模块时，所使用的编辑器为基于markdown的编辑器。由于直接写markdown文法不能直观地查看和审阅整个文章的样式和结构，本系统使用基于vue的mardown编辑器</w:t>
      </w:r>
      <w:r>
        <w:rPr>
          <w:rFonts w:hint="eastAsia"/>
          <w:lang w:val="en-US" w:eastAsia="zh-CN"/>
        </w:rPr>
        <w:fldChar w:fldCharType="begin"/>
      </w:r>
      <w:r>
        <w:rPr>
          <w:rFonts w:hint="eastAsia"/>
          <w:lang w:val="en-US" w:eastAsia="zh-CN"/>
        </w:rPr>
        <w:instrText xml:space="preserve"> HYPERLINK "https://github.com/F-loat/vue-simplemde" </w:instrText>
      </w:r>
      <w:r>
        <w:rPr>
          <w:rFonts w:hint="eastAsia"/>
          <w:lang w:val="en-US" w:eastAsia="zh-CN"/>
        </w:rPr>
        <w:fldChar w:fldCharType="separate"/>
      </w:r>
      <w:r>
        <w:rPr>
          <w:rFonts w:hint="eastAsia"/>
          <w:lang w:val="en-US" w:eastAsia="zh-CN"/>
        </w:rPr>
        <w:t>vue-simplemde</w:t>
      </w:r>
      <w:r>
        <w:rPr>
          <w:rFonts w:hint="eastAsia"/>
          <w:lang w:val="en-US" w:eastAsia="zh-CN"/>
        </w:rPr>
        <w:fldChar w:fldCharType="end"/>
      </w:r>
      <w:r>
        <w:rPr>
          <w:rFonts w:hint="eastAsia"/>
          <w:lang w:val="en-US" w:eastAsia="zh-CN"/>
        </w:rPr>
        <w:t>来实现这个功能。用户在编辑的时候，可以边写边预览了。</w:t>
      </w:r>
    </w:p>
    <w:p>
      <w:pPr>
        <w:ind w:firstLine="420" w:firstLineChars="0"/>
        <w:rPr>
          <w:rFonts w:hint="eastAsia"/>
          <w:lang w:val="en-US" w:eastAsia="zh-CN"/>
        </w:rPr>
      </w:pPr>
      <w:r>
        <w:rPr>
          <w:rFonts w:hint="eastAsia"/>
          <w:lang w:val="en-US" w:eastAsia="zh-CN"/>
        </w:rPr>
        <w:t>在查看详情页的时候也需要将数据库中的markdown语法的文本，转换成带有格式的文本，这里引入了markdown自身的编译器，来解决这一问题。</w:t>
      </w:r>
    </w:p>
    <w:p>
      <w:pPr>
        <w:pStyle w:val="5"/>
        <w:ind w:firstLine="420" w:firstLineChars="0"/>
        <w:rPr>
          <w:rFonts w:hint="eastAsia" w:eastAsia="宋体" w:cs="Times New Roman"/>
          <w:kern w:val="2"/>
          <w:sz w:val="24"/>
          <w:lang w:val="en-US" w:eastAsia="zh-CN"/>
        </w:rPr>
      </w:pPr>
    </w:p>
    <w:p>
      <w:pPr>
        <w:rPr>
          <w:rFonts w:hint="eastAsia"/>
          <w:lang w:val="en-US" w:eastAsia="zh-CN"/>
        </w:rPr>
      </w:pPr>
    </w:p>
    <w:p>
      <w:pPr>
        <w:pStyle w:val="5"/>
        <w:ind w:firstLine="420" w:firstLineChars="0"/>
        <w:rPr>
          <w:rFonts w:hint="eastAsia"/>
          <w:lang w:val="en-US" w:eastAsia="zh-CN"/>
        </w:rPr>
      </w:pPr>
      <w:r>
        <w:rPr>
          <w:rFonts w:hint="eastAsia"/>
          <w:lang w:val="en-US" w:eastAsia="zh-CN"/>
        </w:rPr>
        <w:br w:type="page"/>
      </w:r>
    </w:p>
    <w:p>
      <w:pPr>
        <w:pStyle w:val="4"/>
        <w:rPr>
          <w:rFonts w:hint="eastAsia"/>
          <w:lang w:val="en-US" w:eastAsia="zh-CN"/>
        </w:rPr>
      </w:pPr>
      <w:bookmarkStart w:id="89" w:name="_Toc14332"/>
      <w:r>
        <w:rPr>
          <w:rFonts w:hint="eastAsia"/>
          <w:lang w:val="en-US" w:eastAsia="zh-CN"/>
        </w:rPr>
        <w:t>5.4程序的实现</w:t>
      </w:r>
      <w:bookmarkEnd w:id="83"/>
      <w:bookmarkEnd w:id="84"/>
      <w:bookmarkEnd w:id="89"/>
    </w:p>
    <w:p>
      <w:pPr>
        <w:pStyle w:val="5"/>
        <w:rPr>
          <w:rFonts w:hint="eastAsia"/>
          <w:lang w:val="en-US" w:eastAsia="zh-CN"/>
        </w:rPr>
      </w:pPr>
      <w:bookmarkStart w:id="90" w:name="_Toc13888"/>
      <w:r>
        <w:rPr>
          <w:rFonts w:hint="eastAsia"/>
          <w:lang w:val="en-US" w:eastAsia="zh-CN"/>
        </w:rPr>
        <w:t>5.4.1 开发流程</w:t>
      </w:r>
      <w:bookmarkEnd w:id="90"/>
    </w:p>
    <w:p>
      <w:pPr>
        <w:ind w:firstLine="420" w:firstLineChars="0"/>
        <w:rPr>
          <w:rFonts w:hint="eastAsia"/>
          <w:lang w:val="en-US" w:eastAsia="zh-CN"/>
        </w:rPr>
      </w:pPr>
      <w:r>
        <w:rPr>
          <w:rFonts w:hint="eastAsia"/>
          <w:lang w:val="en-US" w:eastAsia="zh-C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hint="eastAsia"/>
          <w:lang w:val="en-US" w:eastAsia="zh-CN"/>
        </w:rPr>
      </w:pPr>
      <w:bookmarkStart w:id="91" w:name="_Toc11275"/>
      <w:r>
        <w:rPr>
          <w:rFonts w:hint="eastAsia"/>
          <w:lang w:val="en-US" w:eastAsia="zh-CN"/>
        </w:rPr>
        <w:t>5.4.2部署流程</w:t>
      </w:r>
      <w:bookmarkEnd w:id="91"/>
    </w:p>
    <w:p>
      <w:pPr>
        <w:ind w:firstLine="420" w:firstLineChars="0"/>
        <w:rPr>
          <w:rFonts w:hint="eastAsia"/>
          <w:lang w:val="en-US" w:eastAsia="zh-CN"/>
        </w:rPr>
      </w:pPr>
      <w:r>
        <w:rPr>
          <w:rFonts w:hint="eastAsia"/>
          <w:lang w:val="en-US" w:eastAsia="zh-C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lang w:val="en-US" w:eastAsia="zh-CN"/>
        </w:rPr>
      </w:pPr>
      <w:bookmarkStart w:id="92" w:name="_Toc14738"/>
      <w:r>
        <w:rPr>
          <w:rFonts w:hint="eastAsia"/>
          <w:lang w:val="en-US" w:eastAsia="zh-CN"/>
        </w:rPr>
        <w:t>5.4.2 设计结果展示</w:t>
      </w:r>
      <w:bookmarkEnd w:id="92"/>
    </w:p>
    <w:p>
      <w:r>
        <w:drawing>
          <wp:inline distT="0" distB="0" distL="114300" distR="114300">
            <wp:extent cx="6200140" cy="3337560"/>
            <wp:effectExtent l="0" t="0" r="10160" b="152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6200140" cy="3337560"/>
                    </a:xfrm>
                    <a:prstGeom prst="rect">
                      <a:avLst/>
                    </a:prstGeom>
                    <a:noFill/>
                    <a:ln w="9525">
                      <a:noFill/>
                    </a:ln>
                  </pic:spPr>
                </pic:pic>
              </a:graphicData>
            </a:graphic>
          </wp:inline>
        </w:drawing>
      </w:r>
    </w:p>
    <w:p>
      <w:pPr>
        <w:jc w:val="center"/>
        <w:rPr>
          <w:rFonts w:hint="eastAsia"/>
          <w:lang w:val="en-US" w:eastAsia="zh-CN"/>
        </w:rPr>
      </w:pPr>
      <w:r>
        <w:rPr>
          <w:rFonts w:hint="eastAsia" w:eastAsia="楷体_GB2312"/>
          <w:color w:val="000000"/>
          <w:szCs w:val="21"/>
          <w:lang w:eastAsia="zh-CN"/>
        </w:rPr>
        <w:t>图</w:t>
      </w:r>
      <w:r>
        <w:rPr>
          <w:rFonts w:hint="eastAsia" w:eastAsia="楷体_GB2312"/>
          <w:color w:val="000000"/>
          <w:szCs w:val="21"/>
          <w:lang w:val="en-US" w:eastAsia="zh-CN"/>
        </w:rPr>
        <w:t>5.1</w:t>
      </w:r>
      <w:r>
        <w:rPr>
          <w:rFonts w:eastAsia="楷体_GB2312"/>
          <w:color w:val="000000"/>
          <w:szCs w:val="21"/>
        </w:rPr>
        <w:t xml:space="preserve">  </w:t>
      </w:r>
      <w:r>
        <w:rPr>
          <w:rFonts w:hint="eastAsia" w:eastAsia="楷体_GB2312"/>
          <w:color w:val="000000"/>
          <w:szCs w:val="21"/>
          <w:lang w:eastAsia="zh-CN"/>
        </w:rPr>
        <w:t>首页展示</w:t>
      </w:r>
    </w:p>
    <w:p>
      <w:pPr>
        <w:ind w:firstLine="420" w:firstLineChars="0"/>
      </w:pPr>
    </w:p>
    <w:p>
      <w:r>
        <w:drawing>
          <wp:inline distT="0" distB="0" distL="114300" distR="114300">
            <wp:extent cx="5659120" cy="4284345"/>
            <wp:effectExtent l="0" t="0" r="177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659120" cy="4284345"/>
                    </a:xfrm>
                    <a:prstGeom prst="rect">
                      <a:avLst/>
                    </a:prstGeom>
                    <a:noFill/>
                    <a:ln w="9525">
                      <a:noFill/>
                    </a:ln>
                  </pic:spPr>
                </pic:pic>
              </a:graphicData>
            </a:graphic>
          </wp:inline>
        </w:drawing>
      </w:r>
    </w:p>
    <w:p>
      <w:pPr>
        <w:jc w:val="center"/>
      </w:pPr>
      <w:r>
        <w:rPr>
          <w:rFonts w:hint="eastAsia" w:eastAsia="楷体_GB2312"/>
          <w:color w:val="000000"/>
          <w:szCs w:val="21"/>
          <w:lang w:eastAsia="zh-CN"/>
        </w:rPr>
        <w:t>图</w:t>
      </w:r>
      <w:r>
        <w:rPr>
          <w:rFonts w:hint="eastAsia" w:eastAsia="楷体_GB2312"/>
          <w:color w:val="000000"/>
          <w:szCs w:val="21"/>
          <w:lang w:val="en-US" w:eastAsia="zh-CN"/>
        </w:rPr>
        <w:t>5.2</w:t>
      </w:r>
      <w:r>
        <w:rPr>
          <w:rFonts w:eastAsia="楷体_GB2312"/>
          <w:color w:val="000000"/>
          <w:szCs w:val="21"/>
        </w:rPr>
        <w:t xml:space="preserve">  </w:t>
      </w:r>
      <w:r>
        <w:rPr>
          <w:rFonts w:hint="eastAsia" w:eastAsia="楷体_GB2312"/>
          <w:color w:val="000000"/>
          <w:szCs w:val="21"/>
          <w:lang w:eastAsia="zh-CN"/>
        </w:rPr>
        <w:t>关注页展示</w:t>
      </w:r>
    </w:p>
    <w:p>
      <w:r>
        <w:drawing>
          <wp:inline distT="0" distB="0" distL="114300" distR="114300">
            <wp:extent cx="5667375" cy="2810510"/>
            <wp:effectExtent l="0" t="0" r="952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667375" cy="2810510"/>
                    </a:xfrm>
                    <a:prstGeom prst="rect">
                      <a:avLst/>
                    </a:prstGeom>
                    <a:noFill/>
                    <a:ln w="9525">
                      <a:noFill/>
                    </a:ln>
                  </pic:spPr>
                </pic:pic>
              </a:graphicData>
            </a:graphic>
          </wp:inline>
        </w:drawing>
      </w:r>
    </w:p>
    <w:p>
      <w:pPr>
        <w:jc w:val="center"/>
        <w:rPr>
          <w:rFonts w:hint="eastAsia"/>
          <w:lang w:val="en-US" w:eastAsia="zh-CN"/>
        </w:rPr>
      </w:pPr>
      <w:r>
        <w:rPr>
          <w:rFonts w:hint="eastAsia" w:eastAsia="楷体_GB2312"/>
          <w:color w:val="000000"/>
          <w:szCs w:val="21"/>
          <w:lang w:eastAsia="zh-CN"/>
        </w:rPr>
        <w:t>图</w:t>
      </w:r>
      <w:r>
        <w:rPr>
          <w:rFonts w:hint="eastAsia" w:eastAsia="楷体_GB2312"/>
          <w:color w:val="000000"/>
          <w:szCs w:val="21"/>
          <w:lang w:val="en-US" w:eastAsia="zh-CN"/>
        </w:rPr>
        <w:t>5.3</w:t>
      </w:r>
      <w:r>
        <w:rPr>
          <w:rFonts w:eastAsia="楷体_GB2312"/>
          <w:color w:val="000000"/>
          <w:szCs w:val="21"/>
        </w:rPr>
        <w:t xml:space="preserve">  </w:t>
      </w:r>
      <w:r>
        <w:rPr>
          <w:rFonts w:hint="eastAsia" w:eastAsia="楷体_GB2312"/>
          <w:color w:val="000000"/>
          <w:szCs w:val="21"/>
          <w:lang w:eastAsia="zh-CN"/>
        </w:rPr>
        <w:t>编辑页展示</w:t>
      </w:r>
    </w:p>
    <w:p>
      <w:pPr>
        <w:rPr>
          <w:rFonts w:hint="eastAsia"/>
          <w:lang w:val="en-US" w:eastAsia="zh-CN"/>
        </w:rPr>
      </w:pPr>
    </w:p>
    <w:p>
      <w:pPr>
        <w:ind w:firstLine="420" w:firstLineChars="0"/>
      </w:pPr>
      <w:r>
        <w:drawing>
          <wp:inline distT="0" distB="0" distL="114300" distR="114300">
            <wp:extent cx="5546090" cy="4307840"/>
            <wp:effectExtent l="0" t="0" r="16510" b="165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546090" cy="4307840"/>
                    </a:xfrm>
                    <a:prstGeom prst="rect">
                      <a:avLst/>
                    </a:prstGeom>
                    <a:noFill/>
                    <a:ln w="9525">
                      <a:noFill/>
                    </a:ln>
                  </pic:spPr>
                </pic:pic>
              </a:graphicData>
            </a:graphic>
          </wp:inline>
        </w:drawing>
      </w:r>
    </w:p>
    <w:p>
      <w:pPr>
        <w:jc w:val="center"/>
        <w:rPr>
          <w:rFonts w:hint="eastAsia"/>
          <w:lang w:val="en-US" w:eastAsia="zh-CN"/>
        </w:rPr>
      </w:pPr>
      <w:r>
        <w:rPr>
          <w:rFonts w:hint="eastAsia" w:eastAsia="楷体_GB2312"/>
          <w:color w:val="000000"/>
          <w:szCs w:val="21"/>
          <w:lang w:eastAsia="zh-CN"/>
        </w:rPr>
        <w:t>图</w:t>
      </w:r>
      <w:r>
        <w:rPr>
          <w:rFonts w:hint="eastAsia" w:eastAsia="楷体_GB2312"/>
          <w:color w:val="000000"/>
          <w:szCs w:val="21"/>
          <w:lang w:val="en-US" w:eastAsia="zh-CN"/>
        </w:rPr>
        <w:t>5.4</w:t>
      </w:r>
      <w:r>
        <w:rPr>
          <w:rFonts w:eastAsia="楷体_GB2312"/>
          <w:color w:val="000000"/>
          <w:szCs w:val="21"/>
        </w:rPr>
        <w:t xml:space="preserve">  </w:t>
      </w:r>
      <w:r>
        <w:rPr>
          <w:rFonts w:hint="eastAsia" w:eastAsia="楷体_GB2312"/>
          <w:color w:val="000000"/>
          <w:szCs w:val="21"/>
          <w:lang w:eastAsia="zh-CN"/>
        </w:rPr>
        <w:t>文章列表页展示</w:t>
      </w:r>
    </w:p>
    <w:p>
      <w:pPr>
        <w:ind w:firstLine="420" w:firstLineChars="0"/>
      </w:pPr>
    </w:p>
    <w:p>
      <w:pPr>
        <w:ind w:firstLine="420" w:firstLineChars="0"/>
        <w:rPr>
          <w:rFonts w:hint="eastAsia" w:asciiTheme="minorEastAsia" w:hAnsiTheme="minorEastAsia" w:eastAsiaTheme="minorEastAsia" w:cstheme="minorEastAsia"/>
          <w:sz w:val="24"/>
          <w:szCs w:val="24"/>
          <w:lang w:val="en-US" w:eastAsia="zh-CN"/>
        </w:rPr>
      </w:pPr>
      <w:r>
        <w:drawing>
          <wp:inline distT="0" distB="0" distL="114300" distR="114300">
            <wp:extent cx="5614670" cy="2788285"/>
            <wp:effectExtent l="0" t="0" r="508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614670" cy="2788285"/>
                    </a:xfrm>
                    <a:prstGeom prst="rect">
                      <a:avLst/>
                    </a:prstGeom>
                    <a:noFill/>
                    <a:ln w="9525">
                      <a:noFill/>
                    </a:ln>
                  </pic:spPr>
                </pic:pic>
              </a:graphicData>
            </a:graphic>
          </wp:inline>
        </w:drawing>
      </w:r>
    </w:p>
    <w:p>
      <w:pPr>
        <w:jc w:val="center"/>
        <w:rPr>
          <w:rFonts w:hint="eastAsia"/>
          <w:lang w:val="en-US" w:eastAsia="zh-CN"/>
        </w:rPr>
      </w:pPr>
      <w:r>
        <w:rPr>
          <w:rFonts w:hint="eastAsia" w:eastAsia="楷体_GB2312"/>
          <w:color w:val="000000"/>
          <w:szCs w:val="21"/>
          <w:lang w:eastAsia="zh-CN"/>
        </w:rPr>
        <w:t>图</w:t>
      </w:r>
      <w:r>
        <w:rPr>
          <w:rFonts w:hint="eastAsia" w:eastAsia="楷体_GB2312"/>
          <w:color w:val="000000"/>
          <w:szCs w:val="21"/>
          <w:lang w:val="en-US" w:eastAsia="zh-CN"/>
        </w:rPr>
        <w:t>5.5</w:t>
      </w:r>
      <w:r>
        <w:rPr>
          <w:rFonts w:eastAsia="楷体_GB2312"/>
          <w:color w:val="000000"/>
          <w:szCs w:val="21"/>
        </w:rPr>
        <w:t xml:space="preserve">  </w:t>
      </w:r>
      <w:r>
        <w:rPr>
          <w:rFonts w:hint="eastAsia" w:eastAsia="楷体_GB2312"/>
          <w:color w:val="000000"/>
          <w:szCs w:val="21"/>
          <w:lang w:eastAsia="zh-CN"/>
        </w:rPr>
        <w:t>管理员设置首页推送页展示</w:t>
      </w:r>
    </w:p>
    <w:p>
      <w:pPr>
        <w:rPr>
          <w:rFonts w:hint="eastAsia"/>
          <w:lang w:val="en-US" w:eastAsia="zh-CN"/>
        </w:rPr>
        <w:sectPr>
          <w:headerReference r:id="rId5" w:type="default"/>
          <w:footerReference r:id="rId6" w:type="default"/>
          <w:pgSz w:w="11906" w:h="16838"/>
          <w:pgMar w:top="1417" w:right="680" w:bottom="1134" w:left="1587" w:header="851" w:footer="992" w:gutter="0"/>
          <w:pgNumType w:fmt="decimal" w:start="1"/>
          <w:cols w:space="0" w:num="1"/>
          <w:rtlGutter w:val="0"/>
          <w:docGrid w:type="lines" w:linePitch="332" w:charSpace="0"/>
        </w:sectPr>
      </w:pPr>
    </w:p>
    <w:p>
      <w:pPr>
        <w:pStyle w:val="2"/>
        <w:rPr>
          <w:rFonts w:hint="eastAsia"/>
          <w:lang w:val="en-US" w:eastAsia="zh-CN"/>
        </w:rPr>
      </w:pPr>
      <w:bookmarkStart w:id="93" w:name="_Toc16954"/>
      <w:r>
        <w:rPr>
          <w:rFonts w:hint="eastAsia"/>
          <w:lang w:val="en-US" w:eastAsia="zh-CN"/>
        </w:rPr>
        <w:t>参考文献</w:t>
      </w:r>
      <w:bookmarkEnd w:id="93"/>
    </w:p>
    <w:p>
      <w:pPr>
        <w:jc w:val="left"/>
        <w:rPr>
          <w:rFonts w:hint="eastAsia"/>
          <w:lang w:val="en-US" w:eastAsia="zh-CN"/>
        </w:rPr>
      </w:pPr>
    </w:p>
    <w:p>
      <w:pPr>
        <w:spacing w:line="300" w:lineRule="auto"/>
        <w:ind w:left="480" w:hanging="480" w:hangingChars="200"/>
        <w:jc w:val="left"/>
        <w:rPr>
          <w:rFonts w:hint="eastAsia"/>
          <w:sz w:val="24"/>
          <w:lang w:val="en-US" w:eastAsia="zh-CN"/>
        </w:rPr>
      </w:pPr>
      <w:r>
        <w:rPr>
          <w:rFonts w:hint="eastAsia"/>
          <w:sz w:val="24"/>
        </w:rPr>
        <w:t>[</w:t>
      </w:r>
      <w:r>
        <w:rPr>
          <w:rFonts w:hint="eastAsia"/>
          <w:sz w:val="24"/>
          <w:lang w:val="en-US" w:eastAsia="zh-CN"/>
        </w:rPr>
        <w:t>1] Nikos Kasioumis. Towards building a blog preservation platform. World Wide Web, 2014,  Vol.17 (4)</w:t>
      </w:r>
      <w:r>
        <w:rPr>
          <w:rFonts w:hAnsi="宋体"/>
          <w:sz w:val="24"/>
        </w:rPr>
        <w:t>：</w:t>
      </w:r>
      <w:r>
        <w:rPr>
          <w:rFonts w:hint="eastAsia"/>
          <w:sz w:val="24"/>
          <w:lang w:val="en-US" w:eastAsia="zh-CN"/>
        </w:rPr>
        <w:t>799-825</w:t>
      </w:r>
    </w:p>
    <w:p>
      <w:pPr>
        <w:spacing w:line="300" w:lineRule="auto"/>
        <w:ind w:left="480" w:hanging="480" w:hangingChars="200"/>
        <w:jc w:val="left"/>
        <w:rPr>
          <w:rFonts w:hint="eastAsia"/>
          <w:sz w:val="24"/>
          <w:lang w:val="en-US" w:eastAsia="zh-CN"/>
        </w:rPr>
      </w:pPr>
      <w:r>
        <w:rPr>
          <w:rFonts w:hint="eastAsia"/>
          <w:sz w:val="24"/>
          <w:lang w:val="en-US" w:eastAsia="zh-CN"/>
        </w:rPr>
        <w:t>[2] 李展飞. Web软件系统开发框架设计在MVC模式的实现. 电子技术与软件工程, 2017, (08)：61.</w:t>
      </w:r>
    </w:p>
    <w:p>
      <w:pPr>
        <w:spacing w:line="300" w:lineRule="auto"/>
        <w:ind w:left="480" w:hanging="480" w:hangingChars="200"/>
        <w:jc w:val="left"/>
        <w:rPr>
          <w:rFonts w:hint="eastAsia"/>
          <w:sz w:val="24"/>
          <w:lang w:val="en-US" w:eastAsia="zh-CN"/>
        </w:rPr>
      </w:pPr>
      <w:r>
        <w:rPr>
          <w:rFonts w:hint="eastAsia"/>
          <w:sz w:val="24"/>
          <w:lang w:val="en-US" w:eastAsia="zh-CN"/>
        </w:rPr>
        <w:t>[3] WikiPedia. Model–View–Controller History. 维基百科，</w:t>
      </w:r>
      <w:r>
        <w:rPr>
          <w:rFonts w:hint="eastAsia"/>
          <w:sz w:val="24"/>
          <w:lang w:val="en-US" w:eastAsia="zh-CN"/>
        </w:rPr>
        <w:fldChar w:fldCharType="begin"/>
      </w:r>
      <w:r>
        <w:rPr>
          <w:rFonts w:hint="eastAsia"/>
          <w:sz w:val="24"/>
          <w:lang w:val="en-US" w:eastAsia="zh-CN"/>
        </w:rPr>
        <w:instrText xml:space="preserve"> HYPERLINK "http://wiki.c2.com/?ModelViewControllerHistory" </w:instrText>
      </w:r>
      <w:r>
        <w:rPr>
          <w:rFonts w:hint="eastAsia"/>
          <w:sz w:val="24"/>
          <w:lang w:val="en-US" w:eastAsia="zh-CN"/>
        </w:rPr>
        <w:fldChar w:fldCharType="separate"/>
      </w:r>
      <w:r>
        <w:rPr>
          <w:rFonts w:hint="eastAsia"/>
          <w:sz w:val="24"/>
          <w:lang w:val="en-US" w:eastAsia="zh-CN"/>
        </w:rPr>
        <w:t>http://wiki.c2.com/?ModelViewControllerHistory</w:t>
      </w:r>
      <w:r>
        <w:rPr>
          <w:rFonts w:hint="eastAsia"/>
          <w:sz w:val="24"/>
          <w:lang w:val="en-US" w:eastAsia="zh-CN"/>
        </w:rPr>
        <w:fldChar w:fldCharType="end"/>
      </w:r>
      <w:r>
        <w:rPr>
          <w:rFonts w:hint="eastAsia"/>
          <w:sz w:val="24"/>
          <w:lang w:val="en-US" w:eastAsia="zh-CN"/>
        </w:rPr>
        <w:t>. 2013-12-09.</w:t>
      </w:r>
    </w:p>
    <w:p>
      <w:pPr>
        <w:spacing w:line="300" w:lineRule="auto"/>
        <w:ind w:left="480" w:hanging="480" w:hangingChars="200"/>
        <w:jc w:val="left"/>
        <w:rPr>
          <w:rFonts w:hint="eastAsia"/>
          <w:sz w:val="24"/>
          <w:lang w:val="en-US" w:eastAsia="zh-CN"/>
        </w:rPr>
      </w:pPr>
      <w:r>
        <w:rPr>
          <w:rFonts w:hint="eastAsia"/>
          <w:sz w:val="24"/>
          <w:lang w:val="en-US" w:eastAsia="zh-CN"/>
        </w:rPr>
        <w:t>[4] 陈涛. MVVM设计模式及其应用研究. 计算机与数字工程, 2014, (10)：1982-1985.</w:t>
      </w:r>
    </w:p>
    <w:p>
      <w:pPr>
        <w:spacing w:line="300" w:lineRule="auto"/>
        <w:ind w:left="480" w:hanging="480" w:hangingChars="200"/>
        <w:jc w:val="left"/>
        <w:rPr>
          <w:rFonts w:hint="eastAsia"/>
          <w:sz w:val="24"/>
          <w:lang w:val="en-US" w:eastAsia="zh-CN"/>
        </w:rPr>
      </w:pPr>
      <w:r>
        <w:rPr>
          <w:rFonts w:hint="eastAsia"/>
          <w:sz w:val="24"/>
          <w:lang w:val="en-US" w:eastAsia="zh-CN"/>
        </w:rPr>
        <w:t xml:space="preserve">[5] Msdn. The MVVM Pattern. Msdn.microsoft.com. </w:t>
      </w:r>
      <w:r>
        <w:rPr>
          <w:rFonts w:hint="eastAsia"/>
          <w:sz w:val="24"/>
          <w:lang w:val="en-US" w:eastAsia="zh-CN"/>
        </w:rPr>
        <w:fldChar w:fldCharType="begin"/>
      </w:r>
      <w:r>
        <w:rPr>
          <w:rFonts w:hint="eastAsia"/>
          <w:sz w:val="24"/>
          <w:lang w:val="en-US" w:eastAsia="zh-CN"/>
        </w:rPr>
        <w:instrText xml:space="preserve"> HYPERLINK "https://msdn.microsoft.com/en-us/library/hh848246.aspx" </w:instrText>
      </w:r>
      <w:r>
        <w:rPr>
          <w:rFonts w:hint="eastAsia"/>
          <w:sz w:val="24"/>
          <w:lang w:val="en-US" w:eastAsia="zh-CN"/>
        </w:rPr>
        <w:fldChar w:fldCharType="separate"/>
      </w:r>
      <w:r>
        <w:rPr>
          <w:rFonts w:hint="eastAsia"/>
          <w:sz w:val="24"/>
          <w:lang w:val="en-US" w:eastAsia="zh-CN"/>
        </w:rPr>
        <w:t>https://msdn.microsoft.com/en-us/library/hh848246.aspx</w:t>
      </w:r>
      <w:r>
        <w:rPr>
          <w:rFonts w:hint="eastAsia"/>
          <w:sz w:val="24"/>
          <w:lang w:val="en-US" w:eastAsia="zh-CN"/>
        </w:rPr>
        <w:fldChar w:fldCharType="end"/>
      </w:r>
      <w:r>
        <w:rPr>
          <w:rFonts w:hint="eastAsia"/>
          <w:sz w:val="24"/>
          <w:lang w:val="en-US" w:eastAsia="zh-CN"/>
        </w:rPr>
        <w:t>. 2016-08-29.</w:t>
      </w:r>
    </w:p>
    <w:p>
      <w:pPr>
        <w:spacing w:line="300" w:lineRule="auto"/>
        <w:ind w:left="480" w:hanging="480" w:hangingChars="200"/>
        <w:jc w:val="left"/>
        <w:rPr>
          <w:rFonts w:hint="eastAsia"/>
          <w:sz w:val="24"/>
          <w:lang w:val="en-US" w:eastAsia="zh-CN"/>
        </w:rPr>
      </w:pPr>
      <w:r>
        <w:rPr>
          <w:rFonts w:hint="eastAsia"/>
          <w:sz w:val="24"/>
          <w:lang w:val="en-US" w:eastAsia="zh-CN"/>
        </w:rPr>
        <w:t xml:space="preserve">[6] </w:t>
      </w:r>
      <w:r>
        <w:rPr>
          <w:rFonts w:hint="default"/>
          <w:sz w:val="24"/>
          <w:lang w:val="en-US" w:eastAsia="zh-CN"/>
        </w:rPr>
        <w:t>Evan You.</w:t>
      </w:r>
      <w:r>
        <w:rPr>
          <w:rFonts w:hint="eastAsia"/>
          <w:sz w:val="24"/>
          <w:lang w:val="en-US" w:eastAsia="zh-CN"/>
        </w:rPr>
        <w:t xml:space="preserve"> Introduction of Vue.js. Vue.js, </w:t>
      </w:r>
      <w:r>
        <w:rPr>
          <w:rFonts w:hint="eastAsia"/>
          <w:i w:val="0"/>
          <w:iCs w:val="0"/>
          <w:color w:val="auto"/>
          <w:sz w:val="24"/>
          <w:u w:val="none"/>
          <w:lang w:val="en-US" w:eastAsia="zh-CN"/>
        </w:rPr>
        <w:fldChar w:fldCharType="begin"/>
      </w:r>
      <w:r>
        <w:rPr>
          <w:rFonts w:hint="eastAsia"/>
          <w:i w:val="0"/>
          <w:iCs w:val="0"/>
          <w:color w:val="auto"/>
          <w:sz w:val="24"/>
          <w:u w:val="none"/>
          <w:lang w:val="en-US" w:eastAsia="zh-CN"/>
        </w:rPr>
        <w:instrText xml:space="preserve"> HYPERLINK "https://vuejs.org/v2/guide/#What-is-Vue-js.html" </w:instrText>
      </w:r>
      <w:r>
        <w:rPr>
          <w:rFonts w:hint="eastAsia"/>
          <w:i w:val="0"/>
          <w:iCs w:val="0"/>
          <w:color w:val="auto"/>
          <w:sz w:val="24"/>
          <w:u w:val="none"/>
          <w:lang w:val="en-US" w:eastAsia="zh-CN"/>
        </w:rPr>
        <w:fldChar w:fldCharType="separate"/>
      </w:r>
      <w:r>
        <w:rPr>
          <w:rStyle w:val="23"/>
          <w:rFonts w:hint="eastAsia"/>
          <w:i w:val="0"/>
          <w:iCs w:val="0"/>
          <w:color w:val="auto"/>
          <w:sz w:val="24"/>
          <w:u w:val="none"/>
          <w:lang w:val="en-US" w:eastAsia="zh-CN"/>
        </w:rPr>
        <w:t>https://vuejs.org/v2/guide/#What-is-Vue-js.html</w:t>
      </w:r>
      <w:r>
        <w:rPr>
          <w:rFonts w:hint="eastAsia"/>
          <w:i w:val="0"/>
          <w:iCs w:val="0"/>
          <w:color w:val="auto"/>
          <w:sz w:val="24"/>
          <w:u w:val="none"/>
          <w:lang w:val="en-US" w:eastAsia="zh-CN"/>
        </w:rPr>
        <w:fldChar w:fldCharType="end"/>
      </w:r>
      <w:r>
        <w:rPr>
          <w:rFonts w:hint="eastAsia"/>
          <w:i w:val="0"/>
          <w:iCs w:val="0"/>
          <w:color w:val="auto"/>
          <w:sz w:val="24"/>
          <w:u w:val="none"/>
          <w:lang w:val="en-US" w:eastAsia="zh-CN"/>
        </w:rPr>
        <w:t xml:space="preserve">. </w:t>
      </w:r>
      <w:r>
        <w:rPr>
          <w:rFonts w:hint="eastAsia"/>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[7] </w:t>
      </w:r>
      <w:r>
        <w:rPr>
          <w:rFonts w:hint="default"/>
          <w:sz w:val="24"/>
          <w:lang w:val="en-US" w:eastAsia="zh-CN"/>
        </w:rPr>
        <w:t> Evan You.</w:t>
      </w:r>
      <w:r>
        <w:rPr>
          <w:rFonts w:hint="eastAsia"/>
          <w:sz w:val="24"/>
          <w:lang w:val="en-US" w:eastAsia="zh-CN"/>
        </w:rPr>
        <w:t> </w:t>
      </w:r>
      <w:r>
        <w:rPr>
          <w:rFonts w:hint="default"/>
          <w:sz w:val="24"/>
          <w:lang w:val="en-US" w:eastAsia="zh-CN"/>
        </w:rPr>
        <w:fldChar w:fldCharType="begin"/>
      </w:r>
      <w:r>
        <w:rPr>
          <w:rFonts w:hint="default"/>
          <w:sz w:val="24"/>
          <w:lang w:val="en-US" w:eastAsia="zh-CN"/>
        </w:rPr>
        <w:instrText xml:space="preserve"> HYPERLINK "http://blog.evanyou.me/2014/02/11/first-week-of-launching-an-oss-project/index.html" </w:instrText>
      </w:r>
      <w:r>
        <w:rPr>
          <w:rFonts w:hint="default"/>
          <w:sz w:val="24"/>
          <w:lang w:val="en-US" w:eastAsia="zh-CN"/>
        </w:rPr>
        <w:fldChar w:fldCharType="separate"/>
      </w:r>
      <w:r>
        <w:rPr>
          <w:rFonts w:hint="default"/>
          <w:sz w:val="24"/>
          <w:lang w:val="en-US" w:eastAsia="zh-CN"/>
        </w:rPr>
        <w:t>First Week of Launching Vue.js</w:t>
      </w:r>
      <w:r>
        <w:rPr>
          <w:rFonts w:hint="default"/>
          <w:sz w:val="24"/>
          <w:lang w:val="en-US" w:eastAsia="zh-CN"/>
        </w:rPr>
        <w:fldChar w:fldCharType="end"/>
      </w:r>
      <w:r>
        <w:rPr>
          <w:rFonts w:hint="default"/>
          <w:sz w:val="24"/>
          <w:lang w:val="en-US" w:eastAsia="zh-CN"/>
        </w:rPr>
        <w:t>. Evan You’</w:t>
      </w:r>
      <w:r>
        <w:rPr>
          <w:rFonts w:hint="eastAsia"/>
          <w:sz w:val="24"/>
          <w:lang w:val="en-US" w:eastAsia="zh-CN"/>
        </w:rPr>
        <w:t xml:space="preserve">s Blog, </w:t>
      </w:r>
      <w:r>
        <w:rPr>
          <w:rFonts w:hint="eastAsia"/>
          <w:color w:val="auto"/>
          <w:sz w:val="24"/>
          <w:u w:val="none"/>
          <w:lang w:val="en-US" w:eastAsia="zh-CN"/>
        </w:rPr>
        <w:fldChar w:fldCharType="begin"/>
      </w:r>
      <w:r>
        <w:rPr>
          <w:rFonts w:hint="eastAsia"/>
          <w:color w:val="auto"/>
          <w:sz w:val="24"/>
          <w:u w:val="none"/>
          <w:lang w:val="en-US" w:eastAsia="zh-CN"/>
        </w:rPr>
        <w:instrText xml:space="preserve"> HYPERLINK "http://blog.evanyou.me/2014/02/11/first-week-of-launching-an-oss-project/index.html," </w:instrText>
      </w:r>
      <w:r>
        <w:rPr>
          <w:rFonts w:hint="eastAsia"/>
          <w:color w:val="auto"/>
          <w:sz w:val="24"/>
          <w:u w:val="none"/>
          <w:lang w:val="en-US" w:eastAsia="zh-CN"/>
        </w:rPr>
        <w:fldChar w:fldCharType="separate"/>
      </w:r>
      <w:r>
        <w:rPr>
          <w:rStyle w:val="22"/>
          <w:rFonts w:hint="eastAsia"/>
          <w:color w:val="auto"/>
          <w:sz w:val="24"/>
          <w:u w:val="none"/>
          <w:lang w:val="en-US" w:eastAsia="zh-CN"/>
        </w:rPr>
        <w:t>http://blog.evanyou.me/2014/02/11/first-week-of-</w:t>
      </w:r>
      <w:r>
        <w:rPr>
          <w:rFonts w:hint="eastAsia"/>
          <w:color w:val="auto"/>
          <w:sz w:val="24"/>
          <w:u w:val="none"/>
          <w:lang w:val="en-US" w:eastAsia="zh-CN"/>
        </w:rPr>
        <w:t>launching</w:t>
      </w:r>
      <w:r>
        <w:rPr>
          <w:rStyle w:val="22"/>
          <w:rFonts w:hint="eastAsia"/>
          <w:color w:val="auto"/>
          <w:sz w:val="24"/>
          <w:u w:val="none"/>
          <w:lang w:val="en-US" w:eastAsia="zh-CN"/>
        </w:rPr>
        <w:t xml:space="preserve">-an-oss-project/index.html, </w:t>
      </w:r>
      <w:r>
        <w:rPr>
          <w:rFonts w:hint="eastAsia"/>
          <w:color w:val="auto"/>
          <w:sz w:val="24"/>
          <w:u w:val="none"/>
          <w:lang w:val="en-US" w:eastAsia="zh-CN"/>
        </w:rPr>
        <w:fldChar w:fldCharType="end"/>
      </w:r>
      <w:r>
        <w:rPr>
          <w:rFonts w:hint="default"/>
          <w:sz w:val="24"/>
          <w:lang w:val="en-US" w:eastAsia="zh-CN"/>
        </w:rPr>
        <w:t>2017-03-11.</w:t>
      </w:r>
    </w:p>
    <w:p>
      <w:pPr>
        <w:spacing w:line="300" w:lineRule="auto"/>
        <w:ind w:left="480" w:hanging="480" w:hangingChars="200"/>
        <w:jc w:val="left"/>
        <w:rPr>
          <w:rFonts w:hint="eastAsia"/>
          <w:sz w:val="24"/>
          <w:lang w:val="en-US" w:eastAsia="zh-CN"/>
        </w:rPr>
      </w:pPr>
      <w:r>
        <w:rPr>
          <w:rFonts w:hint="eastAsia"/>
          <w:sz w:val="24"/>
          <w:lang w:val="en-US" w:eastAsia="zh-CN"/>
        </w:rPr>
        <w:t>[8] 易剑波. 基于MVVM模式的WEB前端框架的研究. 信息与电脑(理论版), 2016, (19)：76-77+84.</w:t>
      </w:r>
    </w:p>
    <w:p>
      <w:pPr>
        <w:spacing w:line="300" w:lineRule="auto"/>
        <w:ind w:left="480" w:hanging="480" w:hangingChars="200"/>
        <w:jc w:val="left"/>
        <w:rPr>
          <w:rFonts w:hint="eastAsia"/>
          <w:sz w:val="24"/>
          <w:lang w:val="en-US" w:eastAsia="zh-CN"/>
        </w:rPr>
      </w:pPr>
      <w:r>
        <w:rPr>
          <w:rFonts w:hint="eastAsia"/>
          <w:sz w:val="24"/>
          <w:lang w:val="en-US" w:eastAsia="zh-CN"/>
        </w:rPr>
        <w:t xml:space="preserve">[9] </w:t>
      </w:r>
      <w:r>
        <w:rPr>
          <w:rFonts w:hint="eastAsia"/>
          <w:sz w:val="24"/>
          <w:lang w:val="en-US" w:eastAsia="zh-CN"/>
        </w:rPr>
        <w:fldChar w:fldCharType="begin"/>
      </w:r>
      <w:r>
        <w:rPr>
          <w:rFonts w:hint="eastAsia"/>
          <w:sz w:val="24"/>
          <w:lang w:val="en-US" w:eastAsia="zh-CN"/>
        </w:rPr>
        <w:instrText xml:space="preserve"> HYPERLINK "https://www.wisdomgeek.com/author/saranshkataria/" </w:instrText>
      </w:r>
      <w:r>
        <w:rPr>
          <w:rFonts w:hint="eastAsia"/>
          <w:sz w:val="24"/>
          <w:lang w:val="en-US" w:eastAsia="zh-CN"/>
        </w:rPr>
        <w:fldChar w:fldCharType="separate"/>
      </w:r>
      <w:r>
        <w:rPr>
          <w:rFonts w:hint="eastAsia"/>
          <w:sz w:val="24"/>
          <w:lang w:val="en-US" w:eastAsia="zh-CN"/>
        </w:rPr>
        <w:t>Saransh Kataria</w:t>
      </w:r>
      <w:r>
        <w:rPr>
          <w:rFonts w:hint="eastAsia"/>
          <w:sz w:val="24"/>
          <w:lang w:val="en-US" w:eastAsia="zh-CN"/>
        </w:rPr>
        <w:fldChar w:fldCharType="end"/>
      </w:r>
      <w:r>
        <w:rPr>
          <w:rFonts w:hint="eastAsia"/>
          <w:sz w:val="24"/>
          <w:lang w:val="en-US" w:eastAsia="zh-CN"/>
        </w:rPr>
        <w:t xml:space="preserve">. Webpack: An Introduction. Wisdom Geek. </w:t>
      </w:r>
      <w:r>
        <w:rPr>
          <w:rFonts w:hint="eastAsia"/>
          <w:color w:val="auto"/>
          <w:sz w:val="24"/>
          <w:u w:val="none"/>
          <w:lang w:val="en-US" w:eastAsia="zh-CN"/>
        </w:rPr>
        <w:fldChar w:fldCharType="begin"/>
      </w:r>
      <w:r>
        <w:rPr>
          <w:rFonts w:hint="eastAsia"/>
          <w:color w:val="auto"/>
          <w:sz w:val="24"/>
          <w:u w:val="none"/>
          <w:lang w:val="en-US" w:eastAsia="zh-CN"/>
        </w:rPr>
        <w:instrText xml:space="preserve"> HYPERLINK "https://www.wisdomgeek.com/web-development/webpack-introduction" </w:instrText>
      </w:r>
      <w:r>
        <w:rPr>
          <w:rFonts w:hint="eastAsia"/>
          <w:color w:val="auto"/>
          <w:sz w:val="24"/>
          <w:u w:val="none"/>
          <w:lang w:val="en-US" w:eastAsia="zh-CN"/>
        </w:rPr>
        <w:fldChar w:fldCharType="separate"/>
      </w:r>
      <w:r>
        <w:rPr>
          <w:rStyle w:val="23"/>
          <w:rFonts w:hint="eastAsia"/>
          <w:color w:val="auto"/>
          <w:sz w:val="24"/>
          <w:u w:val="none"/>
          <w:lang w:val="en-US" w:eastAsia="zh-CN"/>
        </w:rPr>
        <w:t>https://www.wisdomgeek.com/web-development/webpack-introduction</w:t>
      </w:r>
      <w:r>
        <w:rPr>
          <w:rFonts w:hint="eastAsia"/>
          <w:color w:val="auto"/>
          <w:sz w:val="24"/>
          <w:u w:val="none"/>
          <w:lang w:val="en-US" w:eastAsia="zh-CN"/>
        </w:rPr>
        <w:fldChar w:fldCharType="end"/>
      </w:r>
      <w:r>
        <w:rPr>
          <w:rFonts w:hint="eastAsia"/>
          <w:color w:val="auto"/>
          <w:sz w:val="24"/>
          <w:u w:val="none"/>
          <w:lang w:val="en-US" w:eastAsia="zh-CN"/>
        </w:rPr>
        <w:t xml:space="preserve">, </w:t>
      </w:r>
      <w:r>
        <w:rPr>
          <w:rFonts w:hint="eastAsia"/>
          <w:sz w:val="24"/>
          <w:lang w:val="en-US" w:eastAsia="zh-CN"/>
        </w:rPr>
        <w:t>2017-01-12.</w:t>
      </w:r>
    </w:p>
    <w:p>
      <w:pPr>
        <w:spacing w:line="300" w:lineRule="auto"/>
        <w:ind w:left="480" w:hanging="480" w:hangingChars="200"/>
        <w:jc w:val="left"/>
        <w:rPr>
          <w:rFonts w:hint="eastAsia"/>
          <w:sz w:val="24"/>
          <w:lang w:val="en-US" w:eastAsia="zh-CN"/>
        </w:rPr>
      </w:pPr>
      <w:r>
        <w:rPr>
          <w:rFonts w:hint="eastAsia"/>
          <w:sz w:val="24"/>
        </w:rPr>
        <w:t>[1</w:t>
      </w:r>
      <w:r>
        <w:rPr>
          <w:rFonts w:hint="eastAsia"/>
          <w:sz w:val="24"/>
          <w:lang w:val="en-US" w:eastAsia="zh-CN"/>
        </w:rPr>
        <w:t>0</w:t>
      </w:r>
      <w:r>
        <w:rPr>
          <w:rFonts w:hint="eastAsia"/>
          <w:sz w:val="24"/>
        </w:rPr>
        <w:t>]</w:t>
      </w:r>
      <w:r>
        <w:rPr>
          <w:rFonts w:hint="eastAsia"/>
          <w:sz w:val="24"/>
          <w:lang w:val="en-US" w:eastAsia="zh-CN"/>
        </w:rPr>
        <w:t xml:space="preserve"> </w:t>
      </w:r>
      <w:r>
        <w:rPr>
          <w:rFonts w:hint="eastAsia"/>
          <w:sz w:val="24"/>
        </w:rPr>
        <w:t>彭娜. 基于Node.JS博客系统的设计与实现</w:t>
      </w:r>
      <w:r>
        <w:rPr>
          <w:rFonts w:hint="eastAsia"/>
          <w:sz w:val="24"/>
          <w:lang w:val="en-US" w:eastAsia="zh-CN"/>
        </w:rPr>
        <w:t xml:space="preserve">. </w:t>
      </w:r>
      <w:r>
        <w:rPr>
          <w:rFonts w:hint="eastAsia"/>
          <w:sz w:val="24"/>
        </w:rPr>
        <w:t>大连理工大学,</w:t>
      </w:r>
      <w:r>
        <w:rPr>
          <w:rFonts w:hint="eastAsia"/>
          <w:sz w:val="24"/>
          <w:lang w:val="en-US" w:eastAsia="zh-CN"/>
        </w:rPr>
        <w:t xml:space="preserve"> </w:t>
      </w:r>
      <w:r>
        <w:rPr>
          <w:rFonts w:hint="eastAsia"/>
          <w:sz w:val="24"/>
        </w:rPr>
        <w:t>2013.</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1</w:t>
      </w:r>
      <w:r>
        <w:rPr>
          <w:rFonts w:hint="eastAsia"/>
          <w:sz w:val="24"/>
        </w:rPr>
        <w:t>]</w:t>
      </w:r>
      <w:r>
        <w:rPr>
          <w:rFonts w:hint="eastAsia"/>
          <w:sz w:val="24"/>
          <w:lang w:val="en-US" w:eastAsia="zh-CN"/>
        </w:rPr>
        <w:t xml:space="preserve"> </w:t>
      </w:r>
      <w:r>
        <w:rPr>
          <w:rFonts w:hint="eastAsia"/>
          <w:sz w:val="24"/>
        </w:rPr>
        <w:t>温立辉.</w:t>
      </w:r>
      <w:r>
        <w:rPr>
          <w:rFonts w:hint="eastAsia"/>
          <w:sz w:val="24"/>
          <w:lang w:val="en-US" w:eastAsia="zh-CN"/>
        </w:rPr>
        <w:t xml:space="preserve"> </w:t>
      </w:r>
      <w:r>
        <w:rPr>
          <w:rFonts w:hint="eastAsia"/>
          <w:sz w:val="24"/>
        </w:rPr>
        <w:t>AJAX异步交互技术浅析. 山东工业技术,</w:t>
      </w:r>
      <w:r>
        <w:rPr>
          <w:rFonts w:hint="eastAsia"/>
          <w:sz w:val="24"/>
          <w:lang w:val="en-US" w:eastAsia="zh-CN"/>
        </w:rPr>
        <w:t xml:space="preserve"> </w:t>
      </w:r>
      <w:r>
        <w:rPr>
          <w:rFonts w:hint="eastAsia"/>
          <w:sz w:val="24"/>
        </w:rPr>
        <w:t>2017,</w:t>
      </w:r>
      <w:r>
        <w:rPr>
          <w:rFonts w:hint="eastAsia"/>
          <w:sz w:val="24"/>
          <w:lang w:val="en-US" w:eastAsia="zh-CN"/>
        </w:rPr>
        <w:t xml:space="preserve"> </w:t>
      </w:r>
      <w:r>
        <w:rPr>
          <w:rFonts w:hint="eastAsia"/>
          <w:sz w:val="24"/>
        </w:rPr>
        <w:t>(04)</w:t>
      </w:r>
      <w:r>
        <w:rPr>
          <w:rFonts w:hint="eastAsia"/>
          <w:sz w:val="24"/>
          <w:lang w:eastAsia="zh-CN"/>
        </w:rPr>
        <w:t>：</w:t>
      </w:r>
      <w:r>
        <w:rPr>
          <w:rFonts w:hint="eastAsia"/>
          <w:sz w:val="24"/>
        </w:rPr>
        <w:t>213.</w:t>
      </w:r>
    </w:p>
    <w:p>
      <w:pPr>
        <w:spacing w:line="300" w:lineRule="auto"/>
        <w:ind w:left="480" w:hanging="480" w:hangingChars="200"/>
        <w:jc w:val="left"/>
        <w:rPr>
          <w:rFonts w:hint="eastAsia"/>
          <w:sz w:val="24"/>
          <w:lang w:val="en-US" w:eastAsia="zh-CN"/>
        </w:rPr>
      </w:pPr>
      <w:r>
        <w:rPr>
          <w:rFonts w:hint="eastAsia"/>
          <w:sz w:val="24"/>
          <w:lang w:val="en-US" w:eastAsia="zh-CN"/>
        </w:rPr>
        <w:t xml:space="preserve">[12] Douglas Crockford. </w:t>
      </w:r>
      <w:r>
        <w:rPr>
          <w:rFonts w:hint="eastAsia"/>
          <w:sz w:val="24"/>
          <w:lang w:val="en-US" w:eastAsia="zh-CN"/>
        </w:rPr>
        <w:fldChar w:fldCharType="begin"/>
      </w:r>
      <w:r>
        <w:rPr>
          <w:rFonts w:hint="eastAsia"/>
          <w:sz w:val="24"/>
          <w:lang w:val="en-US" w:eastAsia="zh-CN"/>
        </w:rPr>
        <w:instrText xml:space="preserve"> HYPERLINK "http://www.json.org/xml.html" </w:instrText>
      </w:r>
      <w:r>
        <w:rPr>
          <w:rFonts w:hint="eastAsia"/>
          <w:sz w:val="24"/>
          <w:lang w:val="en-US" w:eastAsia="zh-CN"/>
        </w:rPr>
        <w:fldChar w:fldCharType="separate"/>
      </w:r>
      <w:r>
        <w:rPr>
          <w:rFonts w:hint="eastAsia"/>
          <w:sz w:val="24"/>
          <w:lang w:val="en-US" w:eastAsia="zh-CN"/>
        </w:rPr>
        <w:t>JSON: The Fat-Free Alternative to XML</w:t>
      </w:r>
      <w:r>
        <w:rPr>
          <w:rFonts w:hint="eastAsia"/>
          <w:sz w:val="24"/>
          <w:lang w:val="en-US" w:eastAsia="zh-CN"/>
        </w:rPr>
        <w:fldChar w:fldCharType="end"/>
      </w:r>
      <w:r>
        <w:rPr>
          <w:rFonts w:hint="eastAsia"/>
          <w:sz w:val="24"/>
          <w:lang w:val="en-US" w:eastAsia="zh-CN"/>
        </w:rPr>
        <w:t xml:space="preserve">. www.json.org. </w:t>
      </w:r>
      <w:r>
        <w:rPr>
          <w:rFonts w:hint="eastAsia"/>
          <w:color w:val="auto"/>
          <w:sz w:val="24"/>
          <w:u w:val="none"/>
          <w:lang w:val="en-US" w:eastAsia="zh-CN"/>
        </w:rPr>
        <w:fldChar w:fldCharType="begin"/>
      </w:r>
      <w:r>
        <w:rPr>
          <w:rFonts w:hint="eastAsia"/>
          <w:color w:val="auto"/>
          <w:sz w:val="24"/>
          <w:u w:val="none"/>
          <w:lang w:val="en-US" w:eastAsia="zh-CN"/>
        </w:rPr>
        <w:instrText xml:space="preserve"> HYPERLINK "http://www.json.org/xml.html" </w:instrText>
      </w:r>
      <w:r>
        <w:rPr>
          <w:rFonts w:hint="eastAsia"/>
          <w:color w:val="auto"/>
          <w:sz w:val="24"/>
          <w:u w:val="none"/>
          <w:lang w:val="en-US" w:eastAsia="zh-CN"/>
        </w:rPr>
        <w:fldChar w:fldCharType="separate"/>
      </w:r>
      <w:r>
        <w:rPr>
          <w:rStyle w:val="23"/>
          <w:rFonts w:hint="eastAsia"/>
          <w:color w:val="auto"/>
          <w:sz w:val="24"/>
          <w:u w:val="none"/>
          <w:lang w:val="en-US" w:eastAsia="zh-CN"/>
        </w:rPr>
        <w:t>http://www.json.org/xml.html</w:t>
      </w:r>
      <w:r>
        <w:rPr>
          <w:rFonts w:hint="eastAsia"/>
          <w:color w:val="auto"/>
          <w:sz w:val="24"/>
          <w:u w:val="none"/>
          <w:lang w:val="en-US" w:eastAsia="zh-CN"/>
        </w:rPr>
        <w:fldChar w:fldCharType="end"/>
      </w:r>
      <w:r>
        <w:rPr>
          <w:rFonts w:hint="eastAsia"/>
          <w:color w:val="auto"/>
          <w:sz w:val="24"/>
          <w:u w:val="none"/>
          <w:lang w:val="en-US" w:eastAsia="zh-CN"/>
        </w:rPr>
        <w:t>. </w:t>
      </w:r>
      <w:r>
        <w:rPr>
          <w:rFonts w:hint="eastAsia"/>
          <w:sz w:val="24"/>
          <w:lang w:val="en-US" w:eastAsia="zh-CN"/>
        </w:rPr>
        <w:t>2</w:t>
      </w:r>
      <w:bookmarkStart w:id="95" w:name="_GoBack"/>
      <w:bookmarkEnd w:id="95"/>
      <w:r>
        <w:rPr>
          <w:rFonts w:hint="eastAsia"/>
          <w:sz w:val="24"/>
          <w:lang w:val="en-US" w:eastAsia="zh-CN"/>
        </w:rPr>
        <w:t>017-02-17</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3</w:t>
      </w:r>
      <w:r>
        <w:rPr>
          <w:rFonts w:hint="eastAsia"/>
          <w:sz w:val="24"/>
        </w:rPr>
        <w:t>]</w:t>
      </w:r>
      <w:r>
        <w:rPr>
          <w:rFonts w:hint="eastAsia"/>
          <w:sz w:val="24"/>
          <w:lang w:val="en-US" w:eastAsia="zh-CN"/>
        </w:rPr>
        <w:t xml:space="preserve"> </w:t>
      </w:r>
      <w:r>
        <w:rPr>
          <w:rFonts w:hint="eastAsia"/>
          <w:sz w:val="24"/>
        </w:rPr>
        <w:t>周奎</w:t>
      </w:r>
      <w:r>
        <w:rPr>
          <w:rFonts w:hint="eastAsia"/>
          <w:sz w:val="24"/>
          <w:lang w:eastAsia="zh-CN"/>
        </w:rPr>
        <w:t>，</w:t>
      </w:r>
      <w:r>
        <w:rPr>
          <w:rFonts w:hint="eastAsia"/>
          <w:sz w:val="24"/>
        </w:rPr>
        <w:t>王超</w:t>
      </w:r>
      <w:r>
        <w:rPr>
          <w:rFonts w:hint="eastAsia"/>
          <w:sz w:val="24"/>
          <w:lang w:eastAsia="zh-CN"/>
        </w:rPr>
        <w:t>，</w:t>
      </w:r>
      <w:r>
        <w:rPr>
          <w:rFonts w:hint="eastAsia"/>
          <w:sz w:val="24"/>
        </w:rPr>
        <w:t>黄连丽</w:t>
      </w:r>
      <w:r>
        <w:rPr>
          <w:rFonts w:hint="eastAsia"/>
          <w:sz w:val="24"/>
          <w:lang w:val="en-US" w:eastAsia="zh-CN"/>
        </w:rPr>
        <w:t xml:space="preserve">. </w:t>
      </w:r>
      <w:r>
        <w:rPr>
          <w:rFonts w:hint="eastAsia"/>
          <w:sz w:val="24"/>
        </w:rPr>
        <w:t>基于PHP与MySQL的教务管理系统设计</w:t>
      </w:r>
      <w:r>
        <w:rPr>
          <w:rFonts w:hint="eastAsia"/>
          <w:sz w:val="24"/>
          <w:lang w:val="en-US" w:eastAsia="zh-CN"/>
        </w:rPr>
        <w:t>.</w:t>
      </w:r>
      <w:r>
        <w:rPr>
          <w:rFonts w:hint="eastAsia"/>
          <w:sz w:val="24"/>
        </w:rPr>
        <w:t xml:space="preserve"> 软件导刊,</w:t>
      </w:r>
      <w:r>
        <w:rPr>
          <w:rFonts w:hint="eastAsia"/>
          <w:sz w:val="24"/>
          <w:lang w:val="en-US" w:eastAsia="zh-CN"/>
        </w:rPr>
        <w:t xml:space="preserve"> </w:t>
      </w:r>
      <w:r>
        <w:rPr>
          <w:rFonts w:hint="eastAsia"/>
          <w:sz w:val="24"/>
        </w:rPr>
        <w:t>2017</w:t>
      </w:r>
      <w:r>
        <w:rPr>
          <w:rFonts w:hint="eastAsia"/>
          <w:sz w:val="24"/>
          <w:lang w:val="en-US" w:eastAsia="zh-CN"/>
        </w:rPr>
        <w:t xml:space="preserve">, </w:t>
      </w:r>
      <w:r>
        <w:rPr>
          <w:rFonts w:hint="eastAsia"/>
          <w:sz w:val="24"/>
        </w:rPr>
        <w:t>(05)</w:t>
      </w:r>
      <w:r>
        <w:rPr>
          <w:rFonts w:hint="eastAsia"/>
          <w:sz w:val="24"/>
          <w:lang w:eastAsia="zh-CN"/>
        </w:rPr>
        <w:t>：</w:t>
      </w:r>
      <w:r>
        <w:rPr>
          <w:rFonts w:hint="eastAsia"/>
          <w:sz w:val="24"/>
        </w:rPr>
        <w:t>89-90.</w:t>
      </w:r>
    </w:p>
    <w:p>
      <w:pPr>
        <w:spacing w:line="300" w:lineRule="auto"/>
        <w:ind w:left="480" w:hanging="480" w:hangingChars="200"/>
        <w:jc w:val="left"/>
        <w:rPr>
          <w:rFonts w:hint="eastAsia"/>
          <w:sz w:val="24"/>
        </w:rPr>
      </w:pPr>
      <w:r>
        <w:rPr>
          <w:rFonts w:hint="eastAsia"/>
          <w:sz w:val="24"/>
        </w:rPr>
        <w:t>[1</w:t>
      </w:r>
      <w:r>
        <w:rPr>
          <w:rFonts w:hint="eastAsia"/>
          <w:sz w:val="24"/>
          <w:lang w:val="en-US" w:eastAsia="zh-CN"/>
        </w:rPr>
        <w:t>4</w:t>
      </w:r>
      <w:r>
        <w:rPr>
          <w:rFonts w:hint="eastAsia"/>
          <w:sz w:val="24"/>
        </w:rPr>
        <w:t>]</w:t>
      </w:r>
      <w:r>
        <w:rPr>
          <w:rFonts w:hint="eastAsia"/>
          <w:sz w:val="24"/>
          <w:lang w:val="en-US" w:eastAsia="zh-CN"/>
        </w:rPr>
        <w:t xml:space="preserve"> </w:t>
      </w:r>
      <w:r>
        <w:rPr>
          <w:rFonts w:hint="eastAsia"/>
          <w:sz w:val="24"/>
        </w:rPr>
        <w:t>李华明. 基于PHP和MySQL的网上购物系统设计与实现.</w:t>
      </w:r>
      <w:r>
        <w:rPr>
          <w:rFonts w:hint="eastAsia"/>
          <w:sz w:val="24"/>
          <w:lang w:val="en-US" w:eastAsia="zh-CN"/>
        </w:rPr>
        <w:t xml:space="preserve"> </w:t>
      </w:r>
      <w:r>
        <w:rPr>
          <w:rFonts w:hint="eastAsia"/>
          <w:sz w:val="24"/>
        </w:rPr>
        <w:t>电子科技大学,</w:t>
      </w:r>
      <w:r>
        <w:rPr>
          <w:rFonts w:hint="eastAsia"/>
          <w:sz w:val="24"/>
          <w:lang w:val="en-US" w:eastAsia="zh-CN"/>
        </w:rPr>
        <w:t xml:space="preserve"> </w:t>
      </w:r>
      <w:r>
        <w:rPr>
          <w:rFonts w:hint="eastAsia"/>
          <w:sz w:val="24"/>
        </w:rPr>
        <w:t>2014.</w:t>
      </w:r>
    </w:p>
    <w:p>
      <w:pPr>
        <w:spacing w:line="300" w:lineRule="auto"/>
        <w:ind w:left="480" w:hanging="480" w:hangingChars="200"/>
        <w:jc w:val="left"/>
        <w:rPr>
          <w:rFonts w:hint="eastAsia"/>
          <w:lang w:val="en-US" w:eastAsia="zh-CN"/>
        </w:rPr>
        <w:sectPr>
          <w:pgSz w:w="11906" w:h="16838"/>
          <w:pgMar w:top="1417" w:right="680" w:bottom="1134" w:left="1587" w:header="851" w:footer="992" w:gutter="0"/>
          <w:pgNumType w:fmt="decimal"/>
          <w:cols w:space="0" w:num="1"/>
          <w:rtlGutter w:val="0"/>
          <w:docGrid w:type="lines" w:linePitch="332" w:charSpace="0"/>
        </w:sectPr>
      </w:pPr>
      <w:r>
        <w:rPr>
          <w:rFonts w:hint="eastAsia"/>
          <w:sz w:val="24"/>
          <w:lang w:val="en-US" w:eastAsia="zh-CN"/>
        </w:rPr>
        <w:t>[15] 赵红霞，王建. 基于PHP+MySQL结构的微课在线学习系统设计与实现. 信息通信, 2017, (03)：84-85.</w:t>
      </w:r>
    </w:p>
    <w:p>
      <w:pPr>
        <w:pStyle w:val="2"/>
        <w:rPr>
          <w:rFonts w:hint="eastAsia"/>
          <w:lang w:val="en-US" w:eastAsia="zh-CN"/>
        </w:rPr>
      </w:pPr>
      <w:bookmarkStart w:id="94" w:name="_Toc23231"/>
      <w:r>
        <w:rPr>
          <w:rFonts w:hint="eastAsia"/>
          <w:lang w:val="en-US" w:eastAsia="zh-CN"/>
        </w:rPr>
        <w:t>谢  辞</w:t>
      </w:r>
      <w:bookmarkEnd w:id="94"/>
    </w:p>
    <w:p>
      <w:pPr>
        <w:widowControl w:val="0"/>
        <w:numPr>
          <w:ilvl w:val="0"/>
          <w:numId w:val="0"/>
        </w:numPr>
        <w:jc w:val="both"/>
        <w:rPr>
          <w:rFonts w:hint="eastAsia"/>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hint="eastAsia"/>
          <w:lang w:val="en-US" w:eastAsia="zh-CN"/>
        </w:rPr>
      </w:pPr>
    </w:p>
    <w:sectPr>
      <w:pgSz w:w="11906" w:h="16838"/>
      <w:pgMar w:top="1417" w:right="680" w:bottom="1134" w:left="1587" w:header="851" w:footer="992" w:gutter="0"/>
      <w:pgNumType w:fmt="decimal"/>
      <w:cols w:space="0" w:num="1"/>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FMono-Regular">
    <w:altName w:val="Courier New"/>
    <w:panose1 w:val="00000000000000000000"/>
    <w:charset w:val="00"/>
    <w:family w:val="auto"/>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stellar">
    <w:altName w:val="Segoe Print"/>
    <w:panose1 w:val="020A0402060406010301"/>
    <w:charset w:val="00"/>
    <w:family w:val="auto"/>
    <w:pitch w:val="default"/>
    <w:sig w:usb0="00000000" w:usb1="00000000" w:usb2="00000000" w:usb3="00000000" w:csb0="20000001" w:csb1="00000000"/>
  </w:font>
  <w:font w:name="Century Gothic">
    <w:altName w:val="Segoe Print"/>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olonna MT">
    <w:altName w:val="Charlemagne Std"/>
    <w:panose1 w:val="04020805060202030203"/>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pperplate Gothic Bold">
    <w:altName w:val="Segoe Print"/>
    <w:panose1 w:val="020E0705020206020404"/>
    <w:charset w:val="00"/>
    <w:family w:val="auto"/>
    <w:pitch w:val="default"/>
    <w:sig w:usb0="00000000"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Ebrima">
    <w:panose1 w:val="02000000000000000000"/>
    <w:charset w:val="00"/>
    <w:family w:val="auto"/>
    <w:pitch w:val="default"/>
    <w:sig w:usb0="A000505F" w:usb1="02000041" w:usb2="00000000" w:usb3="00000404" w:csb0="00000093" w:csb1="00000000"/>
  </w:font>
  <w:font w:name="Footlight MT Light">
    <w:altName w:val="Segoe Print"/>
    <w:panose1 w:val="0204060206030A020304"/>
    <w:charset w:val="00"/>
    <w:family w:val="auto"/>
    <w:pitch w:val="default"/>
    <w:sig w:usb0="00000000"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Ext Condensed Bold">
    <w:altName w:val="Kozuka Gothic Pro H"/>
    <w:panose1 w:val="020B0902020104020203"/>
    <w:charset w:val="00"/>
    <w:family w:val="auto"/>
    <w:pitch w:val="default"/>
    <w:sig w:usb0="00000000" w:usb1="00000000" w:usb2="00000000" w:usb3="00000000" w:csb0="20000003" w:csb1="00000000"/>
  </w:font>
  <w:font w:name="Gill Sans MT Condensed">
    <w:altName w:val="Segoe Print"/>
    <w:panose1 w:val="020B0506020104020203"/>
    <w:charset w:val="00"/>
    <w:family w:val="auto"/>
    <w:pitch w:val="default"/>
    <w:sig w:usb0="00000000" w:usb1="00000000" w:usb2="00000000" w:usb3="00000000" w:csb0="20000003" w:csb1="00000000"/>
  </w:font>
  <w:font w:name="Gill Sans MT">
    <w:altName w:val="Segoe Print"/>
    <w:panose1 w:val="020B0502020104020203"/>
    <w:charset w:val="00"/>
    <w:family w:val="auto"/>
    <w:pitch w:val="default"/>
    <w:sig w:usb0="00000000" w:usb1="00000000" w:usb2="00000000" w:usb3="00000000" w:csb0="20000003" w:csb1="00000000"/>
  </w:font>
  <w:font w:name="Gigi">
    <w:altName w:val="Gabriola"/>
    <w:panose1 w:val="04040504061007020D02"/>
    <w:charset w:val="00"/>
    <w:family w:val="auto"/>
    <w:pitch w:val="default"/>
    <w:sig w:usb0="00000000" w:usb1="00000000" w:usb2="00000000" w:usb3="00000000" w:csb0="20000001" w:csb1="00000000"/>
  </w:font>
  <w:font w:name="Segoe Print">
    <w:panose1 w:val="02000600000000000000"/>
    <w:charset w:val="00"/>
    <w:family w:val="auto"/>
    <w:pitch w:val="default"/>
    <w:sig w:usb0="0000028F" w:usb1="00000000" w:usb2="00000000" w:usb3="00000000" w:csb0="2000009F" w:csb1="47010000"/>
  </w:font>
  <w:font w:name="Charlemagne Std">
    <w:panose1 w:val="04020705060702020204"/>
    <w:charset w:val="00"/>
    <w:family w:val="auto"/>
    <w:pitch w:val="default"/>
    <w:sig w:usb0="00000003" w:usb1="00000000" w:usb2="00000000" w:usb3="00000000" w:csb0="20000001" w:csb1="00000000"/>
  </w:font>
  <w:font w:name="Kozuka Gothic Pro H">
    <w:panose1 w:val="020B0800000000000000"/>
    <w:charset w:val="80"/>
    <w:family w:val="auto"/>
    <w:pitch w:val="default"/>
    <w:sig w:usb0="00000083" w:usb1="2AC71C11" w:usb2="00000012" w:usb3="00000000" w:csb0="20020005" w:csb1="00000000"/>
  </w:font>
  <w:font w:name="楷体_GB2312">
    <w:altName w:val="楷体"/>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0000012" w:usb3="00000000" w:csb0="4002009F" w:csb1="DFD70000"/>
  </w:font>
  <w:font w:name="Consolas">
    <w:panose1 w:val="020B0609020204030204"/>
    <w:charset w:val="00"/>
    <w:family w:val="auto"/>
    <w:pitch w:val="default"/>
    <w:sig w:usb0="E10002FF" w:usb1="4000FCFF" w:usb2="00000009"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Birch Std">
    <w:panose1 w:val="03060502040705060204"/>
    <w:charset w:val="00"/>
    <w:family w:val="auto"/>
    <w:pitch w:val="default"/>
    <w:sig w:usb0="00000003"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Pristina">
    <w:altName w:val="Mongolian Baiti"/>
    <w:panose1 w:val="03060402040406080204"/>
    <w:charset w:val="00"/>
    <w:family w:val="auto"/>
    <w:pitch w:val="default"/>
    <w:sig w:usb0="00000000"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Viner Hand ITC">
    <w:altName w:val="Mongolian Baiti"/>
    <w:panose1 w:val="03070502030502020203"/>
    <w:charset w:val="00"/>
    <w:family w:val="auto"/>
    <w:pitch w:val="default"/>
    <w:sig w:usb0="00000000" w:usb1="00000000" w:usb2="00000000" w:usb3="00000000" w:csb0="20000001" w:csb1="00000000"/>
  </w:font>
  <w:font w:name="-apple-system">
    <w:altName w:val="Courier New"/>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819"/>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w:t>
    </w:r>
    <w:r>
      <w:rPr>
        <w:rFonts w:hint="eastAsia" w:asciiTheme="minorEastAsia" w:hAnsiTheme="minorEastAsia" w:eastAsiaTheme="minorEastAsia" w:cstheme="minorEastAsia"/>
        <w:sz w:val="21"/>
        <w:szCs w:val="21"/>
        <w:lang w:val="en-US" w:eastAsia="zh-CN"/>
      </w:rPr>
      <w:t>2017</w:t>
    </w:r>
    <w:r>
      <w:rPr>
        <w:rFonts w:hint="eastAsia" w:asciiTheme="minorEastAsia" w:hAnsiTheme="minorEastAsia" w:eastAsiaTheme="minorEastAsia" w:cstheme="minorEastAsia"/>
        <w:sz w:val="21"/>
        <w:szCs w:val="21"/>
      </w:rPr>
      <w:t>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051"/>
    <w:multiLevelType w:val="singleLevel"/>
    <w:tmpl w:val="591D7051"/>
    <w:lvl w:ilvl="0" w:tentative="0">
      <w:start w:val="1"/>
      <w:numFmt w:val="decimal"/>
      <w:suff w:val="nothing"/>
      <w:lvlText w:val="%1."/>
      <w:lvlJc w:val="left"/>
    </w:lvl>
  </w:abstractNum>
  <w:abstractNum w:abstractNumId="2">
    <w:nsid w:val="591D72B5"/>
    <w:multiLevelType w:val="singleLevel"/>
    <w:tmpl w:val="591D72B5"/>
    <w:lvl w:ilvl="0" w:tentative="0">
      <w:start w:val="1"/>
      <w:numFmt w:val="decimal"/>
      <w:suff w:val="nothing"/>
      <w:lvlText w:val="%1."/>
      <w:lvlJc w:val="left"/>
    </w:lvl>
  </w:abstractNum>
  <w:abstractNum w:abstractNumId="3">
    <w:nsid w:val="591D7904"/>
    <w:multiLevelType w:val="singleLevel"/>
    <w:tmpl w:val="591D7904"/>
    <w:lvl w:ilvl="0" w:tentative="0">
      <w:start w:val="1"/>
      <w:numFmt w:val="decimal"/>
      <w:suff w:val="nothing"/>
      <w:lvlText w:val="%1."/>
      <w:lvlJc w:val="left"/>
    </w:lvl>
  </w:abstractNum>
  <w:abstractNum w:abstractNumId="4">
    <w:nsid w:val="5922D3A4"/>
    <w:multiLevelType w:val="singleLevel"/>
    <w:tmpl w:val="5922D3A4"/>
    <w:lvl w:ilvl="0" w:tentative="0">
      <w:start w:val="1"/>
      <w:numFmt w:val="decimal"/>
      <w:suff w:val="nothing"/>
      <w:lvlText w:val="%1."/>
      <w:lvlJc w:val="left"/>
    </w:lvl>
  </w:abstractNum>
  <w:abstractNum w:abstractNumId="5">
    <w:nsid w:val="5923AD77"/>
    <w:multiLevelType w:val="singleLevel"/>
    <w:tmpl w:val="5923AD77"/>
    <w:lvl w:ilvl="0" w:tentative="0">
      <w:start w:val="2"/>
      <w:numFmt w:val="decimal"/>
      <w:suff w:val="nothing"/>
      <w:lvlText w:val="%1."/>
      <w:lvlJc w:val="left"/>
    </w:lvl>
  </w:abstractNum>
  <w:abstractNum w:abstractNumId="6">
    <w:nsid w:val="59291C46"/>
    <w:multiLevelType w:val="singleLevel"/>
    <w:tmpl w:val="59291C46"/>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6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E3084"/>
    <w:rsid w:val="023A0068"/>
    <w:rsid w:val="0265679D"/>
    <w:rsid w:val="03953438"/>
    <w:rsid w:val="04404BC1"/>
    <w:rsid w:val="04A666BB"/>
    <w:rsid w:val="053E13CA"/>
    <w:rsid w:val="06C83F03"/>
    <w:rsid w:val="07201E76"/>
    <w:rsid w:val="08007013"/>
    <w:rsid w:val="082E7FD1"/>
    <w:rsid w:val="086D040E"/>
    <w:rsid w:val="08B55B81"/>
    <w:rsid w:val="093E07AD"/>
    <w:rsid w:val="098A49E1"/>
    <w:rsid w:val="0A0219D3"/>
    <w:rsid w:val="0A1C4082"/>
    <w:rsid w:val="0A226AB9"/>
    <w:rsid w:val="0A6E5CE6"/>
    <w:rsid w:val="0AFE5019"/>
    <w:rsid w:val="0B500B2C"/>
    <w:rsid w:val="0B5A5055"/>
    <w:rsid w:val="0B623849"/>
    <w:rsid w:val="0BF465E1"/>
    <w:rsid w:val="0C8D6E82"/>
    <w:rsid w:val="0F960057"/>
    <w:rsid w:val="11347D3C"/>
    <w:rsid w:val="11E129D8"/>
    <w:rsid w:val="125B142F"/>
    <w:rsid w:val="13727162"/>
    <w:rsid w:val="169C3BBD"/>
    <w:rsid w:val="17D23FC0"/>
    <w:rsid w:val="18E25B56"/>
    <w:rsid w:val="19E659A4"/>
    <w:rsid w:val="1BF74B69"/>
    <w:rsid w:val="1C3D75CE"/>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4B153E8"/>
    <w:rsid w:val="451521CE"/>
    <w:rsid w:val="459E7CBB"/>
    <w:rsid w:val="463F4E6B"/>
    <w:rsid w:val="467560A8"/>
    <w:rsid w:val="46DB247C"/>
    <w:rsid w:val="470257AC"/>
    <w:rsid w:val="477E041B"/>
    <w:rsid w:val="48981296"/>
    <w:rsid w:val="49AC3E5F"/>
    <w:rsid w:val="4A1F04D7"/>
    <w:rsid w:val="4ADB2882"/>
    <w:rsid w:val="4C214ACB"/>
    <w:rsid w:val="4ECC4698"/>
    <w:rsid w:val="4EDA213D"/>
    <w:rsid w:val="50AC5CF4"/>
    <w:rsid w:val="51637CE7"/>
    <w:rsid w:val="519E6BE0"/>
    <w:rsid w:val="525929D9"/>
    <w:rsid w:val="52F22C57"/>
    <w:rsid w:val="53A541E9"/>
    <w:rsid w:val="549069F7"/>
    <w:rsid w:val="54B42311"/>
    <w:rsid w:val="54B5079D"/>
    <w:rsid w:val="55694ECA"/>
    <w:rsid w:val="557D48BB"/>
    <w:rsid w:val="559D0E4B"/>
    <w:rsid w:val="560D7191"/>
    <w:rsid w:val="57153112"/>
    <w:rsid w:val="57795A85"/>
    <w:rsid w:val="57AE7EC8"/>
    <w:rsid w:val="597F79DE"/>
    <w:rsid w:val="59C72B4B"/>
    <w:rsid w:val="5A0B450C"/>
    <w:rsid w:val="5B7A348D"/>
    <w:rsid w:val="5BC816C4"/>
    <w:rsid w:val="5BF37A89"/>
    <w:rsid w:val="5D5F3530"/>
    <w:rsid w:val="5EB83314"/>
    <w:rsid w:val="5F500C1E"/>
    <w:rsid w:val="5FC7085A"/>
    <w:rsid w:val="600F4AA8"/>
    <w:rsid w:val="60DB4135"/>
    <w:rsid w:val="61405A0A"/>
    <w:rsid w:val="61961062"/>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D222B2E"/>
    <w:rsid w:val="6DFE316E"/>
    <w:rsid w:val="6FAC5354"/>
    <w:rsid w:val="6FE7623C"/>
    <w:rsid w:val="714B1F31"/>
    <w:rsid w:val="718A1AC5"/>
    <w:rsid w:val="72E06D20"/>
    <w:rsid w:val="73527F61"/>
    <w:rsid w:val="73800C67"/>
    <w:rsid w:val="75217CE6"/>
    <w:rsid w:val="753E5F89"/>
    <w:rsid w:val="75734421"/>
    <w:rsid w:val="75D86859"/>
    <w:rsid w:val="774C3868"/>
    <w:rsid w:val="77824AC8"/>
    <w:rsid w:val="78104648"/>
    <w:rsid w:val="782B7123"/>
    <w:rsid w:val="78EB7FB8"/>
    <w:rsid w:val="7956504D"/>
    <w:rsid w:val="79E32303"/>
    <w:rsid w:val="7A3862BB"/>
    <w:rsid w:val="7A3E49B7"/>
    <w:rsid w:val="7AA13FE6"/>
    <w:rsid w:val="7AF42ED6"/>
    <w:rsid w:val="7B8E0C57"/>
    <w:rsid w:val="7BA92BB8"/>
    <w:rsid w:val="7CA70A31"/>
    <w:rsid w:val="7CE341AB"/>
    <w:rsid w:val="7D5B6C58"/>
    <w:rsid w:val="7DAB4DFF"/>
    <w:rsid w:val="7DCE6312"/>
    <w:rsid w:val="7DE2009D"/>
    <w:rsid w:val="7EFA4297"/>
    <w:rsid w:val="7F513F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0" w:firstLineChars="0"/>
      <w:jc w:val="both"/>
    </w:pPr>
    <w:rPr>
      <w:rFonts w:ascii="Times New Roman" w:hAnsi="Times New Roman" w:eastAsia="宋体" w:cs="Times New Roman"/>
      <w:kern w:val="2"/>
      <w:sz w:val="24"/>
      <w:lang w:val="en-US" w:eastAsia="zh-CN"/>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Arial" w:hAnsi="Arial" w:eastAsia="黑体"/>
      <w:b w:val="0"/>
      <w:kern w:val="44"/>
    </w:rPr>
  </w:style>
  <w:style w:type="paragraph" w:styleId="4">
    <w:name w:val="heading 2"/>
    <w:basedOn w:val="1"/>
    <w:next w:val="1"/>
    <w:link w:val="28"/>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beforeLines="0" w:beforeAutospacing="0" w:after="260" w:afterLines="0" w:afterAutospacing="0" w:line="413" w:lineRule="auto"/>
      <w:ind w:firstLine="0" w:firstLineChars="0"/>
      <w:outlineLvl w:val="2"/>
    </w:pPr>
    <w:rPr>
      <w:rFonts w:eastAsia="黑体"/>
      <w:sz w:val="28"/>
    </w:rPr>
  </w:style>
  <w:style w:type="character" w:default="1" w:styleId="20">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rPr>
      <w:sz w:val="24"/>
    </w:rPr>
  </w:style>
  <w:style w:type="paragraph" w:styleId="11">
    <w:name w:val="toc 8"/>
    <w:basedOn w:val="1"/>
    <w:next w:val="1"/>
    <w:qFormat/>
    <w:uiPriority w:val="0"/>
    <w:pPr>
      <w:ind w:left="2940" w:leftChars="1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rPr>
      <w:rFonts w:eastAsia="黑体"/>
      <w:sz w:val="28"/>
    </w:rPr>
  </w:style>
  <w:style w:type="paragraph" w:styleId="15">
    <w:name w:val="toc 4"/>
    <w:basedOn w:val="1"/>
    <w:next w:val="1"/>
    <w:qFormat/>
    <w:uiPriority w:val="0"/>
    <w:pPr>
      <w:ind w:left="1260" w:leftChars="600"/>
    </w:pPr>
  </w:style>
  <w:style w:type="paragraph" w:styleId="16">
    <w:name w:val="toc 6"/>
    <w:basedOn w:val="1"/>
    <w:next w:val="1"/>
    <w:qFormat/>
    <w:uiPriority w:val="0"/>
    <w:pPr>
      <w:ind w:left="2100" w:leftChars="1000"/>
    </w:pPr>
  </w:style>
  <w:style w:type="paragraph" w:styleId="17">
    <w:name w:val="toc 2"/>
    <w:basedOn w:val="1"/>
    <w:next w:val="1"/>
    <w:qFormat/>
    <w:uiPriority w:val="0"/>
    <w:pPr>
      <w:ind w:left="420" w:leftChars="200"/>
    </w:pPr>
    <w:rPr>
      <w:sz w:val="24"/>
    </w:rPr>
  </w:style>
  <w:style w:type="paragraph" w:styleId="18">
    <w:name w:val="toc 9"/>
    <w:basedOn w:val="1"/>
    <w:next w:val="1"/>
    <w:qFormat/>
    <w:uiPriority w:val="0"/>
    <w:pPr>
      <w:ind w:left="3360" w:leftChars="1600"/>
    </w:pPr>
  </w:style>
  <w:style w:type="paragraph" w:styleId="1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Strong"/>
    <w:basedOn w:val="20"/>
    <w:qFormat/>
    <w:uiPriority w:val="0"/>
    <w:rPr>
      <w:b/>
    </w:rPr>
  </w:style>
  <w:style w:type="character" w:styleId="22">
    <w:name w:val="FollowedHyperlink"/>
    <w:basedOn w:val="20"/>
    <w:qFormat/>
    <w:uiPriority w:val="0"/>
    <w:rPr>
      <w:color w:val="800080"/>
      <w:u w:val="single"/>
    </w:rPr>
  </w:style>
  <w:style w:type="character" w:styleId="23">
    <w:name w:val="Hyperlink"/>
    <w:basedOn w:val="20"/>
    <w:qFormat/>
    <w:uiPriority w:val="0"/>
    <w:rPr>
      <w:color w:val="0000FF"/>
      <w:u w:val="single"/>
    </w:rPr>
  </w:style>
  <w:style w:type="character" w:styleId="24">
    <w:name w:val="annotation reference"/>
    <w:uiPriority w:val="0"/>
    <w:rPr>
      <w:sz w:val="21"/>
      <w:szCs w:val="21"/>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7">
    <w:name w:val="表文字"/>
    <w:basedOn w:val="1"/>
    <w:next w:val="1"/>
    <w:qFormat/>
    <w:uiPriority w:val="0"/>
    <w:pPr>
      <w:spacing w:line="300" w:lineRule="auto"/>
      <w:ind w:firstLine="0" w:firstLineChars="0"/>
    </w:pPr>
  </w:style>
  <w:style w:type="character" w:customStyle="1" w:styleId="28">
    <w:name w:val="标题 2 Char"/>
    <w:link w:val="4"/>
    <w:qFormat/>
    <w:uiPriority w:val="0"/>
    <w:rPr>
      <w:rFonts w:ascii="Arial" w:hAnsi="Arial" w:eastAsia="黑体"/>
      <w:sz w:val="30"/>
    </w:rPr>
  </w:style>
  <w:style w:type="paragraph" w:customStyle="1" w:styleId="29">
    <w:name w:val="_Style 3"/>
    <w:basedOn w:val="1"/>
    <w:next w:val="8"/>
    <w:qFormat/>
    <w:uiPriority w:val="0"/>
    <w:pPr>
      <w:ind w:firstLine="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2017-05-31T06:30:57Z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