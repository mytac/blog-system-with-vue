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基本需求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</w:t>
      </w:r>
      <w:bookmarkStart w:id="0" w:name="_GoBack"/>
      <w:bookmarkEnd w:id="0"/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性能需求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可靠性可用性需求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出错处理需求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接口需求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将来可能提出的需求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E-r图</w:t>
      </w:r>
    </w:p>
    <w:p>
      <w:pPr>
        <w:numPr>
          <w:ilvl w:val="0"/>
          <w:numId w:val="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用户实体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502285</wp:posOffset>
                </wp:positionV>
                <wp:extent cx="635" cy="495300"/>
                <wp:effectExtent l="4445" t="0" r="13970" b="0"/>
                <wp:wrapNone/>
                <wp:docPr id="156" name="直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5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5" o:spid="_x0000_s1026" o:spt="20" style="position:absolute;left:0pt;flip:y;margin-left:148.4pt;margin-top:39.55pt;height:39pt;width:0.05pt;z-index:251685888;mso-width-relative:page;mso-height-relative:page;" filled="f" stroked="t" coordsize="21600,21600" o:gfxdata="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Piu3LXAAAACgEAAA8AAAAAAAAA&#10;AQAgAAAAIgAAAGRycy9kb3ducmV2LnhtbFBLAQIUABQAAAAIAIdO4kAdnuBi2QEAAJsDAAAOAAAA&#10;AAAAAAEAIAAAACY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635635</wp:posOffset>
                </wp:positionV>
                <wp:extent cx="277495" cy="354330"/>
                <wp:effectExtent l="3810" t="3175" r="4445" b="4445"/>
                <wp:wrapNone/>
                <wp:docPr id="157" name="直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7495" cy="35433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6" o:spid="_x0000_s1026" o:spt="20" style="position:absolute;left:0pt;flip:x y;margin-left:94.25pt;margin-top:50.05pt;height:27.9pt;width:21.85pt;z-index:251686912;mso-width-relative:page;mso-height-relative:page;" filled="f" stroked="t" coordsize="21600,21600" o:gfxdata="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VdT/+1QAAAAsBAAAP&#10;AAAAAAAAAAEAIAAAACIAAABkcnMvZG93bnJldi54bWxQSwECFAAUAAAACACHTuJAY0H/xeIBAACo&#10;AwAADgAAAAAAAAABACAAAAAk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2227580</wp:posOffset>
                </wp:positionH>
                <wp:positionV relativeFrom="paragraph">
                  <wp:posOffset>578485</wp:posOffset>
                </wp:positionV>
                <wp:extent cx="476250" cy="400050"/>
                <wp:effectExtent l="3175" t="3810" r="15875" b="15240"/>
                <wp:wrapNone/>
                <wp:docPr id="158" name="直线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6250" cy="4000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7" o:spid="_x0000_s1026" o:spt="20" style="position:absolute;left:0pt;flip:y;margin-left:175.4pt;margin-top:45.55pt;height:31.5pt;width:37.5pt;z-index:251689984;mso-width-relative:page;mso-height-relative:page;" filled="f" stroked="t" coordsize="21600,21600" o:gfxdata="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S0flNcAAAAKAQAADwAAAAAAAAAB&#10;ACAAAAAiAAAAZHJzL2Rvd25yZXYueG1sUEsBAhQAFAAAAAgAh07iQIMDBavYAQAAng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2256155</wp:posOffset>
                </wp:positionH>
                <wp:positionV relativeFrom="paragraph">
                  <wp:posOffset>1320800</wp:posOffset>
                </wp:positionV>
                <wp:extent cx="419100" cy="505460"/>
                <wp:effectExtent l="3810" t="3175" r="15240" b="5715"/>
                <wp:wrapNone/>
                <wp:docPr id="159" name="直线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54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8" o:spid="_x0000_s1026" o:spt="20" style="position:absolute;left:0pt;margin-left:177.65pt;margin-top:104pt;height:39.8pt;width:33pt;z-index:251692032;mso-width-relative:page;mso-height-relative:page;" filled="f" stroked="t" coordsize="21600,21600" o:gfxdata="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Cc/DLYAAAACwEAAA8AAAAAAAAAAQAg&#10;AAAAIgAAAGRycy9kb3ducmV2LnhtbFBLAQIUABQAAAAIAIdO4kBFe3Bo1QEAAJQDAAAOAAAAAAAA&#10;AAEAIAAAACc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1350010</wp:posOffset>
                </wp:positionV>
                <wp:extent cx="85725" cy="904875"/>
                <wp:effectExtent l="4445" t="635" r="5080" b="8890"/>
                <wp:wrapNone/>
                <wp:docPr id="160" name="直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048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9" o:spid="_x0000_s1026" o:spt="20" style="position:absolute;left:0pt;margin-left:162.65pt;margin-top:106.3pt;height:71.25pt;width:6.75pt;z-index:251693056;mso-width-relative:page;mso-height-relative:page;" filled="f" stroked="t" coordsize="21600,21600" o:gfxdata="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s9dfm2QAAAAsBAAAPAAAAAAAAAAEAIAAAACIA&#10;AABkcnMvZG93bnJldi54bWxQSwECFAAUAAAACACHTuJAHnRfss8BAACTAwAADgAAAAAAAAABACAA&#10;AAAo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1340485</wp:posOffset>
                </wp:positionV>
                <wp:extent cx="219075" cy="771525"/>
                <wp:effectExtent l="4445" t="1270" r="5080" b="8255"/>
                <wp:wrapNone/>
                <wp:docPr id="161" name="直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" cy="7715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0" o:spid="_x0000_s1026" o:spt="20" style="position:absolute;left:0pt;flip:x;margin-left:120.65pt;margin-top:105.55pt;height:60.75pt;width:17.25pt;z-index:251691008;mso-width-relative:page;mso-height-relative:page;" filled="f" stroked="t" coordsize="21600,21600" o:gfxdata="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y3UCdgAAAALAQAADwAAAAAAAAAB&#10;ACAAAAAiAAAAZHJzL2Rvd25yZXYueG1sUEsBAhQAFAAAAAgAh07iQDb54X7XAQAAngMAAA4AAAAA&#10;AAAAAQAgAAAAJ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1340485</wp:posOffset>
                </wp:positionV>
                <wp:extent cx="304800" cy="257175"/>
                <wp:effectExtent l="3175" t="3810" r="15875" b="5715"/>
                <wp:wrapNone/>
                <wp:docPr id="162" name="直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480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1" o:spid="_x0000_s1026" o:spt="20" style="position:absolute;left:0pt;flip:x;margin-left:91.4pt;margin-top:105.55pt;height:20.25pt;width:24pt;z-index:251688960;mso-width-relative:page;mso-height-relative:page;" filled="f" stroked="t" coordsize="21600,21600" o:gfxdata="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/Nde9cAAAALAQAADwAAAAAAAAAB&#10;ACAAAAAiAAAAZHJzL2Rvd25yZXYueG1sUEsBAhQAFAAAAAgAh07iQNEnsxbYAQAAngMAAA4AAAAA&#10;AAAAAQAgAAAAJg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1140460</wp:posOffset>
                </wp:positionV>
                <wp:extent cx="476250" cy="635"/>
                <wp:effectExtent l="0" t="0" r="0" b="0"/>
                <wp:wrapNone/>
                <wp:docPr id="163" name="直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625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2" o:spid="_x0000_s1026" o:spt="20" style="position:absolute;left:0pt;flip:x;margin-left:77.9pt;margin-top:89.8pt;height:0.05pt;width:37.5pt;z-index:251687936;mso-width-relative:page;mso-height-relative:page;" filled="f" stroked="t" coordsize="21600,21600" o:gfxdata="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HOYB1wAAAAsBAAAPAAAAAAAAAAEA&#10;IAAAACIAAABkcnMvZG93bnJldi54bWxQSwECFAAUAAAACACHTuJAGFF2VdcBAACbAwAADgAAAAAA&#10;AAABACAAAAAmAQAAZHJzL2Uyb0RvYy54bWxQSwUGAAAAAAYABgBZAQAAb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4017645" cy="2643505"/>
                <wp:effectExtent l="0" t="0" r="0" b="4445"/>
                <wp:docPr id="126" name="画布 9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13" name="矩形 95"/>
                        <wps:cNvSpPr/>
                        <wps:spPr>
                          <a:xfrm>
                            <a:off x="1478915" y="917575"/>
                            <a:ext cx="762635" cy="35306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4" name="椭圆 96"/>
                        <wps:cNvSpPr/>
                        <wps:spPr>
                          <a:xfrm>
                            <a:off x="364490" y="900430"/>
                            <a:ext cx="63881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5" name="椭圆 97"/>
                        <wps:cNvSpPr/>
                        <wps:spPr>
                          <a:xfrm>
                            <a:off x="1379855" y="28575"/>
                            <a:ext cx="102552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6" name="椭圆 98"/>
                        <wps:cNvSpPr/>
                        <wps:spPr>
                          <a:xfrm>
                            <a:off x="1094105" y="2027555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sex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7" name="椭圆 99"/>
                        <wps:cNvSpPr/>
                        <wps:spPr>
                          <a:xfrm>
                            <a:off x="627380" y="147510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8" name="椭圆 100"/>
                        <wps:cNvSpPr/>
                        <wps:spPr>
                          <a:xfrm>
                            <a:off x="285750" y="208280"/>
                            <a:ext cx="104330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9" name="椭圆 101"/>
                        <wps:cNvSpPr/>
                        <wps:spPr>
                          <a:xfrm>
                            <a:off x="2446656" y="178117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isHot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0" name="椭圆 102"/>
                        <wps:cNvSpPr/>
                        <wps:spPr>
                          <a:xfrm>
                            <a:off x="2560956" y="161925"/>
                            <a:ext cx="10629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articleNum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1" name="椭圆 103"/>
                        <wps:cNvSpPr/>
                        <wps:spPr>
                          <a:xfrm>
                            <a:off x="2913380" y="779780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2" name="椭圆 104"/>
                        <wps:cNvSpPr/>
                        <wps:spPr>
                          <a:xfrm>
                            <a:off x="2751456" y="1294130"/>
                            <a:ext cx="99631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3" name="椭圆 105"/>
                        <wps:cNvSpPr/>
                        <wps:spPr>
                          <a:xfrm>
                            <a:off x="1856105" y="2170431"/>
                            <a:ext cx="76771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avatar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4" name="直线 106"/>
                        <wps:cNvSpPr/>
                        <wps:spPr>
                          <a:xfrm>
                            <a:off x="2231391" y="1162685"/>
                            <a:ext cx="561975" cy="2190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5" name="直线 107"/>
                        <wps:cNvSpPr/>
                        <wps:spPr>
                          <a:xfrm flipV="1">
                            <a:off x="2250441" y="1000760"/>
                            <a:ext cx="657225" cy="381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3" o:spid="_x0000_s1026" o:spt="203" style="height:208.15pt;width:316.35pt;" coordsize="4017645,2643505" editas="canvas" o:gfxdata="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">
                <o:lock v:ext="edit" aspectratio="f"/>
                <v:rect id="画布 93" o:spid="_x0000_s1026" o:spt="1" style="position:absolute;left:0;top:0;height:2643505;width:4017645;" filled="f" stroked="f" coordsize="21600,21600" o:gfxdata="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P4HppTVAAAABQEAAA8A&#10;AAAAAAAAAQAgAAAAIgAAAGRycy9kb3ducmV2LnhtbFBLAQIUABQAAAAIAIdO4kBzPDCdGwQAAP4f&#10;AAAOAAAAAAAAAAEAIAAAACQBAABkcnMvZTJvRG9jLnhtbFBLBQYAAAAABgAGAFkBAACxBwAAAAA=&#10;">
                  <v:fill on="f" focussize="0,0"/>
                  <v:stroke on="f"/>
                  <v:imagedata o:title=""/>
                  <o:lock v:ext="edit" aspectratio="f"/>
                </v:rect>
                <v:rect id="矩形 95" o:spid="_x0000_s1026" o:spt="1" style="position:absolute;left:1478915;top:917575;height:353060;width:762635;" fillcolor="#EEECE1" filled="t" stroked="t" coordsize="21600,21600" o:gfxdata="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BAs9dYAAAAFAQAADwAAAAAAAAABACAAAAAiAAAAZHJzL2Rvd25yZXYueG1s&#10;UEsBAhQAFAAAAAgAh07iQCNsbTf6AQAA6AMAAA4AAAAAAAAAAQAgAAAAJQ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</w:t>
                        </w:r>
                      </w:p>
                    </w:txbxContent>
                  </v:textbox>
                </v:rect>
                <v:shape id="椭圆 96" o:spid="_x0000_s1026" o:spt="3" type="#_x0000_t3" style="position:absolute;left:364490;top:900430;height:419100;width:63881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2+nt1QAAAAUBAAAPAAAAAAAAAAEAIAAAACIAAABkcnMvZG93bnJldi54bWxQSwECFAAU&#10;AAAACACHTuJAeb+PtPQBAADg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椭圆 97" o:spid="_x0000_s1026" o:spt="3" type="#_x0000_t3" style="position:absolute;left:1379855;top:28575;height:419100;width:102552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b6e3VAAAABQEAAA8AAAAAAAAAAQAgAAAAIgAAAGRycy9kb3ducmV2LnhtbFBLAQIUABQA&#10;AAAIAIdO4kAusIfk8wEAAOE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password</w:t>
                        </w:r>
                      </w:p>
                    </w:txbxContent>
                  </v:textbox>
                </v:shape>
                <v:shape id="椭圆 98" o:spid="_x0000_s1026" o:spt="3" type="#_x0000_t3" style="position:absolute;left:1094105;top:2027554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2+nt1QAAAAUBAAAPAAAAAAAAAAEAIAAAACIAAABkcnMvZG93bnJldi54bWxQSwEC&#10;FAAUAAAACACHTuJA7BQVP/cBAADi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sex</w:t>
                        </w:r>
                      </w:p>
                    </w:txbxContent>
                  </v:textbox>
                </v:shape>
                <v:shape id="椭圆 99" o:spid="_x0000_s1026" o:spt="3" type="#_x0000_t3" style="position:absolute;left:627380;top:1475105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VTWJ/9gEAAOE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birth</w:t>
                        </w:r>
                      </w:p>
                    </w:txbxContent>
                  </v:textbox>
                </v:shape>
                <v:shape id="椭圆 100" o:spid="_x0000_s1026" o:spt="3" type="#_x0000_t3" style="position:absolute;left:285750;top:208280;height:419100;width:104330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Bzb6e3VAAAABQEAAA8AAAAAAAAAAQAgAAAAIgAAAGRycy9kb3ducmV2LnhtbFBLAQIUABQA&#10;AAAIAIdO4kCeK2A58wEAAOI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username</w:t>
                        </w:r>
                      </w:p>
                    </w:txbxContent>
                  </v:textbox>
                </v:shape>
                <v:shape id="椭圆 101" o:spid="_x0000_s1026" o:spt="3" type="#_x0000_t3" style="position:absolute;left:2446655;top:1781175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zb6e3VAAAABQEAAA8AAAAAAAAAAQAgAAAAIgAAAGRycy9kb3ducmV2LnhtbFBL&#10;AQIUABQAAAAIAIdO4kA2CRAG+QEAAOMDAAAOAAAAAAAAAAEAIAAAACQBAABkcnMvZTJvRG9jLnht&#10;bFBLBQYAAAAABgAGAFkBAACP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isHot</w:t>
                        </w:r>
                      </w:p>
                    </w:txbxContent>
                  </v:textbox>
                </v:shape>
                <v:shape id="椭圆 102" o:spid="_x0000_s1026" o:spt="3" type="#_x0000_t3" style="position:absolute;left:2560955;top:161925;height:419100;width:106299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fN7wj9gEAAOM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articleNum</w:t>
                        </w:r>
                      </w:p>
                    </w:txbxContent>
                  </v:textbox>
                </v:shape>
                <v:shape id="椭圆 103" o:spid="_x0000_s1026" o:spt="3" type="#_x0000_t3" style="position:absolute;left:2913379;top:779780;height:419100;width:635000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ccquj9gEAAOI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email</w:t>
                        </w:r>
                      </w:p>
                    </w:txbxContent>
                  </v:textbox>
                </v:shape>
                <v:shape id="椭圆 104" o:spid="_x0000_s1026" o:spt="3" type="#_x0000_t3" style="position:absolute;left:2751455;top:1294130;height:419100;width:99631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Nvp7dUAAAAFAQAADwAAAAAAAAABACAAAAAiAAAAZHJzL2Rvd25yZXYueG1sUEsBAhQA&#10;FAAAAAgAh07iQHrmpaj1AQAA4wMAAA4AAAAAAAAAAQAgAAAAJA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creatTime</w:t>
                        </w:r>
                      </w:p>
                    </w:txbxContent>
                  </v:textbox>
                </v:shape>
                <v:shape id="椭圆 105" o:spid="_x0000_s1026" o:spt="3" type="#_x0000_t3" style="position:absolute;left:1856105;top:2170430;height:419100;width:767715;" fillcolor="#EEECE1" filled="t" stroked="t" coordsize="21600,21600" o:gfxdata="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Bzb6e3VAAAABQEAAA8AAAAAAAAAAQAgAAAAIgAAAGRycy9kb3ducmV2LnhtbFBLAQIU&#10;ABQAAAAIAIdO4kAIIOfK9gEAAOM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avatar</w:t>
                        </w:r>
                      </w:p>
                    </w:txbxContent>
                  </v:textbox>
                </v:shape>
                <v:line id="直线 106" o:spid="_x0000_s1026" o:spt="20" style="position:absolute;left:2231390;top:1162685;height:219075;width:561975;" filled="f" stroked="t" coordsize="21600,21600" o:gfxdata="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kwxQi1QAAAAUBAAAPAAAA&#10;AAAAAAEAIAAAACIAAABkcnMvZG93bnJldi54bWxQSwECFAAUAAAACACHTuJABGwRkt8BAAChAwAA&#10;DgAAAAAAAAABACAAAAAk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07" o:spid="_x0000_s1026" o:spt="20" style="position:absolute;left:2250440;top:1000760;flip:y;height:38100;width:657225;" filled="f" stroked="t" coordsize="21600,21600" o:gfxdata="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9RuM1QAAAAUBAAAP&#10;AAAAAAAAAAEAIAAAACIAAABkcnMvZG93bnJldi54bWxQSwECFAAUAAAACACHTuJAHOCOXOIBAACq&#10;AwAADgAAAAAAAAABACAAAAAkAQAAZHJzL2Uyb0RvYy54bWxQSwUGAAAAAAYABgBZAQAAeAUA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通知实体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959860" cy="1767205"/>
                <wp:effectExtent l="0" t="0" r="0" b="0"/>
                <wp:docPr id="138" name="画布 10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27" name="矩形 110"/>
                        <wps:cNvSpPr/>
                        <wps:spPr>
                          <a:xfrm>
                            <a:off x="1456055" y="72263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8" name="椭圆 111"/>
                        <wps:cNvSpPr/>
                        <wps:spPr>
                          <a:xfrm>
                            <a:off x="2046606" y="122745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9" name="椭圆 112"/>
                        <wps:cNvSpPr/>
                        <wps:spPr>
                          <a:xfrm>
                            <a:off x="808355" y="1094106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0" name="椭圆 113"/>
                        <wps:cNvSpPr/>
                        <wps:spPr>
                          <a:xfrm>
                            <a:off x="427990" y="179705"/>
                            <a:ext cx="85344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1" name="椭圆 114"/>
                        <wps:cNvSpPr/>
                        <wps:spPr>
                          <a:xfrm>
                            <a:off x="2379981" y="608330"/>
                            <a:ext cx="118618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2" name="椭圆 115"/>
                        <wps:cNvSpPr/>
                        <wps:spPr>
                          <a:xfrm>
                            <a:off x="1818005" y="93980"/>
                            <a:ext cx="6350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3" name="直线 116"/>
                        <wps:cNvSpPr/>
                        <wps:spPr>
                          <a:xfrm>
                            <a:off x="1075055" y="549275"/>
                            <a:ext cx="381000" cy="1714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4" name="直线 117"/>
                        <wps:cNvSpPr/>
                        <wps:spPr>
                          <a:xfrm flipH="1">
                            <a:off x="1913255" y="482600"/>
                            <a:ext cx="104775" cy="2476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5" name="直线 118"/>
                        <wps:cNvSpPr/>
                        <wps:spPr>
                          <a:xfrm flipH="1">
                            <a:off x="2227581" y="815975"/>
                            <a:ext cx="142875" cy="190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6" name="直线 119"/>
                        <wps:cNvSpPr/>
                        <wps:spPr>
                          <a:xfrm flipH="1" flipV="1">
                            <a:off x="1941830" y="1063626"/>
                            <a:ext cx="304800" cy="152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7" name="直线 120"/>
                        <wps:cNvSpPr/>
                        <wps:spPr>
                          <a:xfrm flipV="1">
                            <a:off x="1056005" y="939801"/>
                            <a:ext cx="400050" cy="1524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8" o:spid="_x0000_s1026" o:spt="203" style="height:139.15pt;width:311.8pt;" coordsize="3959860,1767205" editas="canvas" o:gfxdata="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7tRAV9UAAAAFAQAADwAAAAAAAAABACAAAAAiAAAAZHJzL2Rvd25yZXYueG1s&#10;UEsBAhQAFAAAAAgAh07iQDzZO401BAAAOhsAAA4AAAAAAAAAAQAgAAAAJAEAAGRycy9lMm9Eb2Mu&#10;eG1sUEsFBgAAAAAGAAYAWQEAAMsHAAAAAA==&#10;">
                <o:lock v:ext="edit" aspectratio="f"/>
                <v:rect id="画布 108" o:spid="_x0000_s1026" o:spt="1" style="position:absolute;left:0;top:0;height:1767205;width:3959860;" filled="f" stroked="f" coordsize="21600,21600" o:gfxdata="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7tRAV9UAAAAFAQAADwAAAAAAAAABACAAAAAiAAAAZHJzL2Rvd25yZXYu&#10;eG1sUEsBAhQAFAAAAAgAh07iQLma9hn/AwAAvBoAAA4AAAAAAAAAAQAgAAAAJAEAAGRycy9lMm9E&#10;b2MueG1sUEsFBgAAAAAGAAYAWQEAAJUHAAAAAA==&#10;">
                  <v:fill on="f" focussize="0,0"/>
                  <v:stroke on="f"/>
                  <v:imagedata o:title=""/>
                  <o:lock v:ext="edit" aspectratio="f"/>
                </v:rect>
                <v:rect id="矩形 110" o:spid="_x0000_s1026" o:spt="1" style="position:absolute;left:1456055;top:722630;height:342900;width:762000;" fillcolor="#EEECE1" filled="t" stroked="t" coordsize="21600,21600" o:gfxdata="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Yw8o21QAAAAUBAAAPAAAAAAAAAAEAIAAAACIAAABkcnMvZG93bnJldi54bWxQSwEC&#10;FAAUAAAACACHTuJAknjiHfcBAADpAwAADgAAAAAAAAABACAAAAAkAQAAZHJzL2Uyb0RvYy54bWxQ&#10;SwUGAAAAAAYABgBZAQAAjQ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通知</w:t>
                        </w:r>
                      </w:p>
                    </w:txbxContent>
                  </v:textbox>
                </v:rect>
                <v:shape id="椭圆 111" o:spid="_x0000_s1026" o:spt="3" type="#_x0000_t3" style="position:absolute;left:2046605;top:1227455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AgPLtUAAAAFAQAADwAAAAAAAAABACAAAAAiAAAAZHJzL2Rvd25yZXYueG1sUEsB&#10;AhQAFAAAAAgAh07iQHynyAT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type</w:t>
                        </w:r>
                      </w:p>
                    </w:txbxContent>
                  </v:textbox>
                </v:shape>
                <v:shape id="椭圆 112" o:spid="_x0000_s1026" o:spt="3" type="#_x0000_t3" style="position:absolute;left:808355;top:1094105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MCA8u1QAAAAUBAAAPAAAAAAAAAAEAIAAAACIAAABkcnMvZG93bnJldi54bWxQSwEC&#10;FAAUAAAACACHTuJANb4JxfcBAADi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title</w:t>
                        </w:r>
                      </w:p>
                    </w:txbxContent>
                  </v:textbox>
                </v:shape>
                <v:shape id="椭圆 113" o:spid="_x0000_s1026" o:spt="3" type="#_x0000_t3" style="position:absolute;left:427990;top:179705;height:419100;width:85344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DAgPLtUAAAAFAQAADwAAAAAAAAABACAAAAAiAAAAZHJzL2Rvd25yZXYueG1sUEsBAhQA&#10;FAAAAAgAh07iQAZK5Yj1AQAA4QMAAA4AAAAAAAAAAQAgAAAAJAEAAGRycy9lMm9Eb2MueG1sUEsF&#10;BgAAAAAGAAYAWQEAAIs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status</w:t>
                        </w:r>
                      </w:p>
                    </w:txbxContent>
                  </v:textbox>
                </v:shape>
                <v:shape id="椭圆 114" o:spid="_x0000_s1026" o:spt="3" type="#_x0000_t3" style="position:absolute;left:2379980;top:608330;height:419100;width:118618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AgPLtUAAAAFAQAADwAAAAAAAAABACAAAAAiAAAAZHJzL2Rvd25yZXYueG1sUEsB&#10;AhQAFAAAAAgAh07iQHKHAFP4AQAA4wMAAA4AAAAAAAAAAQAgAAAAJAEAAGRycy9lMm9Eb2MueG1s&#10;UEsFBgAAAAAGAAYAWQEAAI4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15" o:spid="_x0000_s1026" o:spt="3" type="#_x0000_t3" style="position:absolute;left:1818005;top:93980;height:419100;width:635000;" fillcolor="#EEECE1" filled="t" stroked="t" coordsize="21600,21600" o:gfxdata="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MCA8u1QAAAAUBAAAPAAAAAAAAAAEAIAAAACIAAABkcnMvZG93bnJldi54bWxQSwECFAAU&#10;AAAACACHTuJACFK2PvQBAADh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line id="直线 116" o:spid="_x0000_s1026" o:spt="20" style="position:absolute;left:1075055;top:549275;height:171450;width:381000;" filled="f" stroked="t" coordsize="21600,21600" o:gfxdata="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0EPLh1QAAAAUBAAAP&#10;AAAAAAAAAAEAIAAAACIAAABkcnMvZG93bnJldi54bWxQSwECFAAUAAAACACHTuJAso/pPuIBAACg&#10;AwAADgAAAAAAAAABACAAAAAkAQAAZHJzL2Uyb0RvYy54bWxQSwUGAAAAAAYABgBZAQAAeA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7" o:spid="_x0000_s1026" o:spt="20" style="position:absolute;left:1913255;top:482600;flip:x;height:247650;width:104775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Cb9T9QAAAAF&#10;AQAADwAAAAAAAAABACAAAAAiAAAAZHJzL2Rvd25yZXYueG1sUEsBAhQAFAAAAAgAh07iQJDvPMLn&#10;AQAAqgMAAA4AAAAAAAAAAQAgAAAAIw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8" o:spid="_x0000_s1026" o:spt="20" style="position:absolute;left:2227580;top:815975;flip:x;height:19050;width:142875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gm/U/UAAAA&#10;BQEAAA8AAAAAAAAAAQAgAAAAIgAAAGRycy9kb3ducmV2LnhtbFBLAQIUABQAAAAIAIdO4kBONwoD&#10;6AEAAKkDAAAOAAAAAAAAAAEAIAAAACMBAABkcnMvZTJvRG9jLnhtbFBLBQYAAAAABgAGAFkBAAB9&#10;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19" o:spid="_x0000_s1026" o:spt="20" style="position:absolute;left:1941830;top:1063625;flip:x y;height:152400;width:304800;" filled="f" stroked="t" coordsize="21600,21600" o:gfxdata="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4lukNIAAAAF&#10;AQAADwAAAAAAAAABACAAAAAiAAAAZHJzL2Rvd25yZXYueG1sUEsBAhQAFAAAAAgAh07iQMFWmCHp&#10;AQAAtQMAAA4AAAAAAAAAAQAgAAAAIQ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0" o:spid="_x0000_s1026" o:spt="20" style="position:absolute;left:1056005;top:939800;flip:y;height:152400;width:400050;" filled="f" stroked="t" coordsize="21600,21600" o:gfxdata="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OCb9T9QAAAAFAQAADwAA&#10;AAAAAAABACAAAAAiAAAAZHJzL2Rvd25yZXYueG1sUEsBAhQAFAAAAAgAh07iQDnJj17hAQAAqgMA&#10;AA4AAAAAAAAAAQAgAAAAIwEAAGRycy9lMm9Eb2MueG1sUEsFBgAAAAAGAAYAWQEAAHYF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4"/>
        </w:numPr>
        <w:rPr>
          <w:rFonts w:hint="eastAsia" w:eastAsia="宋体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文章实体</w:t>
      </w:r>
    </w:p>
    <w:p>
      <w:pPr>
        <w:numPr>
          <w:ilvl w:val="0"/>
          <w:numId w:val="0"/>
        </w:numPr>
        <w:rPr>
          <w:rFonts w:hint="eastAsia" w:eastAsia="宋体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55" name="画布 12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39" name="矩形 123"/>
                        <wps:cNvSpPr/>
                        <wps:spPr>
                          <a:xfrm>
                            <a:off x="1932305" y="1122680"/>
                            <a:ext cx="762000" cy="34290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文章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0" name="椭圆 124"/>
                        <wps:cNvSpPr/>
                        <wps:spPr>
                          <a:xfrm>
                            <a:off x="703580" y="655955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writerId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1" name="椭圆 125"/>
                        <wps:cNvSpPr/>
                        <wps:spPr>
                          <a:xfrm>
                            <a:off x="1608455" y="1970405"/>
                            <a:ext cx="109791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praiseNum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2" name="椭圆 126"/>
                        <wps:cNvSpPr/>
                        <wps:spPr>
                          <a:xfrm>
                            <a:off x="513715" y="1608455"/>
                            <a:ext cx="112649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createTime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3" name="椭圆 127"/>
                        <wps:cNvSpPr/>
                        <wps:spPr>
                          <a:xfrm>
                            <a:off x="3103880" y="446405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content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4" name="椭圆 128"/>
                        <wps:cNvSpPr/>
                        <wps:spPr>
                          <a:xfrm>
                            <a:off x="1884680" y="284480"/>
                            <a:ext cx="8509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id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6" name="椭圆 130"/>
                        <wps:cNvSpPr/>
                        <wps:spPr>
                          <a:xfrm>
                            <a:off x="3056255" y="1789430"/>
                            <a:ext cx="1079500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praiseList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7" name="椭圆 131"/>
                        <wps:cNvSpPr/>
                        <wps:spPr>
                          <a:xfrm>
                            <a:off x="3237230" y="1179830"/>
                            <a:ext cx="1002665" cy="419100"/>
                          </a:xfrm>
                          <a:prstGeom prst="ellipse">
                            <a:avLst/>
                          </a:prstGeom>
                          <a:solidFill>
                            <a:srgbClr val="EEECE1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shortCut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8" name="直线 132"/>
                        <wps:cNvSpPr/>
                        <wps:spPr>
                          <a:xfrm>
                            <a:off x="1522730" y="930275"/>
                            <a:ext cx="409575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9" name="直线 133"/>
                        <wps:cNvSpPr/>
                        <wps:spPr>
                          <a:xfrm>
                            <a:off x="2265680" y="701675"/>
                            <a:ext cx="635" cy="4286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0" name="直线 134"/>
                        <wps:cNvSpPr/>
                        <wps:spPr>
                          <a:xfrm flipH="1">
                            <a:off x="2465705" y="768350"/>
                            <a:ext cx="704850" cy="3524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1" name="直线 135"/>
                        <wps:cNvSpPr/>
                        <wps:spPr>
                          <a:xfrm flipV="1">
                            <a:off x="1294130" y="1463675"/>
                            <a:ext cx="704850" cy="1619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2" name="直线 136"/>
                        <wps:cNvSpPr/>
                        <wps:spPr>
                          <a:xfrm flipV="1">
                            <a:off x="2265680" y="1473200"/>
                            <a:ext cx="635" cy="4762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3" name="直线 137"/>
                        <wps:cNvSpPr/>
                        <wps:spPr>
                          <a:xfrm flipH="1">
                            <a:off x="2694305" y="1368425"/>
                            <a:ext cx="5429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4" name="直线 138"/>
                        <wps:cNvSpPr/>
                        <wps:spPr>
                          <a:xfrm flipH="1" flipV="1">
                            <a:off x="2618740" y="1473200"/>
                            <a:ext cx="447040" cy="4476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1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">
                <o:lock v:ext="edit" aspectratio="f"/>
                <v:rect id="画布 121" o:spid="_x0000_s1026" o:spt="1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Hr0mOdUA&#10;AAAFAQAADwAAAAAAAAABACAAAAAiAAAAZHJzL2Rvd25yZXYueG1sUEsBAhQAFAAAAAgAh07iQCNx&#10;cU+VBAAA3SUAAA4AAAAAAAAAAQAgAAAAJAEAAGRycy9lMm9Eb2MueG1sUEsFBgAAAAAGAAYAWQEA&#10;ACsIAAAAAA==&#10;">
                  <v:fill on="f" focussize="0,0"/>
                  <v:stroke on="f"/>
                  <v:imagedata o:title=""/>
                  <o:lock v:ext="edit" aspectratio="f"/>
                </v:rect>
                <v:rect id="矩形 123" o:spid="_x0000_s1026" o:spt="1" style="position:absolute;left:1932305;top:1122680;height:342900;width:762000;" fillcolor="#EEECE1" filled="t" stroked="t" coordsize="21600,21600" o:gfxdata="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6KqsWNUAAAAFAQAADwAAAAAAAAABACAAAAAiAAAAZHJzL2Rvd25yZXYueG1sUEsB&#10;AhQAFAAAAAgAh07iQG2Eoa74AQAA6gMAAA4AAAAAAAAAAQAgAAAAJAEAAGRycy9lMm9Eb2MueG1s&#10;UEsFBgAAAAAGAAYAWQEAAI4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文章</w:t>
                        </w:r>
                      </w:p>
                    </w:txbxContent>
                  </v:textbox>
                </v:rect>
                <v:shape id="椭圆 124" o:spid="_x0000_s1026" o:spt="3" type="#_x0000_t3" style="position:absolute;left:703580;top:655955;height:419100;width:85090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xhaUDVAAAABQEAAA8AAAAAAAAAAQAgAAAAIgAAAGRycy9kb3ducmV2LnhtbFBLAQIUABQA&#10;AAAIAIdO4kCur4ws8wEAAOEDAAAOAAAAAAAAAAEAIAAAACQBAABkcnMvZTJvRG9jLnhtbFBLBQYA&#10;AAAABgAGAFkBAACJ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writerId</w:t>
                        </w:r>
                      </w:p>
                    </w:txbxContent>
                  </v:textbox>
                </v:shape>
                <v:shape id="椭圆 125" o:spid="_x0000_s1026" o:spt="3" type="#_x0000_t3" style="position:absolute;left:1608455;top:1970405;height:419100;width:109791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8YWlA1QAAAAUBAAAPAAAAAAAAAAEAIAAAACIAAABkcnMvZG93bnJldi54bWxQSwEC&#10;FAAUAAAACACHTuJAeSAAcPcBAADk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praiseNum</w:t>
                        </w:r>
                      </w:p>
                    </w:txbxContent>
                  </v:textbox>
                </v:shape>
                <v:shape id="椭圆 126" o:spid="_x0000_s1026" o:spt="3" type="#_x0000_t3" style="position:absolute;left:513715;top:1608455;height:419100;width:112649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8YWlA1QAAAAUBAAAPAAAAAAAAAAEAIAAAACIAAABkcnMvZG93bnJldi54bWxQSwEC&#10;FAAUAAAACACHTuJAjOdYxfcBAADjAwAADgAAAAAAAAABACAAAAAkAQAAZHJzL2Uyb0RvYy54bWxQ&#10;SwUGAAAAAAYABgBZAQAAjQ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createTime</w:t>
                        </w:r>
                      </w:p>
                    </w:txbxContent>
                  </v:textbox>
                </v:shape>
                <v:shape id="椭圆 127" o:spid="_x0000_s1026" o:spt="3" type="#_x0000_t3" style="position:absolute;left:3103880;top:446405;height:419100;width:85090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8YWlA1QAAAAUBAAAPAAAAAAAAAAEAIAAAACIAAABkcnMvZG93bnJldi54bWxQSwECFAAU&#10;AAAACACHTuJAmYiPb/QBAADiAwAADgAAAAAAAAABACAAAAAkAQAAZHJzL2Uyb0RvYy54bWxQSwUG&#10;AAAAAAYABgBZAQAAig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content</w:t>
                        </w:r>
                      </w:p>
                    </w:txbxContent>
                  </v:textbox>
                </v:shape>
                <v:shape id="椭圆 128" o:spid="_x0000_s1026" o:spt="3" type="#_x0000_t3" style="position:absolute;left:1884680;top:284480;height:419100;width:85090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GFpQNUAAAAFAQAADwAAAAAAAAABACAAAAAiAAAAZHJzL2Rvd25yZXYueG1sUEsBAhQAFAAA&#10;AAgAh07iQJ8SsGnyAQAA4gMAAA4AAAAAAAAAAQAgAAAAJAEAAGRycy9lMm9Eb2MueG1sUEsFBgAA&#10;AAAGAAYAWQEAAIg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椭圆 130" o:spid="_x0000_s1026" o:spt="3" type="#_x0000_t3" style="position:absolute;left:3056255;top:1789430;height:419100;width:1079500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xhaUDVAAAABQEAAA8AAAAAAAAAAQAgAAAAIgAAAGRycy9kb3ducmV2LnhtbFBLAQIU&#10;ABQAAAAIAIdO4kD5kHLZ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praiseList</w:t>
                        </w:r>
                      </w:p>
                    </w:txbxContent>
                  </v:textbox>
                </v:shape>
                <v:shape id="椭圆 131" o:spid="_x0000_s1026" o:spt="3" type="#_x0000_t3" style="position:absolute;left:3237230;top:1179830;height:419100;width:1002665;" fillcolor="#EEECE1" filled="t" stroked="t" coordsize="21600,21600" o:gfxdata="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xhaUDVAAAABQEAAA8AAAAAAAAAAQAgAAAAIgAAAGRycy9kb3ducmV2LnhtbFBLAQIU&#10;ABQAAAAIAIdO4kB/dCRH9gEAAOQDAAAOAAAAAAAAAAEAIAAAACQBAABkcnMvZTJvRG9jLnhtbFBL&#10;BQYAAAAABgAGAFkBAACM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shortCut</w:t>
                        </w:r>
                      </w:p>
                    </w:txbxContent>
                  </v:textbox>
                </v:shape>
                <v:line id="直线 132" o:spid="_x0000_s1026" o:spt="20" style="position:absolute;left:1522730;top:930275;height:200025;width:409575;" filled="f" stroked="t" coordsize="21600,21600" o:gfxdata="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R5lI/UAAAABQEAAA8AAAAA&#10;AAAAAQAgAAAAIgAAAGRycy9kb3ducmV2LnhtbFBLAQIUABQAAAAIAIdO4kBtfIJQ3wEAAKADAAAO&#10;AAAAAAAAAAEAIAAAACMBAABkcnMvZTJvRG9jLnhtbFBLBQYAAAAABgAGAFkBAAB0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3" o:spid="_x0000_s1026" o:spt="20" style="position:absolute;left:2265680;top:701675;height:428625;width:635;" filled="f" stroked="t" coordsize="21600,21600" o:gfxdata="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EeZSP1AAAAAUBAAAPAAAA&#10;AAAAAAEAIAAAACIAAABkcnMvZG93bnJldi54bWxQSwECFAAUAAAACACHTuJA22Wqo+ABAACdAwAA&#10;DgAAAAAAAAABACAAAAAjAQAAZHJzL2Uyb0RvYy54bWxQSwUGAAAAAAYABgBZAQAAdQ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4" o:spid="_x0000_s1026" o:spt="20" style="position:absolute;left:2465705;top:768350;flip:x;height:352425;width:704850;" filled="f" stroked="t" coordsize="21600,21600" o:gfxdata="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hPmyHUAAAABQEA&#10;AA8AAAAAAAAAAQAgAAAAIgAAAGRycy9kb3ducmV2LnhtbFBLAQIUABQAAAAIAIdO4kABqtbE5QEA&#10;AKoDAAAOAAAAAAAAAAEAIAAAACMBAABkcnMvZTJvRG9jLnhtbFBLBQYAAAAABgAGAFkBAAB6BQAA&#10;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5" o:spid="_x0000_s1026" o:spt="20" style="position:absolute;left:1294130;top:1463675;flip:y;height:161925;width:704850;" filled="f" stroked="t" coordsize="21600,21600" o:gfxdata="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E+bIdQAAAAF&#10;AQAADwAAAAAAAAABACAAAAAiAAAAZHJzL2Rvd25yZXYueG1sUEsBAhQAFAAAAAgAh07iQMRC7sbn&#10;AQAAqwMAAA4AAAAAAAAAAQAgAAAAIw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6" o:spid="_x0000_s1026" o:spt="20" style="position:absolute;left:2265680;top:1473200;flip:y;height:476250;width:635;" filled="f" stroked="t" coordsize="21600,21600" o:gfxdata="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T5sh1AAAAAUB&#10;AAAPAAAAAAAAAAEAIAAAACIAAABkcnMvZG93bnJldi54bWxQSwECFAAUAAAACACHTuJAyCXHoOYB&#10;AACo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7" o:spid="_x0000_s1026" o:spt="20" style="position:absolute;left:2694305;top:1368425;flip:x;height:635;width:542925;" filled="f" stroked="t" coordsize="21600,21600" o:gfxdata="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IT5sh1AAAAAUB&#10;AAAPAAAAAAAAAAEAIAAAACIAAABkcnMvZG93bnJldi54bWxQSwECFAAUAAAACACHTuJAWEFyOeYB&#10;AACoAwAADgAAAAAAAAABACAAAAAj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8" o:spid="_x0000_s1026" o:spt="20" style="position:absolute;left:2618740;top:1473200;flip:x y;height:447675;width:447040;" filled="f" stroked="t" coordsize="21600,21600" o:gfxdata="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T4Aj+0QAAAAUB&#10;AAAPAAAAAAAAAAEAIAAAACIAAABkcnMvZG93bnJldi54bWxQSwECFAAUAAAACACHTuJA6KbOdukB&#10;AAC1AwAADgAAAAAAAAABACAAAAAgAQAAZHJzL2Uyb0RvYy54bWxQSwUGAAAAAAYABgBZAQAAewUA&#10;AAAA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4"/>
        </w:numPr>
        <w:rPr>
          <w:rFonts w:hint="eastAsia" w:eastAsia="宋体"/>
          <w:sz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683125" cy="2842260"/>
                <wp:effectExtent l="0" t="0" r="22225" b="15240"/>
                <wp:docPr id="18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19" name="圆角矩形 2"/>
                        <wps:cNvSpPr/>
                        <wps:spPr>
                          <a:xfrm>
                            <a:off x="1956435" y="101600"/>
                            <a:ext cx="962025" cy="3905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博客系统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圆角矩形 3"/>
                        <wps:cNvSpPr/>
                        <wps:spPr>
                          <a:xfrm>
                            <a:off x="322580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登录注册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圆角矩形 7"/>
                        <wps:cNvSpPr/>
                        <wps:spPr>
                          <a:xfrm>
                            <a:off x="3227705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关注用户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圆角矩形 9"/>
                        <wps:cNvSpPr/>
                        <wps:spPr>
                          <a:xfrm>
                            <a:off x="2618105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圆角矩形 10"/>
                        <wps:cNvSpPr/>
                        <wps:spPr>
                          <a:xfrm>
                            <a:off x="2018030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评论列表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圆角矩形 11"/>
                        <wps:cNvSpPr/>
                        <wps:spPr>
                          <a:xfrm>
                            <a:off x="1437005" y="12274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日志编辑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圆角矩形 12"/>
                        <wps:cNvSpPr/>
                        <wps:spPr>
                          <a:xfrm>
                            <a:off x="865505" y="1189355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日志查看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圆角矩形 14"/>
                        <wps:cNvSpPr/>
                        <wps:spPr>
                          <a:xfrm>
                            <a:off x="3780155" y="117983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首页投稿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圆角矩形 15"/>
                        <wps:cNvSpPr/>
                        <wps:spPr>
                          <a:xfrm>
                            <a:off x="4332605" y="1198880"/>
                            <a:ext cx="362585" cy="1609725"/>
                          </a:xfrm>
                          <a:prstGeom prst="round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41719C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直线 39"/>
                        <wps:cNvCnPr/>
                        <wps:spPr>
                          <a:xfrm flipH="1" flipV="1">
                            <a:off x="4532630" y="703580"/>
                            <a:ext cx="0" cy="4953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直线 40"/>
                        <wps:cNvCnPr/>
                        <wps:spPr>
                          <a:xfrm>
                            <a:off x="532130" y="682625"/>
                            <a:ext cx="40100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41"/>
                        <wps:cNvCnPr/>
                        <wps:spPr>
                          <a:xfrm>
                            <a:off x="2484755" y="482600"/>
                            <a:ext cx="635" cy="2000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直线 128"/>
                        <wps:cNvCnPr/>
                        <wps:spPr>
                          <a:xfrm>
                            <a:off x="2789555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直线 129"/>
                        <wps:cNvCnPr/>
                        <wps:spPr>
                          <a:xfrm>
                            <a:off x="2199005" y="675005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直线 130"/>
                        <wps:cNvCnPr/>
                        <wps:spPr>
                          <a:xfrm>
                            <a:off x="1637030" y="68453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4" name="直线 132"/>
                        <wps:cNvCnPr/>
                        <wps:spPr>
                          <a:xfrm>
                            <a:off x="3408680" y="703580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5" name="直线 135"/>
                        <wps:cNvCnPr/>
                        <wps:spPr>
                          <a:xfrm>
                            <a:off x="3961130" y="694055"/>
                            <a:ext cx="0" cy="4699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o:spt="203" style="height:223.8pt;width:368.75pt;" coordsize="4683125,2842260" editas="canvas" o:gfxdata="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">
                <o:lock v:ext="edit" aspectratio="f"/>
                <v:shape id="画布 1" o:spid="_x0000_s1026" style="position:absolute;left:0;top:0;height:2842260;width:4683125;" filled="f" stroked="f" coordsize="21600,21600" o:gfxdata="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">
                  <v:fill on="f" focussize="0,0"/>
                  <v:stroke on="f"/>
                  <v:imagedata o:title=""/>
                  <o:lock v:ext="edit" aspectratio="f"/>
                </v:shape>
                <v:roundrect id="圆角矩形 2" o:spid="_x0000_s1026" o:spt="2" style="position:absolute;left:1956435;top:101600;height:390525;width:96202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PzM3c/UAAAABQEAAA8A&#10;AAAAAAAAAQAgAAAAIgAAAGRycy9kb3ducmV2LnhtbFBLAQIUABQAAAAIAIdO4kCTNhcGjQIAAPYE&#10;AAAOAAAAAAAAAAEAIAAAACMBAABkcnMvZTJvRG9jLnhtbFBLBQYAAAAABgAGAFkBAAAi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博客系统</w:t>
                        </w:r>
                      </w:p>
                    </w:txbxContent>
                  </v:textbox>
                </v:roundrect>
                <v:roundrect id="圆角矩形 3" o:spid="_x0000_s1026" o:spt="2" style="position:absolute;left:322580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IUn1ByS&#10;AgAA9w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登录注册</w:t>
                        </w:r>
                      </w:p>
                    </w:txbxContent>
                  </v:textbox>
                </v:roundrect>
                <v:roundrect id="圆角矩形 7" o:spid="_x0000_s1026" o:spt="2" style="position:absolute;left:3227705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M3c/UAAAA&#10;BQEAAA8AAAAAAAAAAQAgAAAAIgAAAGRycy9kb3ducmV2LnhtbFBLAQIUABQAAAAIAIdO4kAjqlwQ&#10;kwIAAPgEAAAOAAAAAAAAAAEAIAAAACMBAABkcnMvZTJvRG9jLnhtbFBLBQYAAAAABgAGAFkBAAAo&#10;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关注用户</w:t>
                        </w:r>
                      </w:p>
                    </w:txbxContent>
                  </v:textbox>
                </v:roundrect>
                <v:roundrect id="圆角矩形 9" o:spid="_x0000_s1026" o:spt="2" style="position:absolute;left:2618105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KHT4miS&#10;AgAA+A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通知模块</w:t>
                        </w:r>
                      </w:p>
                    </w:txbxContent>
                  </v:textbox>
                </v:roundrect>
                <v:roundrect id="圆角矩形 10" o:spid="_x0000_s1026" o:spt="2" style="position:absolute;left:2018030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FK3BTOS&#10;AgAA+Q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评论列表</w:t>
                        </w:r>
                      </w:p>
                    </w:txbxContent>
                  </v:textbox>
                </v:roundrect>
                <v:roundrect id="圆角矩形 11" o:spid="_x0000_s1026" o:spt="2" style="position:absolute;left:1437005;top:12274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M3c/UAAAA&#10;BQEAAA8AAAAAAAAAAQAgAAAAIgAAAGRycy9kb3ducmV2LnhtbFBLAQIUABQAAAAIAIdO4kBPVxEb&#10;kwIAAPkEAAAOAAAAAAAAAAEAIAAAACMBAABkcnMvZTJvRG9jLnhtbFBLBQYAAAAABgAGAFkBAAAo&#10;BgAAAAA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日志编辑</w:t>
                        </w:r>
                      </w:p>
                    </w:txbxContent>
                  </v:textbox>
                </v:roundrect>
                <v:roundrect id="圆角矩形 12" o:spid="_x0000_s1026" o:spt="2" style="position:absolute;left:865505;top:1189355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8zN3P1AAAAAUB&#10;AAAPAAAAAAAAAAEAIAAAACIAAABkcnMvZG93bnJldi54bWxQSwECFAAUAAAACACHTuJAdldOopEC&#10;AAD4BAAADgAAAAAAAAABACAAAAAjAQAAZHJzL2Uyb0RvYy54bWxQSwUGAAAAAAYABgBZAQAAJgYA&#10;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日志查看</w:t>
                        </w:r>
                      </w:p>
                    </w:txbxContent>
                  </v:textbox>
                </v:roundrect>
                <v:roundrect id="圆角矩形 14" o:spid="_x0000_s1026" o:spt="2" style="position:absolute;left:3780155;top:117983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Mzdz9QAAAAF&#10;AQAADwAAAAAAAAABACAAAAAiAAAAZHJzL2Rvd25yZXYueG1sUEsBAhQAFAAAAAgAh07iQKw9KuyS&#10;AgAA+QQAAA4AAAAAAAAAAQAgAAAAIwEAAGRycy9lMm9Eb2MueG1sUEsFBgAAAAAGAAYAWQEAACcG&#10;AAAAAA==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首页投稿</w:t>
                        </w:r>
                      </w:p>
                    </w:txbxContent>
                  </v:textbox>
                </v:roundrect>
                <v:roundrect id="圆角矩形 15" o:spid="_x0000_s1026" o:spt="2" style="position:absolute;left:4332605;top:1198880;height:1609725;width:362585;v-text-anchor:middle;" fillcolor="#5B9BD5" filled="t" stroked="t" coordsize="21600,21600" arcsize="0.166666666666667" o:gfxdata="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zN3P1AAA&#10;AAUBAAAPAAAAAAAAAAEAIAAAACIAAABkcnMvZG93bnJldi54bWxQSwECFAAUAAAACACHTuJAr42P&#10;ppQCAAD5BAAADgAAAAAAAAABACAAAAAjAQAAZHJzL2Uyb0RvYy54bWxQSwUGAAAAAAYABgBZAQAA&#10;KQYAAAAA&#10;">
                  <v:fill on="t" focussize="0,0"/>
                  <v:stroke weight="1pt" color="#2D5171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用户信息</w:t>
                        </w:r>
                      </w:p>
                    </w:txbxContent>
                  </v:textbox>
                </v:roundrect>
                <v:line id="直线 39" o:spid="_x0000_s1026" o:spt="20" style="position:absolute;left:4532630;top:703580;flip:x y;height:495300;width:0;" filled="f" stroked="t" coordsize="21600,21600" o:gfxdata="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MKjvNIAAAAF&#10;AQAADwAAAAAAAAABACAAAAAiAAAAZHJzL2Rvd25yZXYueG1sUEsBAhQAFAAAAAgAh07iQCaEBnTp&#10;AQAArQMAAA4AAAAAAAAAAQAgAAAAIQEAAGRycy9lMm9Eb2MueG1sUEsFBgAAAAAGAAYAWQEAAHwF&#10;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0" o:spid="_x0000_s1026" o:spt="20" style="position:absolute;left:532130;top:682625;height:635;width:4010025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jWz/N1QAAAAUBAAAPAAAAAAAAAAEA&#10;IAAAACIAAABkcnMvZG93bnJldi54bWxQSwECFAAUAAAACACHTuJA9iX6ntkBAACbAwAADgAAAAAA&#10;AAABACAAAAAkAQAAZHJzL2Uyb0RvYy54bWxQSwUGAAAAAAYABgBZAQAAbw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41" o:spid="_x0000_s1026" o:spt="20" style="position:absolute;left:2484755;top:482600;height:200025;width:635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1s/zdUAAAAFAQAADwAAAAAAAAAB&#10;ACAAAAAiAAAAZHJzL2Rvd25yZXYueG1sUEsBAhQAFAAAAAgAh07iQLEEunfaAQAAmwMAAA4AAAAA&#10;AAAAAQAgAAAAJAEAAGRycy9lMm9Eb2MueG1sUEsFBgAAAAAGAAYAWQEAAHA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8" o:spid="_x0000_s1026" o:spt="20" style="position:absolute;left:2789555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NbP83VAAAABQEAAA8AAAAA&#10;AAAAAQAgAAAAIgAAAGRycy9kb3ducmV2LnhtbFBLAQIUABQAAAAIAIdO4kA+XxDp3gEAAJoDAAAO&#10;AAAAAAAAAAEAIAAAACQBAABkcnMvZTJvRG9jLnhtbFBLBQYAAAAABgAGAFkBAAB0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29" o:spid="_x0000_s1026" o:spt="20" style="position:absolute;left:2199005;top:675005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1s/zdUAAAAFAQAADwAAAAAAAAABACAA&#10;AAAiAAAAZHJzL2Rvd25yZXYueG1sUEsBAhQAFAAAAAgAh07iQJ00EAfXAQAAmgMAAA4AAAAAAAAA&#10;AQAgAAAAJAEAAGRycy9lMm9Eb2MueG1sUEsFBgAAAAAGAAYAWQEAAG0F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0" o:spid="_x0000_s1026" o:spt="20" style="position:absolute;left:1637030;top:68453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jWz/N1QAAAAUBAAAPAAAAAAAA&#10;AAEAIAAAACIAAABkcnMvZG93bnJldi54bWxQSwECFAAUAAAACACHTuJApNjzx9wBAACaAwAADgAA&#10;AAAAAAABACAAAAAkAQAAZHJzL2Uyb0RvYy54bWxQSwUGAAAAAAYABgBZAQAAcgU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2" o:spid="_x0000_s1026" o:spt="20" style="position:absolute;left:3408680;top:703580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NbP83VAAAABQEAAA8AAAAAAAAA&#10;AQAgAAAAIgAAAGRycy9kb3ducmV2LnhtbFBLAQIUABQAAAAIAIdO4kCew2ht2wEAAJoDAAAOAAAA&#10;AAAAAAEAIAAAACQBAABkcnMvZTJvRG9jLnhtbFBLBQYAAAAABgAGAFkBAABxBQ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35" o:spid="_x0000_s1026" o:spt="20" style="position:absolute;left:3961130;top:694055;height:469900;width:0;" filled="f" stroked="t" coordsize="21600,21600" o:gfxdata="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41s/zdUAAAAFAQAADwAAAAAA&#10;AAABACAAAAAiAAAAZHJzL2Rvd25yZXYueG1sUEsBAhQAFAAAAAgAh07iQAWp41PdAQAAmgMAAA4A&#10;AAAAAAAAAQAgAAAAJAEAAGRycy9lMm9Eb2MueG1sUEsFBgAAAAAGAAYAWQEAAHMFAAAAAA==&#10;">
                  <v:fill on="f" focussize="0,0"/>
                  <v:stroke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rPr>
          <w:rFonts w:hint="eastAsia"/>
          <w:sz w:val="21"/>
          <w:lang w:eastAsia="zh-CN"/>
        </w:rPr>
      </w:pPr>
      <w:r>
        <w:rPr>
          <w:rFonts w:hint="eastAsia"/>
          <w:sz w:val="21"/>
          <w:lang w:val="en-US" w:eastAsia="zh-CN"/>
        </w:rPr>
        <w:t>.</w:t>
      </w:r>
      <w:r>
        <w:rPr>
          <w:rFonts w:hint="eastAsia"/>
          <w:sz w:val="21"/>
          <w:lang w:eastAsia="zh-CN"/>
        </w:rPr>
        <w:t>登录注册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113405" cy="2786380"/>
                <wp:effectExtent l="0" t="0" r="0" b="0"/>
                <wp:docPr id="84" name="画布 4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71" name="自选图形 47"/>
                        <wps:cNvSpPr/>
                        <wps:spPr>
                          <a:xfrm>
                            <a:off x="1741806" y="139065"/>
                            <a:ext cx="838200" cy="3714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进入首页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2" name="自选图形 48"/>
                        <wps:cNvSpPr/>
                        <wps:spPr>
                          <a:xfrm>
                            <a:off x="1741806" y="90360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登陆页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3" name="自选图形 49"/>
                        <wps:cNvSpPr/>
                        <wps:spPr>
                          <a:xfrm>
                            <a:off x="1646556" y="2227580"/>
                            <a:ext cx="1028065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进入其他模块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4" name="自选图形 50"/>
                        <wps:cNvSpPr/>
                        <wps:spPr>
                          <a:xfrm>
                            <a:off x="1741806" y="16179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5" name="自选图形 51"/>
                        <wps:cNvCnPr/>
                        <wps:spPr>
                          <a:xfrm rot="5400000">
                            <a:off x="1964374" y="707073"/>
                            <a:ext cx="39306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6" name="自选图形 52"/>
                        <wps:cNvCnPr/>
                        <wps:spPr>
                          <a:xfrm rot="5400000">
                            <a:off x="1987869" y="1444943"/>
                            <a:ext cx="34607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7" name="自选图形 53"/>
                        <wps:cNvCnPr/>
                        <wps:spPr>
                          <a:xfrm rot="5400000">
                            <a:off x="2040253" y="2106927"/>
                            <a:ext cx="241300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8" name="自选图形 56"/>
                        <wps:cNvCnPr/>
                        <wps:spPr>
                          <a:xfrm rot="-10800000" flipV="1">
                            <a:off x="1646556" y="1087120"/>
                            <a:ext cx="95250" cy="1323975"/>
                          </a:xfrm>
                          <a:prstGeom prst="bentConnector3">
                            <a:avLst>
                              <a:gd name="adj1" fmla="val 3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79" name="文本框 57"/>
                        <wps:cNvSpPr txBox="1"/>
                        <wps:spPr>
                          <a:xfrm>
                            <a:off x="1141730" y="1367790"/>
                            <a:ext cx="228600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已登录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0" name="文本框 58"/>
                        <wps:cNvSpPr txBox="1"/>
                        <wps:spPr>
                          <a:xfrm>
                            <a:off x="2103756" y="1301115"/>
                            <a:ext cx="6667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未登录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1" name="自选图形 59"/>
                        <wps:cNvCnPr/>
                        <wps:spPr>
                          <a:xfrm flipV="1">
                            <a:off x="2580006" y="325120"/>
                            <a:ext cx="3175" cy="1477010"/>
                          </a:xfrm>
                          <a:prstGeom prst="bentConnector3">
                            <a:avLst>
                              <a:gd name="adj1" fmla="val 750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82" name="文本框 60"/>
                        <wps:cNvSpPr txBox="1"/>
                        <wps:spPr>
                          <a:xfrm>
                            <a:off x="2113281" y="1967865"/>
                            <a:ext cx="6946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注册后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3" name="文本框 62"/>
                        <wps:cNvSpPr txBox="1"/>
                        <wps:spPr>
                          <a:xfrm>
                            <a:off x="2856231" y="567690"/>
                            <a:ext cx="28638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未注册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o:spt="203" style="height:219.4pt;width:245.15pt;" coordsize="3113405,2786380" editas="canvas" o:gfxdata="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">
                <o:lock v:ext="edit" aspectratio="f"/>
                <v:rect id="画布 43" o:spid="_x0000_s1026" o:spt="1" style="position:absolute;left:0;top:0;height:2786380;width:3113405;" filled="f" stroked="f" coordsize="21600,21600" o:gfxdata="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R5nNXtQAAAAFAQAADwAAAAAAAAABACAAAAAiAAAAZHJzL2Rvd25yZXYueG1sUEsBAhQAFAAAAAgA&#10;h07iQDQjAp/VBAAAqh0AAA4AAAAAAAAAAQAgAAAAIwEAAGRycy9lMm9Eb2MueG1sUEsFBgAAAAAG&#10;AAYAWQEAAGoIAAAAAA==&#10;">
                  <v:fill on="f" focussize="0,0"/>
                  <v:stroke on="f"/>
                  <v:imagedata o:title=""/>
                  <o:lock v:ext="edit" aspectratio="f"/>
                </v:rect>
                <v:roundrect id="自选图形 47" o:spid="_x0000_s1026" o:spt="2" style="position:absolute;left:1741805;top:139065;height:371475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T2D1dUAAAAFAQAADwAAAAAA&#10;AAABACAAAAAiAAAAZHJzL2Rvd25yZXYueG1sUEsBAhQAFAAAAAgAh07iQOQXohMWAgAAFA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进入首页</w:t>
                        </w:r>
                      </w:p>
                    </w:txbxContent>
                  </v:textbox>
                </v:roundrect>
                <v:roundrect id="自选图形 48" o:spid="_x0000_s1026" o:spt="2" style="position:absolute;left:1741805;top:903604;height:368300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T2D1dUAAAAFAQAADwAAAAAA&#10;AAABACAAAAAiAAAAZHJzL2Rvd25yZXYueG1sUEsBAhQAFAAAAAgAh07iQPA94u8WAgAAFA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登陆页</w:t>
                        </w:r>
                      </w:p>
                    </w:txbxContent>
                  </v:textbox>
                </v:roundrect>
                <v:roundrect id="自选图形 49" o:spid="_x0000_s1026" o:spt="2" style="position:absolute;left:1646555;top:2227580;height:368300;width:1028065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09g9XVAAAABQEAAA8AAAAA&#10;AAAAAQAgAAAAIgAAAGRycy9kb3ducmV2LnhtbFBLAQIUABQAAAAIAIdO4kBfx1xrFwIAABY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进入其他模块</w:t>
                        </w:r>
                      </w:p>
                    </w:txbxContent>
                  </v:textbox>
                </v:roundrect>
                <v:roundrect id="自选图形 50" o:spid="_x0000_s1026" o:spt="2" style="position:absolute;left:1741805;top:1617980;height:368300;width:838200;" fillcolor="#DBDBDB" filled="t" stroked="t" coordsize="21600,21600" arcsize="0.166666666666667" o:gfxdata="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09g9XVAAAABQEAAA8AAAAAAAAA&#10;AQAgAAAAIgAAAGRycy9kb3ducmV2LnhtbFBLAQIUABQAAAAIAIdO4kBmQvGyFAIAABU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</w:t>
                        </w:r>
                      </w:p>
                    </w:txbxContent>
                  </v:textbox>
                </v:roundrect>
                <v:shape id="自选图形 51" o:spid="_x0000_s1026" o:spt="33" type="#_x0000_t33" style="position:absolute;left:1964373;top:707072;height:3175;width:393065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BmaQp1QAAAAUBAAAPAAAAAAAAAAEAIAAAACIAAABkcnMvZG93bnJldi54bWxQSwEC&#10;FAAUAAAACACHTuJAEgOatfcBAAC5AwAADgAAAAAAAAABACAAAAAkAQAAZHJzL2Uyb0RvYy54bWxQ&#10;SwUGAAAAAAYABgBZAQAAjQ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2" o:spid="_x0000_s1026" o:spt="33" type="#_x0000_t33" style="position:absolute;left:1987868;top:1444943;height:3175;width:346075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BmaQp1QAAAAUBAAAPAAAAAAAAAAEAIAAAACIAAABkcnMvZG93bnJldi54bWxQ&#10;SwECFAAUAAAACACHTuJAXZPtRfoBAAC6AwAADgAAAAAAAAABACAAAAAkAQAAZHJzL2Uyb0RvYy54&#10;bWxQSwUGAAAAAAYABgBZAQAAkA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3" o:spid="_x0000_s1026" o:spt="33" type="#_x0000_t33" style="position:absolute;left:2040252;top:2106927;height:3175;width:241300;rotation:5898240f;" filled="f" stroked="t" coordsize="21600,21600" o:gfxdata="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GZpCnVAAAABQEAAA8AAAAAAAAAAQAgAAAAIgAAAGRycy9kb3ducmV2LnhtbFBL&#10;AQIUABQAAAAIAIdO4kAxdV1H+QEAALoDAAAOAAAAAAAAAAEAIAAAACQBAABkcnMvZTJvRG9jLnht&#10;bFBLBQYAAAAABgAGAFkBAACPBQ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56" o:spid="_x0000_s1026" o:spt="34" type="#_x0000_t34" style="position:absolute;left:1646555;top:1087120;flip:y;height:1323975;width:95250;rotation:11796480f;" filled="f" stroked="t" coordsize="21600,21600" o:gfxdata="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E1A6A1AAAAAUBAAAPAAAAAAAAAAEA&#10;IAAAACIAAABkcnMvZG93bnJldi54bWxQSwECFAAUAAAACACHTuJASnjAZxMCAAD3AwAADgAAAAAA&#10;AAABACAAAAAjAQAAZHJzL2Uyb0RvYy54bWxQSwUGAAAAAAYABgBZAQAAqAUAAAAA&#10;" adj="7560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shape id="文本框 57" o:spid="_x0000_s1026" o:spt="202" type="#_x0000_t202" style="position:absolute;left:1141730;top:1367790;height:695325;width:22860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+GOFXTAAAABQEAAA8AAAAAAAAA&#10;AQAgAAAAIgAAAGRycy9kb3ducmV2LnhtbFBLAQIUABQAAAAIAIdO4kDPxlANpAEAABYDAAAOAAAA&#10;AAAAAAEAIAAAACIBAABkcnMvZTJvRG9jLnhtbFBLBQYAAAAABgAGAFkBAAA4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已登录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2103755;top:1301115;height:314325;width:66675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z4Y4VdMAAAAFAQAADwAAAAAA&#10;AAABACAAAAAiAAAAZHJzL2Rvd25yZXYueG1sUEsBAhQAFAAAAAgAh07iQPs9cDCmAQAAFgMAAA4A&#10;AAAAAAAAAQAgAAAAIg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未登录</w:t>
                        </w:r>
                      </w:p>
                    </w:txbxContent>
                  </v:textbox>
                </v:shape>
                <v:shape id="自选图形 59" o:spid="_x0000_s1026" o:spt="34" type="#_x0000_t34" style="position:absolute;left:2580005;top:325120;flip:y;height:1477010;width:3175;" filled="f" stroked="t" coordsize="21600,21600" o:gfxdata="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x9WptcAAAAFAQAADwAAAAAAAAABACAA&#10;AAAiAAAAZHJzL2Rvd25yZXYueG1sUEsBAhQAFAAAAAgAh07iQMcYpFAOAgAA5QMAAA4AAAAAAAAA&#10;AQAgAAAAJgEAAGRycy9lMm9Eb2MueG1sUEsFBgAAAAAGAAYAWQEAAKYFAAAAAA==&#10;" adj="1620000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60" o:spid="_x0000_s1026" o:spt="202" type="#_x0000_t202" style="position:absolute;left:2113280;top:1967865;height:352425;width:694690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PhjhV0wAAAAUBAAAPAAAAAAAA&#10;AAEAIAAAACIAAABkcnMvZG93bnJldi54bWxQSwECFAAUAAAACACHTuJA95WkpqUBAAAWAwAADgAA&#10;AAAAAAABACAAAAAiAQAAZHJzL2Uyb0RvYy54bWxQSwUGAAAAAAYABgBZAQAAOQ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注册后</w:t>
                        </w:r>
                      </w:p>
                    </w:txbxContent>
                  </v:textbox>
                </v:shape>
                <v:shape id="文本框 62" o:spid="_x0000_s1026" o:spt="202" type="#_x0000_t202" style="position:absolute;left:2856230;top:567690;height:857250;width:286385;" filled="f" stroked="f" coordsize="21600,21600" o:gfxdata="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M+GOFXTAAAABQEAAA8AAAAAAAAA&#10;AQAgAAAAIgAAAGRycy9kb3ducmV2LnhtbFBLAQIUABQAAAAIAIdO4kBAPwxLpAEAABUDAAAOAAAA&#10;AAAAAAEAIAAAACIBAABkcnMvZTJvRG9jLnhtbFBLBQYAAAAABgAGAFkBAAA4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未注册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6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查看用户信息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326890" cy="2976880"/>
                <wp:effectExtent l="0" t="0" r="33020" b="13970"/>
                <wp:docPr id="96" name="画布 64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85" name="自选图形 67"/>
                        <wps:cNvSpPr/>
                        <wps:spPr>
                          <a:xfrm>
                            <a:off x="1970405" y="1701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点击头像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6" name="自选图形 73"/>
                        <wps:cNvSpPr/>
                        <wps:spPr>
                          <a:xfrm>
                            <a:off x="1771015" y="1017905"/>
                            <a:ext cx="122809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是否为当前用户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7" name="自选图形 74"/>
                        <wps:cNvSpPr/>
                        <wps:spPr>
                          <a:xfrm>
                            <a:off x="3513456" y="14274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浏览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8" name="自选图形 75"/>
                        <wps:cNvSpPr/>
                        <wps:spPr>
                          <a:xfrm>
                            <a:off x="1960880" y="1837056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9" name="自选图形 76"/>
                        <wps:cNvSpPr/>
                        <wps:spPr>
                          <a:xfrm>
                            <a:off x="1960880" y="2551431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0" name="自选图形 77"/>
                        <wps:cNvCnPr/>
                        <wps:spPr>
                          <a:xfrm rot="5400000">
                            <a:off x="2147570" y="775970"/>
                            <a:ext cx="479425" cy="4445"/>
                          </a:xfrm>
                          <a:prstGeom prst="bentConnector3">
                            <a:avLst>
                              <a:gd name="adj1" fmla="val 5006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1" name="自选图形 81"/>
                        <wps:cNvCnPr/>
                        <wps:spPr>
                          <a:xfrm rot="5400000">
                            <a:off x="2157095" y="1609091"/>
                            <a:ext cx="450850" cy="50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2" name="自选图形 82"/>
                        <wps:cNvCnPr/>
                        <wps:spPr>
                          <a:xfrm rot="5400000">
                            <a:off x="2206944" y="2378394"/>
                            <a:ext cx="346075" cy="317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3" name="自选图形 83"/>
                        <wps:cNvCnPr/>
                        <wps:spPr>
                          <a:xfrm>
                            <a:off x="2999106" y="1202055"/>
                            <a:ext cx="933450" cy="225425"/>
                          </a:xfrm>
                          <a:prstGeom prst="bentConnector2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94" name="文本框 85"/>
                        <wps:cNvSpPr txBox="1"/>
                        <wps:spPr>
                          <a:xfrm>
                            <a:off x="3237231" y="91313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5" name="文本框 86"/>
                        <wps:cNvSpPr txBox="1"/>
                        <wps:spPr>
                          <a:xfrm>
                            <a:off x="2074545" y="1437005"/>
                            <a:ext cx="29591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4" o:spid="_x0000_s1026" o:spt="203" style="height:234.4pt;width:340.7pt;" coordsize="4326890,2976880" editas="canvas" o:gfxdata="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">
                <o:lock v:ext="edit" aspectratio="f"/>
                <v:rect id="画布 64" o:spid="_x0000_s1026" o:spt="1" style="position:absolute;left:0;top:0;height:2976880;width:4326890;" filled="f" stroked="f" coordsize="21600,21600" o:gfxdata="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">
                  <v:fill on="f" focussize="0,0"/>
                  <v:stroke on="f"/>
                  <v:imagedata o:title=""/>
                  <o:lock v:ext="edit" aspectratio="f"/>
                </v:rect>
                <v:roundrect id="自选图形 67" o:spid="_x0000_s1026" o:spt="2" style="position:absolute;left:1970405;top:17018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WiAR7UAAAABQEAAA8AAAAAAAAAAQAg&#10;AAAAIgAAAGRycy9kb3ducmV2LnhtbFBLAQIUABQAAAAIAIdO4kCZG6TSEgIAABQEAAAOAAAAAAAA&#10;AAEAIAAAACMBAABkcnMvZTJvRG9jLnhtbFBLBQYAAAAABgAGAFkBAACn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点击头像</w:t>
                        </w:r>
                      </w:p>
                    </w:txbxContent>
                  </v:textbox>
                </v:roundrect>
                <v:roundrect id="自选图形 73" o:spid="_x0000_s1026" o:spt="2" style="position:absolute;left:1771015;top:1017905;height:368300;width:122809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WiAR7UAAAABQEAAA8AAAAAAAAA&#10;AQAgAAAAIgAAAGRycy9kb3ducmV2LnhtbFBLAQIUABQAAAAIAIdO4kBtEt6oFQIAABYEAAAOAAAA&#10;AAAAAAEAIAAAACM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是否为当前用户</w:t>
                        </w:r>
                      </w:p>
                    </w:txbxContent>
                  </v:textbox>
                </v:roundrect>
                <v:roundrect id="自选图形 74" o:spid="_x0000_s1026" o:spt="2" style="position:absolute;left:3513455;top:142748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WiAR7UAAAABQEAAA8AAAAAAAAA&#10;AQAgAAAAIgAAAGRycy9kb3ducmV2LnhtbFBLAQIUABQAAAAIAIdO4kDi69bfFQIAABUEAAAOAAAA&#10;AAAAAAEAIAAAACM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浏览</w:t>
                        </w:r>
                      </w:p>
                    </w:txbxContent>
                  </v:textbox>
                </v:roundrect>
                <v:roundrect id="自选图形 75" o:spid="_x0000_s1026" o:spt="2" style="position:absolute;left:1960880;top:1837055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VogEe1AAAAAUBAAAPAAAAAAAAAAEA&#10;IAAAACIAAABkcnMvZG93bnJldi54bWxQSwECFAAUAAAACACHTuJAWC2kOBMCAAAVBAAADgAAAAAA&#10;AAABACAAAAAjAQAAZHJzL2Uyb0RvYy54bWxQSwUGAAAAAAYABgBZAQAAq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编辑</w:t>
                        </w:r>
                      </w:p>
                    </w:txbxContent>
                  </v:textbox>
                </v:roundrect>
                <v:roundrect id="自选图形 76" o:spid="_x0000_s1026" o:spt="2" style="position:absolute;left:1960880;top:2551430;height:368300;width:838200;" fillcolor="#DBDBDB" filled="t" stroked="t" coordsize="21600,21600" arcsize="0.166666666666667" o:gfxdata="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VogEe1AAAAAUBAAAPAAAAAAAA&#10;AAEAIAAAACIAAABkcnMvZG93bnJldi54bWxQSwECFAAUAAAACACHTuJAuOS/wBYCAAAVBAAADgAA&#10;AAAAAAABACAAAAAj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</w:t>
                        </w:r>
                      </w:p>
                    </w:txbxContent>
                  </v:textbox>
                </v:roundrect>
                <v:shape id="自选图形 77" o:spid="_x0000_s1026" o:spt="34" type="#_x0000_t34" style="position:absolute;left:2147570;top:775970;height:4445;width:479425;rotation:5898240f;" filled="f" stroked="t" coordsize="21600,21600" o:gfxdata="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FS8pPUAAAABQEAAA8AAAAAAAAAAQAgAAAA&#10;IgAAAGRycy9kb3ducmV2LnhtbFBLAQIUABQAAAAIAIdO4kDvFZSRDwIAAOYDAAAOAAAAAAAAAAEA&#10;IAAAACMBAABkcnMvZTJvRG9jLnhtbFBLBQYAAAAABgAGAFkBAACkBQAAAAA=&#10;" adj="10814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1" o:spid="_x0000_s1026" o:spt="34" type="#_x0000_t34" style="position:absolute;left:2157095;top:1609090;height:5080;width:450850;rotation:5898240f;" filled="f" stroked="t" coordsize="21600,21600" o:gfxdata="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ZnNGZ1QAAAAUBAAAPAAAAAAAAAAEAIAAA&#10;ACIAAABkcnMvZG93bnJldi54bWxQSwECFAAUAAAACACHTuJAqKoYtg8CAADnAwAADgAAAAAAAAAB&#10;ACAAAAAkAQAAZHJzL2Uyb0RvYy54bWxQSwUGAAAAAAYABgBZAQAApQUAAAAA&#10;" adj="10800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2" o:spid="_x0000_s1026" o:spt="33" type="#_x0000_t33" style="position:absolute;left:2206943;top:2378393;height:3175;width:346075;rotation:5898240f;" filled="f" stroked="t" coordsize="21600,21600" o:gfxdata="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5Bibi1gAAAAUBAAAPAAAAAAAAAAEAIAAAACIAAABkcnMvZG93bnJldi54bWxQ&#10;SwECFAAUAAAACACHTuJAVjDFA/kBAAC6AwAADgAAAAAAAAABACAAAAAlAQAAZHJzL2Uyb0RvYy54&#10;bWxQSwUGAAAAAAYABgBZAQAAkAUAAAAA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自选图形 83" o:spid="_x0000_s1026" o:spt="33" type="#_x0000_t33" style="position:absolute;left:2999105;top:1202055;height:225425;width:933450;" filled="f" stroked="t" coordsize="21600,21600" o:gfxdata="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BARoPTAAAABQEAAA8AAAAAAAAAAQAgAAAAIgAAAGRycy9kb3ducmV2LnhtbFBLAQIUABQA&#10;AAAIAIdO4kAVlG+u9QEAAK4DAAAOAAAAAAAAAAEAIAAAACIBAABkcnMvZTJvRG9jLnhtbFBLBQYA&#10;AAAABgAGAFkBAACJBQAAAAA=&#10;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shape id="文本框 85" o:spid="_x0000_s1026" o:spt="202" type="#_x0000_t202" style="position:absolute;left:3237230;top:913130;height:342900;width:342900;" filled="f" stroked="f" coordsize="21600,21600" o:gfxdata="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3Gbqe1AAAAAUBAAAPAAAAAAAAAAEA&#10;IAAAACIAAABkcnMvZG93bnJldi54bWxQSwECFAAUAAAACACHTuJAP7Rf26EBAAAVAwAADgAAAAAA&#10;AAABACAAAAAj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2074545;top:1437005;height:342900;width:295910;" filled="f" stroked="f" coordsize="21600,21600" o:gfxdata="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xm6ntQAAAAFAQAADwAAAAAA&#10;AAABACAAAAAiAAAAZHJzL2Rvd25yZXYueG1sUEsBAhQAFAAAAAgAh07iQDzuwXWlAQAAFgMAAA4A&#10;AAAAAAAAAQAgAAAAIwEAAGRycy9lMm9Eb2MueG1sUEsFBgAAAAAGAAYAWQEAADo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0"/>
        </w:numPr>
        <w:rPr>
          <w:sz w:val="21"/>
        </w:rPr>
      </w:pPr>
    </w:p>
    <w:p>
      <w:pPr>
        <w:numPr>
          <w:ilvl w:val="0"/>
          <w:numId w:val="6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日志查看/编辑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788535" cy="3072130"/>
                <wp:effectExtent l="0" t="0" r="0" b="0"/>
                <wp:docPr id="111" name="画布 88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97" name="自选图形 89"/>
                        <wps:cNvSpPr/>
                        <wps:spPr>
                          <a:xfrm>
                            <a:off x="1922780" y="17970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点击日志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8" name="自选图形 90"/>
                        <wps:cNvSpPr/>
                        <wps:spPr>
                          <a:xfrm>
                            <a:off x="2684781" y="16465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9" name="自选图形 91"/>
                        <wps:cNvSpPr/>
                        <wps:spPr>
                          <a:xfrm>
                            <a:off x="208280" y="163703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0" name="自选图形 92"/>
                        <wps:cNvSpPr/>
                        <wps:spPr>
                          <a:xfrm>
                            <a:off x="1627505" y="865505"/>
                            <a:ext cx="1523365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当前用户是否为作者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1" name="自选图形 93"/>
                        <wps:cNvSpPr/>
                        <wps:spPr>
                          <a:xfrm>
                            <a:off x="1352550" y="16560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2" name="自选图形 95"/>
                        <wps:cNvSpPr/>
                        <wps:spPr>
                          <a:xfrm>
                            <a:off x="1360805" y="23037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03" name="自选图形 96"/>
                        <wps:cNvCnPr/>
                        <wps:spPr>
                          <a:xfrm rot="-5400000" flipH="1">
                            <a:off x="1860547" y="403222"/>
                            <a:ext cx="9525" cy="2476500"/>
                          </a:xfrm>
                          <a:prstGeom prst="bentConnector3">
                            <a:avLst>
                              <a:gd name="adj1" fmla="val -2503333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4" name="自选图形 102"/>
                        <wps:cNvCnPr/>
                        <wps:spPr>
                          <a:xfrm>
                            <a:off x="3150871" y="1049655"/>
                            <a:ext cx="372110" cy="781050"/>
                          </a:xfrm>
                          <a:prstGeom prst="bentConnector3">
                            <a:avLst>
                              <a:gd name="adj1" fmla="val 163995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105" name="直线 104"/>
                        <wps:cNvSpPr/>
                        <wps:spPr>
                          <a:xfrm>
                            <a:off x="2374265" y="1226185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6" name="直线 105"/>
                        <wps:cNvSpPr/>
                        <wps:spPr>
                          <a:xfrm>
                            <a:off x="1774190" y="1397635"/>
                            <a:ext cx="635" cy="3143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7" name="直线 107"/>
                        <wps:cNvSpPr/>
                        <wps:spPr>
                          <a:xfrm>
                            <a:off x="1774190" y="202628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8" name="直线 108"/>
                        <wps:cNvSpPr/>
                        <wps:spPr>
                          <a:xfrm>
                            <a:off x="2355215" y="547370"/>
                            <a:ext cx="635" cy="3238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109" name="文本框 109"/>
                        <wps:cNvSpPr txBox="1"/>
                        <wps:spPr>
                          <a:xfrm>
                            <a:off x="3732531" y="131318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10" name="文本框 110"/>
                        <wps:cNvSpPr txBox="1"/>
                        <wps:spPr>
                          <a:xfrm flipV="1">
                            <a:off x="2065655" y="1189355"/>
                            <a:ext cx="292100" cy="342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8" o:spid="_x0000_s1026" o:spt="203" style="height:241.9pt;width:377.05pt;" coordsize="4788535,3072130" editas="canvas" o:gfxdata="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BO6i7zVAAAABQEAAA8AAAAAAAAAAQAgAAAAIgAAAGRycy9kb3ducmV2LnhtbFBLAQIUABQAAAAI&#10;AIdO4kBBWHW5RwUAAO0hAAAOAAAAAAAAAAEAIAAAACQBAABkcnMvZTJvRG9jLnhtbFBLBQYAAAAA&#10;BgAGAFkBAADdCAAAAAA=&#10;">
                <o:lock v:ext="edit" aspectratio="f"/>
                <v:rect id="画布 88" o:spid="_x0000_s1026" o:spt="1" style="position:absolute;left:0;top:0;height:3072130;width:4788535;" filled="f" stroked="f" coordsize="21600,21600" o:gfxdata="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E7qLvNUAAAAFAQAADwAAAAAA&#10;AAABACAAAAAiAAAAZHJzL2Rvd25yZXYueG1sUEsBAhQAFAAAAAgAh07iQBEXuxz7BAAAcCEAAA4A&#10;AAAAAAAAAQAgAAAAJAEAAGRycy9lMm9Eb2MueG1sUEsFBgAAAAAGAAYAWQEAAJEIAAAAAA==&#10;">
                  <v:fill on="f" focussize="0,0"/>
                  <v:stroke on="f"/>
                  <v:imagedata o:title=""/>
                  <o:lock v:ext="edit" aspectratio="f"/>
                </v:rect>
                <v:roundrect id="自选图形 89" o:spid="_x0000_s1026" o:spt="2" style="position:absolute;left:1922780;top:179705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kexTfWAAAABQEAAA8AAAAAAAAA&#10;AQAgAAAAIgAAAGRycy9kb3ducmV2LnhtbFBLAQIUABQAAAAIAIdO4kB6t/3fEwIAABQEAAAOAAAA&#10;AAAAAAEAIAAAACU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点击日志</w:t>
                        </w:r>
                      </w:p>
                    </w:txbxContent>
                  </v:textbox>
                </v:roundrect>
                <v:roundrect id="自选图形 90" o:spid="_x0000_s1026" o:spt="2" style="position:absolute;left:2684780;top:1646554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R7FN9YAAAAFAQAADwAAAAAA&#10;AAABACAAAAAiAAAAZHJzL2Rvd25yZXYueG1sUEsBAhQAFAAAAAgAh07iQAzcjR4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评论</w:t>
                        </w:r>
                      </w:p>
                    </w:txbxContent>
                  </v:textbox>
                </v:roundrect>
                <v:roundrect id="自选图形 91" o:spid="_x0000_s1026" o:spt="2" style="position:absolute;left:208280;top:163703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R7FN9YAAAAFAQAADwAAAAAAAAAB&#10;ACAAAAAiAAAAZHJzL2Rvd25yZXYueG1sUEsBAhQAFAAAAAgAh07iQC0m1GQSAgAAFAQAAA4AAAAA&#10;AAAAAQAgAAAAJQ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删除</w:t>
                        </w:r>
                      </w:p>
                    </w:txbxContent>
                  </v:textbox>
                </v:roundrect>
                <v:roundrect id="自选图形 92" o:spid="_x0000_s1026" o:spt="2" style="position:absolute;left:1627505;top:865505;height:368300;width:1523365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5HsU31gAAAAUBAAAPAAAAAAAA&#10;AAEAIAAAACIAAABkcnMvZG93bnJldi54bWxQSwECFAAUAAAACACHTuJAI6Eo8x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当前用户是否为作者</w:t>
                        </w:r>
                      </w:p>
                    </w:txbxContent>
                  </v:textbox>
                </v:roundrect>
                <v:roundrect id="自选图形 93" o:spid="_x0000_s1026" o:spt="2" style="position:absolute;left:1352550;top:165608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R7FN9YAAAAFAQAADwAAAAAAAAAB&#10;ACAAAAAiAAAAZHJzL2Rvd25yZXYueG1sUEsBAhQAFAAAAAgAh07iQBmXjlESAgAAFgQAAA4AAAAA&#10;AAAAAQAgAAAAJQ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编辑</w:t>
                        </w:r>
                      </w:p>
                    </w:txbxContent>
                  </v:textbox>
                </v:roundrect>
                <v:roundrect id="自选图形 95" o:spid="_x0000_s1026" o:spt="2" style="position:absolute;left:1360805;top:2303780;height:368300;width:838200;" fillcolor="#DBDBDB" filled="t" stroked="t" coordsize="21600,21600" arcsize="0.166666666666667" o:gfxdata="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5HsU31gAAAAUBAAAPAAAAAAAA&#10;AAEAIAAAACIAAABkcnMvZG93bnJldi54bWxQSwECFAAUAAAACACHTuJAwD+qRB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保存</w:t>
                        </w:r>
                      </w:p>
                    </w:txbxContent>
                  </v:textbox>
                </v:roundrect>
                <v:shape id="自选图形 96" o:spid="_x0000_s1026" o:spt="34" type="#_x0000_t34" style="position:absolute;left:1860547;top:403222;flip:x;height:2476500;width:9525;rotation:5898240f;" filled="f" stroked="t" coordsize="21600,21600" o:gfxdata="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wkyPY1wAAAAUBAAAPAAAA&#10;AAAAAAEAIAAAACIAAABkcnMvZG93bnJldi54bWxQSwECFAAUAAAACACHTuJAsL+QIBYCAAD3AwAA&#10;DgAAAAAAAAABACAAAAAmAQAAZHJzL2Uyb0RvYy54bWxQSwUGAAAAAAYABgBZAQAArgUAAAAA&#10;" adj="-54072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shape id="自选图形 102" o:spid="_x0000_s1026" o:spt="34" type="#_x0000_t34" style="position:absolute;left:3150870;top:1049655;height:781050;width:372110;" filled="f" stroked="t" coordsize="21600,21600" o:gfxdata="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OuXq42QAAAAUBAAAPAAAAAAAAAAEAIAAA&#10;ACIAAABkcnMvZG93bnJldi54bWxQSwECFAAUAAAACACHTuJAojJDWwsCAADeAwAADgAAAAAAAAAB&#10;ACAAAAAoAQAAZHJzL2Uyb0RvYy54bWxQSwUGAAAAAAYABgBZAQAApQUAAAAA&#10;" adj="35423">
                  <v:fill on="f" focussize="0,0"/>
                  <v:stroke color="#000000" joinstyle="miter" endarrow="open"/>
                  <v:imagedata o:title=""/>
                  <o:lock v:ext="edit" aspectratio="f"/>
                </v:shape>
                <v:line id="直线 104" o:spid="_x0000_s1026" o:spt="20" style="position:absolute;left:2374265;top:1226185;height:209550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s3XP2AAAAAUB&#10;AAAPAAAAAAAAAAEAIAAAACIAAABkcnMvZG93bnJldi54bWxQSwECFAAUAAAACACHTuJAXmV9+eIB&#10;AACfAwAADgAAAAAAAAABACAAAAAn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5" o:spid="_x0000_s1026" o:spt="20" style="position:absolute;left:1774190;top:1397635;height:314325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s3XP2AAAAAUB&#10;AAAPAAAAAAAAAAEAIAAAACIAAABkcnMvZG93bnJldi54bWxQSwECFAAUAAAACACHTuJARHUEl+IB&#10;AACfAwAADgAAAAAAAAABACAAAAAn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7" o:spid="_x0000_s1026" o:spt="20" style="position:absolute;left:1774190;top:2026285;height:276225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s3XP2AAAAAUB&#10;AAAPAAAAAAAAAAEAIAAAACIAAABkcnMvZG93bnJldi54bWxQSwECFAAUAAAACACHTuJAloF+FOIB&#10;AACfAwAADgAAAAAAAAABACAAAAAnAQAAZHJzL2Uyb0RvYy54bWxQSwUGAAAAAAYABgBZAQAAewUA&#10;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108" o:spid="_x0000_s1026" o:spt="20" style="position:absolute;left:2355215;top:547370;height:323850;width:635;" filled="f" stroked="t" coordsize="21600,21600" o:gfxdata="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Gzdc/YAAAABQEA&#10;AA8AAAAAAAAAAQAgAAAAIgAAAGRycy9kb3ducmV2LnhtbFBLAQIUABQAAAAIAIdO4kD5wxJL4QEA&#10;AJ4DAAAOAAAAAAAAAAEAIAAAACcBAABkcnMvZTJvRG9jLnhtbFBLBQYAAAAABgAGAFkBAAB6BQAA&#10;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_x0000_s1026" o:spid="_x0000_s1026" o:spt="202" type="#_x0000_t202" style="position:absolute;left:3732530;top:1313180;height:342900;width:342900;" filled="f" stroked="f" coordsize="21600,21600" o:gfxdata="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bpX631AAAAAUBAAAPAAAAAAAAAAEA&#10;IAAAACIAAABkcnMvZG93bnJldi54bWxQSwECFAAUAAAACACHTuJACWfXHKEBAAAYAwAADgAAAAAA&#10;AAABACAAAAAjAQAAZHJzL2Uyb0RvYy54bWxQSwUGAAAAAAYABgBZAQAANgU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65655;top:1189355;flip:y;height:342265;width:292100;" filled="f" stroked="f" coordsize="21600,21600" o:gfxdata="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TpZS9cAAAAF&#10;AQAADwAAAAAAAAABACAAAAAiAAAAZHJzL2Rvd25yZXYueG1sUEsBAhQAFAAAAAgAh07iQHjDsFmr&#10;AQAAIgMAAA4AAAAAAAAAAQAgAAAAJgEAAGRycy9lMm9Eb2MueG1sUEsFBgAAAAAGAAYAWQEAAEMF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6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通知</w:t>
      </w:r>
    </w:p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4417695" cy="3072130"/>
                <wp:effectExtent l="0" t="0" r="0" b="0"/>
                <wp:docPr id="70" name="画布 4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59" name="自选图形 48"/>
                        <wps:cNvSpPr/>
                        <wps:spPr>
                          <a:xfrm>
                            <a:off x="1065530" y="7493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收到评论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0" name="自选图形 49"/>
                        <wps:cNvSpPr/>
                        <wps:spPr>
                          <a:xfrm>
                            <a:off x="1818005" y="20656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点击图标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1" name="自选图形 50"/>
                        <wps:cNvSpPr/>
                        <wps:spPr>
                          <a:xfrm>
                            <a:off x="1779905" y="1437005"/>
                            <a:ext cx="10287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首页显示图标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2" name="自选图形 51"/>
                        <wps:cNvSpPr/>
                        <wps:spPr>
                          <a:xfrm>
                            <a:off x="1608455" y="846455"/>
                            <a:ext cx="13716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未读消息条数增加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3" name="自选图形 52"/>
                        <wps:cNvSpPr/>
                        <wps:spPr>
                          <a:xfrm>
                            <a:off x="2513330" y="463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被关注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4" name="自选图形 53"/>
                        <wps:cNvSpPr/>
                        <wps:spPr>
                          <a:xfrm>
                            <a:off x="1875155" y="2637155"/>
                            <a:ext cx="781050" cy="3587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通知列表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5" name="自选图形 54"/>
                        <wps:cNvCnPr/>
                        <wps:spPr>
                          <a:xfrm rot="5400000" flipH="1" flipV="1">
                            <a:off x="2204082" y="-295275"/>
                            <a:ext cx="28575" cy="1447800"/>
                          </a:xfrm>
                          <a:prstGeom prst="bentConnector3">
                            <a:avLst>
                              <a:gd name="adj1" fmla="val -832222"/>
                            </a:avLst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arrow" w="med" len="med"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6" name="直线 55"/>
                        <wps:cNvSpPr/>
                        <wps:spPr>
                          <a:xfrm>
                            <a:off x="2279015" y="67119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7" name="直线 56"/>
                        <wps:cNvSpPr/>
                        <wps:spPr>
                          <a:xfrm>
                            <a:off x="2288540" y="1204595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8" name="直线 57"/>
                        <wps:cNvSpPr/>
                        <wps:spPr>
                          <a:xfrm>
                            <a:off x="2279015" y="1795145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69" name="直线 58"/>
                        <wps:cNvSpPr/>
                        <wps:spPr>
                          <a:xfrm>
                            <a:off x="2259965" y="2438400"/>
                            <a:ext cx="635" cy="1809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6" o:spid="_x0000_s1026" o:spt="203" style="height:241.9pt;width:347.85pt;" coordsize="4417695,3072130" editas="canvas" o:gfxdata="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iRciHdUAAAAFAQAADwAAAAAA&#10;AAABACAAAAAiAAAAZHJzL2Rvd25yZXYueG1sUEsBAhQAFAAAAAgAh07iQMPfFQKJBAAAgRwAAA4A&#10;AAAAAAAAAQAgAAAAJAEAAGRycy9lMm9Eb2MueG1sUEsFBgAAAAAGAAYAWQEAAB8IAAAAAA==&#10;">
                <o:lock v:ext="edit" aspectratio="f"/>
                <v:rect id="画布 46" o:spid="_x0000_s1026" o:spt="1" style="position:absolute;left:0;top:0;height:3072130;width:4417695;" filled="f" stroked="f" coordsize="21600,21600" o:gfxdata="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CJFyId1QAAAAUBAAAPAAAA&#10;AAAAAAEAIAAAACIAAABkcnMvZG93bnJldi54bWxQSwECFAAUAAAACACHTuJAEXUkQVIEAAAFHAAA&#10;DgAAAAAAAAABACAAAAAkAQAAZHJzL2Uyb0RvYy54bWxQSwUGAAAAAAYABgBZAQAA6AcAAAAA&#10;">
                  <v:fill on="f" focussize="0,0"/>
                  <v:stroke on="f"/>
                  <v:imagedata o:title=""/>
                  <o:lock v:ext="edit" aspectratio="f"/>
                </v:rect>
                <v:roundrect id="自选图形 48" o:spid="_x0000_s1026" o:spt="2" style="position:absolute;left:1065530;top:74930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O26GOIVAgAAEw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收到评论</w:t>
                        </w:r>
                      </w:p>
                    </w:txbxContent>
                  </v:textbox>
                </v:roundrect>
                <v:roundrect id="自选图形 49" o:spid="_x0000_s1026" o:spt="2" style="position:absolute;left:1818005;top:2065655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IQE3oM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点击图标</w:t>
                        </w:r>
                      </w:p>
                    </w:txbxContent>
                  </v:textbox>
                </v:roundrect>
                <v:roundrect id="自选图形 50" o:spid="_x0000_s1026" o:spt="2" style="position:absolute;left:1779905;top:1437005;height:368300;width:10287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s2yW1gAAAAUBAAAPAAAAAAAA&#10;AAEAIAAAACIAAABkcnMvZG93bnJldi54bWxQSwECFAAUAAAACACHTuJA+/wa2RQCAAAW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首页显示图标</w:t>
                        </w:r>
                      </w:p>
                    </w:txbxContent>
                  </v:textbox>
                </v:roundrect>
                <v:roundrect id="自选图形 51" o:spid="_x0000_s1026" o:spt="2" style="position:absolute;left:1608455;top:846455;height:368300;width:13716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OzbJbWAAAABQEAAA8AAAAAAAAA&#10;AQAgAAAAIgAAAGRycy9kb3ducmV2LnhtbFBLAQIUABQAAAAIAIdO4kBIPaLVEwIAABUEAAAOAAAA&#10;AAAAAAEAIAAAACU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未读消息条数增加</w:t>
                        </w:r>
                      </w:p>
                    </w:txbxContent>
                  </v:textbox>
                </v:roundrect>
                <v:roundrect id="自选图形 52" o:spid="_x0000_s1026" o:spt="2" style="position:absolute;left:2513330;top:46355;height:368300;width:83820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s2yW1gAAAAUBAAAPAAAAAAAA&#10;AAEAIAAAACIAAABkcnMvZG93bnJldi54bWxQSwECFAAUAAAACACHTuJAlq4AdRQCAAAT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被关注</w:t>
                        </w:r>
                      </w:p>
                    </w:txbxContent>
                  </v:textbox>
                </v:roundrect>
                <v:roundrect id="自选图形 53" o:spid="_x0000_s1026" o:spt="2" style="position:absolute;left:1875155;top:2637155;height:358775;width:781050;" fillcolor="#DBDBDB" filled="t" stroked="t" coordsize="21600,21600" arcsize="0.166666666666667" o:gfxdata="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7NsltYAAAAFAQAADwAAAAAA&#10;AAABACAAAAAiAAAAZHJzL2Rvd25yZXYueG1sUEsBAhQAFAAAAAgAh07iQNpTfAQVAgAAFQQAAA4A&#10;AAAAAAAAAQAgAAAAJQ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通知列表</w:t>
                        </w:r>
                      </w:p>
                    </w:txbxContent>
                  </v:textbox>
                </v:roundrect>
                <v:shape id="自选图形 54" o:spid="_x0000_s1026" o:spt="34" type="#_x0000_t34" style="position:absolute;left:2204082;top:-295275;flip:x y;height:1447800;width:28575;rotation:5898240f;" filled="f" stroked="t" coordsize="21600,21600" o:gfxdata="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uJCP2AAAAAUB&#10;AAAPAAAAAAAAAAEAIAAAACIAAABkcnMvZG93bnJldi54bWxQSwECFAAUAAAACACHTuJA6X41BRsC&#10;AAAABAAADgAAAAAAAAABACAAAAAnAQAAZHJzL2Uyb0RvYy54bWxQSwUGAAAAAAYABgBZAQAAtAUA&#10;AAAA&#10;" adj="-179760">
                  <v:fill on="f" focussize="0,0"/>
                  <v:stroke color="#000000" joinstyle="miter" startarrow="open" endarrow="open"/>
                  <v:imagedata o:title=""/>
                  <o:lock v:ext="edit" aspectratio="f"/>
                </v:shape>
                <v:line id="直线 55" o:spid="_x0000_s1026" o:spt="20" style="position:absolute;left:2279015;top:671195;height:228600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LHtxu1wAAAAUBAAAP&#10;AAAAAAAAAAEAIAAAACIAAABkcnMvZG93bnJldi54bWxQSwECFAAUAAAACACHTuJA57eTO+ABAACc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6" o:spid="_x0000_s1026" o:spt="20" style="position:absolute;left:2288540;top:1204595;height:228600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x7cbtcAAAAFAQAA&#10;DwAAAAAAAAABACAAAAAiAAAAZHJzL2Rvd25yZXYueG1sUEsBAhQAFAAAAAgAh07iQFN4ThDhAQAA&#10;nQMAAA4AAAAAAAAAAQAgAAAAJgEAAGRycy9lMm9Eb2MueG1sUEsFBgAAAAAGAAYAWQEAAHkFAAAA&#10;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7" o:spid="_x0000_s1026" o:spt="20" style="position:absolute;left:2279015;top:1795145;height:276225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se3G7XAAAABQEA&#10;AA8AAAAAAAAAAQAgAAAAIgAAAGRycy9kb3ducmV2LnhtbFBLAQIUABQAAAAIAIdO4kD5xtgG4gEA&#10;AJ0DAAAOAAAAAAAAAAEAIAAAACYBAABkcnMvZTJvRG9jLnhtbFBLBQYAAAAABgAGAFkBAAB6BQAA&#10;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58" o:spid="_x0000_s1026" o:spt="20" style="position:absolute;left:2259965;top:2438400;height:180975;width:635;" filled="f" stroked="t" coordsize="21600,21600" o:gfxdata="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se3G7XAAAABQEAAA8A&#10;AAAAAAAAAQAgAAAAIgAAAGRycy9kb3ducmV2LnhtbFBLAQIUABQAAAAIAIdO4kA32zJd3wEAAJ0D&#10;AAAOAAAAAAAAAAEAIAAAACYBAABkcnMvZTJvRG9jLnhtbFBLBQYAAAAABgAGAFkBAAB3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6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首页投稿</w:t>
      </w:r>
    </w:p>
    <w:p>
      <w:pPr>
        <w:numPr>
          <w:ilvl w:val="0"/>
          <w:numId w:val="0"/>
        </w:numPr>
        <w:rPr>
          <w:sz w:val="21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1189355</wp:posOffset>
                </wp:positionH>
                <wp:positionV relativeFrom="paragraph">
                  <wp:posOffset>680720</wp:posOffset>
                </wp:positionV>
                <wp:extent cx="342900" cy="342900"/>
                <wp:effectExtent l="0" t="0" r="0" b="0"/>
                <wp:wrapNone/>
                <wp:docPr id="112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09" o:spid="_x0000_s1026" o:spt="202" type="#_x0000_t202" style="position:absolute;left:0pt;margin-left:93.65pt;margin-top:53.6pt;height:27pt;width:27pt;z-index:251671552;mso-width-relative:page;mso-height-relative:page;" filled="f" stroked="f" coordsize="21600,21600" o:gfxdata="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vkZvV1wAAAAsBAAAPAAAAAAAAAAEAIAAAACIA&#10;AABkcnMvZG93bnJldi54bWxQSwECFAAUAAAACACHTuJAYK39pZgBAAAM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58" name="画布 6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40" name="自选图形 62"/>
                        <wps:cNvSpPr/>
                        <wps:spPr>
                          <a:xfrm>
                            <a:off x="1989455" y="14274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点击投稿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自选图形 63"/>
                        <wps:cNvSpPr/>
                        <wps:spPr>
                          <a:xfrm>
                            <a:off x="3789680" y="18846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自选图形 64"/>
                        <wps:cNvSpPr/>
                        <wps:spPr>
                          <a:xfrm>
                            <a:off x="1998980" y="2494280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显示通知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3" name="自选图形 65"/>
                        <wps:cNvSpPr/>
                        <wps:spPr>
                          <a:xfrm>
                            <a:off x="1818005" y="1951355"/>
                            <a:ext cx="120015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系统管理员审核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4" name="自选图形 66"/>
                        <wps:cNvSpPr/>
                        <wps:spPr>
                          <a:xfrm>
                            <a:off x="3742055" y="1275715"/>
                            <a:ext cx="838200" cy="3962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首页显示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5" name="自选图形 67"/>
                        <wps:cNvSpPr/>
                        <wps:spPr>
                          <a:xfrm>
                            <a:off x="294005" y="655955"/>
                            <a:ext cx="838200" cy="5645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投稿按钮消失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6" name="自选图形 68"/>
                        <wps:cNvSpPr/>
                        <wps:spPr>
                          <a:xfrm>
                            <a:off x="1646555" y="675005"/>
                            <a:ext cx="1485265" cy="546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（服务器）发送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isSubmiss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7" name="自选图形 69"/>
                        <wps:cNvSpPr/>
                        <wps:spPr>
                          <a:xfrm>
                            <a:off x="1541780" y="55880"/>
                            <a:ext cx="1552575" cy="3937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（创作者）进入文章页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8" name="直线 70"/>
                        <wps:cNvSpPr/>
                        <wps:spPr>
                          <a:xfrm>
                            <a:off x="2341880" y="444500"/>
                            <a:ext cx="635" cy="2667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49" name="直线 71"/>
                        <wps:cNvSpPr/>
                        <wps:spPr>
                          <a:xfrm>
                            <a:off x="2399030" y="1225550"/>
                            <a:ext cx="635" cy="20955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0" name="直线 72"/>
                        <wps:cNvSpPr/>
                        <wps:spPr>
                          <a:xfrm>
                            <a:off x="2379980" y="1797050"/>
                            <a:ext cx="635" cy="14287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1" name="直线 73"/>
                        <wps:cNvSpPr/>
                        <wps:spPr>
                          <a:xfrm>
                            <a:off x="2408555" y="2311400"/>
                            <a:ext cx="635" cy="1905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2" name="直线 74"/>
                        <wps:cNvSpPr/>
                        <wps:spPr>
                          <a:xfrm>
                            <a:off x="3018155" y="2120900"/>
                            <a:ext cx="762000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3" name="直线 75"/>
                        <wps:cNvSpPr/>
                        <wps:spPr>
                          <a:xfrm flipV="1">
                            <a:off x="4170680" y="1663700"/>
                            <a:ext cx="635" cy="22860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4" name="直线 76"/>
                        <wps:cNvSpPr/>
                        <wps:spPr>
                          <a:xfrm flipH="1">
                            <a:off x="1132205" y="920750"/>
                            <a:ext cx="504825" cy="63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  <wps:wsp>
                        <wps:cNvPr id="55" name="文本框 109"/>
                        <wps:cNvSpPr txBox="1"/>
                        <wps:spPr>
                          <a:xfrm>
                            <a:off x="1598930" y="236093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6" name="文本框 110"/>
                        <wps:cNvSpPr txBox="1"/>
                        <wps:spPr>
                          <a:xfrm flipV="1">
                            <a:off x="3322955" y="1837055"/>
                            <a:ext cx="292100" cy="32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7" name="文本框 110"/>
                        <wps:cNvSpPr txBox="1"/>
                        <wps:spPr>
                          <a:xfrm flipV="1">
                            <a:off x="2103755" y="1198880"/>
                            <a:ext cx="2921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0" o:spid="_x0000_s1026" o:spt="203" style="height:241.9pt;width:415.3pt;" coordsize="5274310,3072130" editas="canvas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">
                <o:lock v:ext="edit" aspectratio="f"/>
                <v:rect id="画布 60" o:spid="_x0000_s1026" o:spt="1" style="position:absolute;left:0;top:0;height:3072130;width:5274310;" filled="f" stroked="f" coordsize="21600,21600" o:gfxdata="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B69JjnVAAAABQEAAA8AAAAAAAAAAQAg&#10;AAAAIgAAAGRycy9kb3ducmV2LnhtbFBLAQIUABQAAAAIAIdO4kBPv9GLLwUAAIMpAAAOAAAAAAAA&#10;AAEAIAAAACQBAABkcnMvZTJvRG9jLnhtbFBLBQYAAAAABgAGAFkBAADFCAAAAAA=&#10;">
                  <v:fill on="f" focussize="0,0"/>
                  <v:stroke on="f"/>
                  <v:imagedata o:title=""/>
                  <o:lock v:ext="edit" aspectratio="f"/>
                </v:rect>
                <v:roundrect id="自选图形 62" o:spid="_x0000_s1026" o:spt="2" style="position:absolute;left:1989455;top:14274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ZaLLVAAAABQEAAA8AAAAAAAAA&#10;AQAgAAAAIgAAAGRycy9kb3ducmV2LnhtbFBLAQIUABQAAAAIAIdO4kDaQzb7FAIAABU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点击投稿</w:t>
                        </w:r>
                      </w:p>
                    </w:txbxContent>
                  </v:textbox>
                </v:roundrect>
                <v:roundrect id="自选图形 63" o:spid="_x0000_s1026" o:spt="2" style="position:absolute;left:3789680;top:18846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BlostUAAAAFAQAADwAAAAAA&#10;AAABACAAAAAiAAAAZHJzL2Rvd25yZXYueG1sUEsBAhQAFAAAAAgAh07iQGiR5W8WAgAAFQ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显示通知</w:t>
                        </w:r>
                      </w:p>
                    </w:txbxContent>
                  </v:textbox>
                </v:roundrect>
                <v:roundrect id="自选图形 64" o:spid="_x0000_s1026" o:spt="2" style="position:absolute;left:1998980;top:2494280;height:36830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aLLVAAAABQEAAA8AAAAA&#10;AAAAAQAgAAAAIgAAAGRycy9kb3ducmV2LnhtbFBLAQIUABQAAAAIAIdO4kC3ZzUUFwIAABU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显示通知</w:t>
                        </w:r>
                      </w:p>
                    </w:txbxContent>
                  </v:textbox>
                </v:roundrect>
                <v:roundrect id="自选图形 65" o:spid="_x0000_s1026" o:spt="2" style="position:absolute;left:1818005;top:1951355;height:368300;width:120015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BlostUAAAAFAQAADwAAAAAA&#10;AAABACAAAAAiAAAAZHJzL2Rvd25yZXYueG1sUEsBAhQAFAAAAAgAh07iQLys4WEWAgAAFgQAAA4A&#10;AAAAAAAAAQAgAAAAJAEAAGRycy9lMm9Eb2MueG1sUEsFBgAAAAAGAAYAWQEAAKw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系统管理员审核</w:t>
                        </w:r>
                      </w:p>
                    </w:txbxContent>
                  </v:textbox>
                </v:roundrect>
                <v:roundrect id="自选图形 66" o:spid="_x0000_s1026" o:spt="2" style="position:absolute;left:3742055;top:1275715;height:396240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QZaLLVAAAABQEAAA8AAAAA&#10;AAAAAQAgAAAAIgAAAGRycy9kb3ducmV2LnhtbFBLAQIUABQAAAAIAIdO4kBxr/1aFwIAABUEAAAO&#10;AAAAAAAAAAEAIAAAACQ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首页显示</w:t>
                        </w:r>
                      </w:p>
                    </w:txbxContent>
                  </v:textbox>
                </v:roundrect>
                <v:roundrect id="自选图形 67" o:spid="_x0000_s1026" o:spt="2" style="position:absolute;left:294005;top:655955;height:564515;width:838200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ZaLLVAAAABQEAAA8AAAAAAAAA&#10;AQAgAAAAIgAAAGRycy9kb3ducmV2LnhtbFBLAQIUABQAAAAIAIdO4kDI85WmFAIAABMEAAAOAAAA&#10;AAAAAAEAIAAAACQBAABkcnMvZTJvRG9jLnhtbFBLBQYAAAAABgAGAFkBAACq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投稿按钮消失</w:t>
                        </w:r>
                      </w:p>
                    </w:txbxContent>
                  </v:textbox>
                </v:roundrect>
                <v:roundrect id="自选图形 68" o:spid="_x0000_s1026" o:spt="2" style="position:absolute;left:1646555;top:675005;height:546100;width:148526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0GWiy1QAAAAUBAAAPAAAAAAAA&#10;AAEAIAAAACIAAABkcnMvZG93bnJldi54bWxQSwECFAAUAAAACACHTuJA77+k4xUCAAAVBAAADgAA&#10;AAAAAAABACAAAAAk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（服务器）发送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isSubmiss</w:t>
                        </w:r>
                      </w:p>
                    </w:txbxContent>
                  </v:textbox>
                </v:roundrect>
                <v:roundrect id="自选图形 69" o:spid="_x0000_s1026" o:spt="2" style="position:absolute;left:1541780;top:55880;height:393700;width:1552575;" fillcolor="#DBDBDB" filled="t" stroked="t" coordsize="21600,21600" arcsize="0.166666666666667" o:gfxdata="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BlostUAAAAFAQAADwAAAAAAAAAB&#10;ACAAAAAiAAAAZHJzL2Rvd25yZXYueG1sUEsBAhQAFAAAAAgAh07iQG3IE0sTAgAAFAQAAA4AAAAA&#10;AAAAAQAgAAAAJAEAAGRycy9lMm9Eb2MueG1sUEsFBgAAAAAGAAYAWQEAAKk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（创作者）进入文章页</w:t>
                        </w:r>
                      </w:p>
                    </w:txbxContent>
                  </v:textbox>
                </v:roundrect>
                <v:line id="直线 70" o:spid="_x0000_s1026" o:spt="20" style="position:absolute;left:2341880;top:444500;height:26670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y02ErXAAAABQEAAA8A&#10;AAAAAAAAAQAgAAAAIgAAAGRycy9kb3ducmV2LnhtbFBLAQIUABQAAAAIAIdO4kBcrw8r3wEAAJwD&#10;AAAOAAAAAAAAAAEAIAAAACYBAABkcnMvZTJvRG9jLnhtbFBLBQYAAAAABgAGAFkBAAB3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1" o:spid="_x0000_s1026" o:spt="20" style="position:absolute;left:2399030;top:1225550;height:20955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y02ErXAAAABQEAAA8A&#10;AAAAAAAAAQAgAAAAIgAAAGRycy9kb3ducmV2LnhtbFBLAQIUABQAAAAIAIdO4kABdrLG3wEAAJ0D&#10;AAAOAAAAAAAAAAEAIAAAACYBAABkcnMvZTJvRG9jLnhtbFBLBQYAAAAABgAGAFkBAAB3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2" o:spid="_x0000_s1026" o:spt="20" style="position:absolute;left:2379980;top:1797050;height:142875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nLTYStcAAAAFAQAADwAA&#10;AAAAAAABACAAAAAiAAAAZHJzL2Rvd25yZXYueG1sUEsBAhQAFAAAAAgAh07iQHZbEMzeAQAAnQMA&#10;AA4AAAAAAAAAAQAgAAAAJgEAAGRycy9lMm9Eb2MueG1sUEsFBgAAAAAGAAYAWQEAAHYF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3" o:spid="_x0000_s1026" o:spt="20" style="position:absolute;left:2408555;top:2311400;height:190500;width:635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tNhK1wAAAAUBAAAP&#10;AAAAAAAAAAEAIAAAACIAAABkcnMvZG93bnJldi54bWxQSwECFAAUAAAACACHTuJAf/TR2OABAACd&#10;AwAADgAAAAAAAAABACAAAAAmAQAAZHJzL2Uyb0RvYy54bWxQSwUGAAAAAAYABgBZAQAAeA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4" o:spid="_x0000_s1026" o:spt="20" style="position:absolute;left:3018155;top:2120900;height:635;width:762000;" filled="f" stroked="t" coordsize="21600,21600" o:gfxdata="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y02ErXAAAABQEAAA8A&#10;AAAAAAAAAQAgAAAAIgAAAGRycy9kb3ducmV2LnhtbFBLAQIUABQAAAAIAIdO4kDH0BG23wEAAJ0D&#10;AAAOAAAAAAAAAAEAIAAAACYBAABkcnMvZTJvRG9jLnhtbFBLBQYAAAAABgAGAFkBAAB3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5" o:spid="_x0000_s1026" o:spt="20" style="position:absolute;left:4170680;top:1663700;flip:y;height:228600;width:635;" filled="f" stroked="t" coordsize="21600,21600" o:gfxdata="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mCvHU1QAA&#10;AAUBAAAPAAAAAAAAAAEAIAAAACIAAABkcnMvZG93bnJldi54bWxQSwECFAAUAAAACACHTuJAkftC&#10;gOgBAACnAwAADgAAAAAAAAABACAAAAAkAQAAZHJzL2Uyb0RvYy54bWxQSwUGAAAAAAYABgBZAQAA&#10;fgUAAAAA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直线 76" o:spid="_x0000_s1026" o:spt="20" style="position:absolute;left:1132205;top:920750;flip:x;height:635;width:504825;" filled="f" stroked="t" coordsize="21600,21600" o:gfxdata="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grx1NUAAAAF&#10;AQAADwAAAAAAAAABACAAAAAiAAAAZHJzL2Rvd25yZXYueG1sUEsBAhQAFAAAAAgAh07iQNofr5nm&#10;AQAApgMAAA4AAAAAAAAAAQAgAAAAJAEAAGRycy9lMm9Eb2MueG1sUEsFBgAAAAAGAAYAWQEAAHwF&#10;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shape id="文本框 109" o:spid="_x0000_s1026" o:spt="202" type="#_x0000_t202" style="position:absolute;left:1598930;top:2360930;height:342900;width:342900;" filled="f" stroked="f" coordsize="21600,21600" o:gfxdata="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lqLTMtQAAAAFAQAADwAAAAAAAAAB&#10;ACAAAAAiAAAAZHJzL2Rvd25yZXYueG1sUEsBAhQAFAAAAAgAh07iQLUUBUyiAQAAFwMAAA4AAAAA&#10;AAAAAQAgAAAAIwEAAGRycy9lMm9Eb2MueG1sUEsFBgAAAAAGAAYAWQEAADcF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3322955;top:1837055;flip:y;height:320675;width:292100;" filled="f" stroked="f" coordsize="21600,21600" o:gfxdata="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CA99M7XAAAA&#10;BQEAAA8AAAAAAAAAAQAgAAAAIgAAAGRycy9kb3ducmV2LnhtbFBLAQIUABQAAAAIAIdO4kCFL0GM&#10;rAEAACEDAAAOAAAAAAAAAAEAIAAAACY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v:shape id="文本框 110" o:spid="_x0000_s1026" o:spt="202" type="#_x0000_t202" style="position:absolute;left:2103755;top:1198880;flip:y;height:330200;width:292100;" filled="f" stroked="f" coordsize="21600,21600" o:gfxdata="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gPfTO1wAAAAUB&#10;AAAPAAAAAAAAAAEAIAAAACIAAABkcnMvZG93bnJldi54bWxQSwECFAAUAAAACACHTuJAuf1yK6oB&#10;AAAhAwAADgAAAAAAAAABACAAAAAmAQAAZHJzL2Uyb0RvYy54bWxQSwUGAAAAAAYABgBZAQAAQgU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6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用户个人信息展示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3474085" cy="1548130"/>
                <wp:effectExtent l="0" t="0" r="0" b="0"/>
                <wp:docPr id="39" name="画布 80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>
                          <a:noFill/>
                        </a:ln>
                      </wpc:whole>
                      <wps:wsp>
                        <wps:cNvPr id="36" name="自选图形 82"/>
                        <wps:cNvSpPr/>
                        <wps:spPr>
                          <a:xfrm>
                            <a:off x="2046605" y="122555"/>
                            <a:ext cx="83820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点击头像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7" name="自选图形 83"/>
                        <wps:cNvSpPr/>
                        <wps:spPr>
                          <a:xfrm>
                            <a:off x="1971040" y="779781"/>
                            <a:ext cx="1075690" cy="368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DBDBDB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展示个人信息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8" name="直线 84"/>
                        <wps:cNvSpPr/>
                        <wps:spPr>
                          <a:xfrm>
                            <a:off x="2465705" y="487680"/>
                            <a:ext cx="635" cy="276225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arrow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0" o:spid="_x0000_s1026" o:spt="203" style="height:121.9pt;width:273.55pt;" coordsize="3474085,1548130" editas="canvas" o:gfxdata="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YtNZ91gAAAAUB&#10;AAAPAAAAAAAAAAEAIAAAACIAAABkcnMvZG93bnJldi54bWxQSwECFAAUAAAACACHTuJAlAUsdAED&#10;AADYCQAADgAAAAAAAAABACAAAAAlAQAAZHJzL2Uyb0RvYy54bWxQSwUGAAAAAAYABgBZAQAAmAYA&#10;AAAA&#10;">
                <o:lock v:ext="edit" aspectratio="f"/>
                <v:rect id="画布 80" o:spid="_x0000_s1026" o:spt="1" style="position:absolute;left:0;top:0;height:1548130;width:3474085;" filled="f" stroked="f" coordsize="21600,21600" o:gfxdata="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Y&#10;tNZ91gAAAAUBAAAPAAAAAAAAAAEAIAAAACIAAABkcnMvZG93bnJldi54bWxQSwECFAAUAAAACACH&#10;TuJAjWcbfdECAABcCQAADgAAAAAAAAABACAAAAAlAQAAZHJzL2Uyb0RvYy54bWxQSwUGAAAAAAYA&#10;BgBZAQAAaAYAAAAA&#10;">
                  <v:fill on="f" focussize="0,0"/>
                  <v:stroke on="f"/>
                  <v:imagedata o:title=""/>
                  <o:lock v:ext="edit" aspectratio="f"/>
                </v:rect>
                <v:roundrect id="自选图形 82" o:spid="_x0000_s1026" o:spt="2" style="position:absolute;left:2046605;top:122555;height:368300;width:838200;" fillcolor="#DBDBDB" filled="t" stroked="t" coordsize="21600,21600" arcsize="0.166666666666667" o:gfxdata="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yEJj21gAAAAUBAAAPAAAAAAAA&#10;AAEAIAAAACIAAABkcnMvZG93bnJldi54bWxQSwECFAAUAAAACACHTuJABdDd8BQCAAAUBAAADgAA&#10;AAAAAAABACAAAAAlAQAAZHJzL2Uyb0RvYy54bWxQSwUGAAAAAAYABgBZAQAAqw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点击头像</w:t>
                        </w:r>
                      </w:p>
                    </w:txbxContent>
                  </v:textbox>
                </v:roundrect>
                <v:roundrect id="自选图形 83" o:spid="_x0000_s1026" o:spt="2" style="position:absolute;left:1971040;top:779780;height:368300;width:1075690;" fillcolor="#DBDBDB" filled="t" stroked="t" coordsize="21600,21600" arcsize="0.166666666666667" o:gfxdata="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IQmPbWAAAABQEAAA8AAAAA&#10;AAAAAQAgAAAAIgAAAGRycy9kb3ducmV2LnhtbFBLAQIUABQAAAAIAIdO4kAhr67wFgIAABUEAAAO&#10;AAAAAAAAAAEAIAAAACUBAABkcnMvZTJvRG9jLnhtbFBLBQYAAAAABgAGAFkBAACt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展示个人信息</w:t>
                        </w:r>
                      </w:p>
                    </w:txbxContent>
                  </v:textbox>
                </v:roundrect>
                <v:line id="直线 84" o:spid="_x0000_s1026" o:spt="20" style="position:absolute;left:2465705;top:487680;height:276225;width:635;" filled="f" stroked="t" coordsize="21600,21600" o:gfxdata="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q9KA7XAAAABQEAAA8A&#10;AAAAAAAAAQAgAAAAIgAAAGRycy9kb3ducmV2LnhtbFBLAQIUABQAAAAIAIdO4kAzpRVJ3wEAAJwD&#10;AAAOAAAAAAAAAAEAIAAAACYBAABkcnMvZTJvRG9jLnhtbFBLBQYAAAAABgAGAFkBAAB3BQAAAAA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技术选型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MVVM设计模式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交互模式设计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tbl>
      <w:tblPr>
        <w:tblStyle w:val="1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name</w:t>
            </w:r>
            <w:r>
              <w:rPr>
                <w:rFonts w:hint="eastAsia"/>
                <w:vertAlign w:val="baseline"/>
              </w:rPr>
              <w:t xml:space="preserve">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  <w:lang w:val="en-US" w:eastAsia="zh-CN"/>
              </w:rPr>
              <w:t>{type（1是管理员，0是用户）}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id（新增为空）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Admin/index/setHotArticle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（管理员）设置推荐作者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Admin/index/setHotWriter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articleId,status(1设为推荐，0取消推荐)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body(true/false)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000FF"/>
                <w:vertAlign w:val="baseline"/>
                <w:lang w:eastAsia="zh-CN"/>
              </w:rPr>
              <w:t>（管理员）获取所有文章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Admin/index/showArticleList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Body[{articleId,title,status}]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显示通知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Index/showNotification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notificationList[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{id,title,status(这个保留，是否已读删除待考虑),type:通知类型(1:成功 0:失败 -1：警告)}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关注作者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Attention/followArticle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 当前用户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 要关注的作者id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Writername 要关注的作者名字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关注页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获得关注列表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Attention/showWriterList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{writerId,name}]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读取关注作者的文章列表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Attention/showArticleList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writerId,type(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1:按照热门排序,0：按照时间排序)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articleList[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{articleId,title,shortCut:截取文章前100个字节}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关注页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-&gt;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文章详情页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0000FF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展示文章详情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Detail/showArticle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{writerId:作者id,writerName:作者名,writerAvatar：作者头像,content：文章内容，createTime：创建时间，praiseNum：点赞人数}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详情页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展示文章评论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Detail/showCommentList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成功返回</w:t>
            </w:r>
            <w:r>
              <w:rPr>
                <w:rFonts w:hint="eastAsia"/>
                <w:vertAlign w:val="baseline"/>
                <w:lang w:val="en-US" w:eastAsia="zh-CN"/>
              </w:rPr>
              <w:t>commentList[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{id:评论id,userId：评论人id，username：评论人名，createTime：创建时间，content：评论内容，isPraise:当前用户是否点过赞}]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对文章进行评论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Detail/doComment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articleId,userId,content</w:t>
            </w: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程序/算法测试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第八章 总结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A3B4D"/>
    <w:multiLevelType w:val="singleLevel"/>
    <w:tmpl w:val="58CA3B4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8CF6DD5"/>
    <w:multiLevelType w:val="singleLevel"/>
    <w:tmpl w:val="58CF6DD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73C4E"/>
    <w:multiLevelType w:val="singleLevel"/>
    <w:tmpl w:val="59173C4E"/>
    <w:lvl w:ilvl="0" w:tentative="0">
      <w:start w:val="1"/>
      <w:numFmt w:val="chineseCounting"/>
      <w:suff w:val="space"/>
      <w:lvlText w:val="第%1章"/>
      <w:lvlJc w:val="left"/>
    </w:lvl>
  </w:abstractNum>
  <w:abstractNum w:abstractNumId="3">
    <w:nsid w:val="59173EE3"/>
    <w:multiLevelType w:val="singleLevel"/>
    <w:tmpl w:val="59173EE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173F4F"/>
    <w:multiLevelType w:val="singleLevel"/>
    <w:tmpl w:val="59173F4F"/>
    <w:lvl w:ilvl="0" w:tentative="0">
      <w:start w:val="1"/>
      <w:numFmt w:val="chineseCounting"/>
      <w:suff w:val="nothing"/>
      <w:lvlText w:val="（%1）"/>
      <w:lvlJc w:val="left"/>
    </w:lvl>
  </w:abstractNum>
  <w:abstractNum w:abstractNumId="5">
    <w:nsid w:val="591741E9"/>
    <w:multiLevelType w:val="singleLevel"/>
    <w:tmpl w:val="591741E9"/>
    <w:lvl w:ilvl="0" w:tentative="0">
      <w:start w:val="1"/>
      <w:numFmt w:val="chineseCounting"/>
      <w:suff w:val="nothing"/>
      <w:lvlText w:val="（%1）"/>
      <w:lvlJc w:val="left"/>
    </w:lvl>
  </w:abstractNum>
  <w:abstractNum w:abstractNumId="6">
    <w:nsid w:val="5917436E"/>
    <w:multiLevelType w:val="singleLevel"/>
    <w:tmpl w:val="5917436E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A0068"/>
    <w:rsid w:val="549069F7"/>
    <w:rsid w:val="662409E7"/>
    <w:rsid w:val="75217C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f" stroke="f">
      <v:fill on="f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/>
      <w:kern w:val="2"/>
      <w:sz w:val="21"/>
      <w:lang w:val="en-US" w:eastAsia="zh-CN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uiPriority w:val="0"/>
    <w:pPr>
      <w:ind w:left="2100" w:leftChars="1000"/>
    </w:p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toc 9"/>
    <w:basedOn w:val="1"/>
    <w:next w:val="1"/>
    <w:uiPriority w:val="0"/>
    <w:pPr>
      <w:ind w:left="3360" w:leftChars="1600"/>
    </w:p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s\blog-system-with-vue\&#38468;&#20214;\&#35770;&#25991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</customSectPr>
    <customSectPr>
      <sectNamePr val="目录页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2017-05-13T15:37:00Z</dcterms:created>
  <dc:creator>Administrator</dc:creator>
  <cp:lastModifiedBy>Administrator</cp:lastModifiedBy>
  <dcterms:modified xsi:type="dcterms:W3CDTF">2017-05-13T16:34:26Z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